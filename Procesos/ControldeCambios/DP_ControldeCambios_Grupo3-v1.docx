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intelligence2.xml" ContentType="application/vnd.ms-office.intelligence2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Pr="00F63D22" w:rsidR="00F42A99" w:rsidP="001061FB" w:rsidRDefault="00F42A99" w14:paraId="672A6659" wp14:textId="77777777">
      <w:pPr>
        <w:rPr>
          <w:lang w:val="es-ES_tradnl"/>
        </w:rPr>
      </w:pPr>
      <w:bookmarkStart w:name="_Toc157487448" w:id="0"/>
      <w:bookmarkStart w:name="_Toc167013477" w:id="1"/>
    </w:p>
    <w:p xmlns:wp14="http://schemas.microsoft.com/office/word/2010/wordml" w:rsidRPr="000325D2" w:rsidR="00F42A99" w:rsidP="001061FB" w:rsidRDefault="00F42A99" w14:paraId="0A37501D" wp14:textId="77777777">
      <w:pPr>
        <w:rPr>
          <w:lang w:val="es-ES_tradnl"/>
        </w:rPr>
      </w:pPr>
    </w:p>
    <w:p xmlns:wp14="http://schemas.microsoft.com/office/word/2010/wordml" w:rsidRPr="000325D2" w:rsidR="00F42A99" w:rsidP="001061FB" w:rsidRDefault="00F42A99" w14:paraId="5DAB6C7B" wp14:textId="77777777">
      <w:pPr>
        <w:rPr>
          <w:lang w:val="es-ES_tradnl"/>
        </w:rPr>
      </w:pPr>
    </w:p>
    <w:p xmlns:wp14="http://schemas.microsoft.com/office/word/2010/wordml" w:rsidRPr="000325D2" w:rsidR="00F42A99" w:rsidP="001061FB" w:rsidRDefault="00F42A99" w14:paraId="02EB378F" wp14:textId="77777777">
      <w:pPr>
        <w:rPr>
          <w:sz w:val="52"/>
          <w:szCs w:val="52"/>
          <w:lang w:val="es-ES_tradnl"/>
        </w:rPr>
      </w:pPr>
    </w:p>
    <w:p xmlns:wp14="http://schemas.microsoft.com/office/word/2010/wordml" w:rsidRPr="000325D2" w:rsidR="00F42A99" w:rsidP="001061FB" w:rsidRDefault="00F42A99" w14:paraId="6A05A809" wp14:textId="77777777">
      <w:pPr>
        <w:rPr>
          <w:sz w:val="52"/>
          <w:szCs w:val="52"/>
          <w:lang w:val="es-ES_tradnl"/>
        </w:rPr>
      </w:pPr>
    </w:p>
    <w:p xmlns:wp14="http://schemas.microsoft.com/office/word/2010/wordml" w:rsidRPr="000325D2" w:rsidR="00F42A99" w:rsidP="001061FB" w:rsidRDefault="00F42A99" w14:paraId="5A39BBE3" wp14:textId="77777777">
      <w:pPr>
        <w:rPr>
          <w:sz w:val="52"/>
          <w:szCs w:val="52"/>
          <w:lang w:val="es-ES_tradnl"/>
        </w:rPr>
      </w:pPr>
    </w:p>
    <w:p xmlns:wp14="http://schemas.microsoft.com/office/word/2010/wordml" w:rsidRPr="000325D2" w:rsidR="00F42A99" w:rsidP="00F42A99" w:rsidRDefault="00F512EB" w14:paraId="3BD3AE95" wp14:textId="77777777">
      <w:pPr>
        <w:jc w:val="center"/>
        <w:rPr>
          <w:sz w:val="72"/>
          <w:szCs w:val="72"/>
          <w:lang w:val="es-ES_tradnl"/>
        </w:rPr>
      </w:pPr>
      <w:r w:rsidRPr="000325D2">
        <w:rPr>
          <w:sz w:val="72"/>
          <w:szCs w:val="72"/>
          <w:lang w:val="es-ES_tradnl"/>
        </w:rPr>
        <w:t>Ingeniería de Software</w:t>
      </w:r>
    </w:p>
    <w:p xmlns:wp14="http://schemas.microsoft.com/office/word/2010/wordml" w:rsidRPr="00F512EB" w:rsidR="00F42A99" w:rsidP="00F42A99" w:rsidRDefault="00F42A99" w14:paraId="41C8F396" wp14:textId="77777777">
      <w:pPr>
        <w:jc w:val="center"/>
        <w:rPr>
          <w:sz w:val="52"/>
          <w:szCs w:val="52"/>
          <w:lang w:val="es-ES_tradnl"/>
        </w:rPr>
      </w:pPr>
    </w:p>
    <w:p xmlns:wp14="http://schemas.microsoft.com/office/word/2010/wordml" w:rsidRPr="00F512EB" w:rsidR="0049326E" w:rsidP="00F42A99" w:rsidRDefault="0049326E" w14:paraId="72A3D3EC" wp14:textId="77777777">
      <w:pPr>
        <w:jc w:val="center"/>
        <w:rPr>
          <w:sz w:val="52"/>
          <w:szCs w:val="52"/>
          <w:lang w:val="es-ES_tradnl"/>
        </w:rPr>
      </w:pPr>
    </w:p>
    <w:p xmlns:wp14="http://schemas.microsoft.com/office/word/2010/wordml" w:rsidRPr="00F512EB" w:rsidR="00F42A99" w:rsidP="00F42A99" w:rsidRDefault="00F512EB" w14:paraId="6FE51C30" wp14:textId="77777777">
      <w:pPr>
        <w:jc w:val="center"/>
        <w:rPr>
          <w:b/>
          <w:sz w:val="56"/>
          <w:szCs w:val="56"/>
          <w:lang w:val="es-ES_tradnl"/>
        </w:rPr>
      </w:pPr>
      <w:r w:rsidRPr="00F512EB">
        <w:rPr>
          <w:b/>
          <w:sz w:val="56"/>
          <w:szCs w:val="56"/>
          <w:lang w:val="es-ES_tradnl"/>
        </w:rPr>
        <w:t>Gestión de la Configuración (CM)</w:t>
      </w:r>
    </w:p>
    <w:p xmlns:wp14="http://schemas.microsoft.com/office/word/2010/wordml" w:rsidRPr="000325D2" w:rsidR="00F42A99" w:rsidP="00F42A99" w:rsidRDefault="00F512EB" w14:paraId="3943C1B5" wp14:textId="77777777">
      <w:pPr>
        <w:jc w:val="center"/>
        <w:rPr>
          <w:b/>
          <w:i/>
          <w:sz w:val="40"/>
          <w:szCs w:val="40"/>
          <w:lang w:val="es-ES_tradnl"/>
        </w:rPr>
      </w:pPr>
      <w:r w:rsidRPr="000325D2">
        <w:rPr>
          <w:b/>
          <w:i/>
          <w:sz w:val="40"/>
          <w:szCs w:val="40"/>
          <w:lang w:val="es-ES_tradnl"/>
        </w:rPr>
        <w:t>Definición de un Proceso de Control del Cambio</w:t>
      </w:r>
    </w:p>
    <w:p xmlns:wp14="http://schemas.microsoft.com/office/word/2010/wordml" w:rsidRPr="000325D2" w:rsidR="00F42A99" w:rsidP="00F512EB" w:rsidRDefault="00F512EB" w14:paraId="0D0B940D" wp14:textId="77777777">
      <w:pPr>
        <w:tabs>
          <w:tab w:val="left" w:pos="4815"/>
        </w:tabs>
        <w:rPr>
          <w:sz w:val="52"/>
          <w:szCs w:val="52"/>
          <w:lang w:val="es-ES_tradnl"/>
        </w:rPr>
      </w:pPr>
      <w:r w:rsidRPr="000325D2">
        <w:rPr>
          <w:sz w:val="52"/>
          <w:szCs w:val="52"/>
          <w:lang w:val="es-ES_tradnl"/>
        </w:rPr>
        <w:tab/>
      </w:r>
    </w:p>
    <w:p xmlns:wp14="http://schemas.microsoft.com/office/word/2010/wordml" w:rsidRPr="000325D2" w:rsidR="0049326E" w:rsidP="00F42A99" w:rsidRDefault="0049326E" w14:paraId="0E27B00A" wp14:textId="77777777">
      <w:pPr>
        <w:rPr>
          <w:sz w:val="32"/>
          <w:szCs w:val="32"/>
          <w:lang w:val="es-ES_tradnl"/>
        </w:rPr>
      </w:pPr>
    </w:p>
    <w:p xmlns:wp14="http://schemas.microsoft.com/office/word/2010/wordml" w:rsidRPr="000325D2" w:rsidR="0049326E" w:rsidP="00F42A99" w:rsidRDefault="0049326E" w14:paraId="60061E4C" wp14:textId="77777777">
      <w:pPr>
        <w:rPr>
          <w:sz w:val="32"/>
          <w:szCs w:val="32"/>
          <w:lang w:val="es-ES_tradnl"/>
        </w:rPr>
      </w:pPr>
    </w:p>
    <w:p xmlns:wp14="http://schemas.microsoft.com/office/word/2010/wordml" w:rsidRPr="000325D2" w:rsidR="0049326E" w:rsidP="00F42A99" w:rsidRDefault="0049326E" w14:paraId="44EAFD9C" wp14:textId="77777777">
      <w:pPr>
        <w:rPr>
          <w:sz w:val="32"/>
          <w:szCs w:val="32"/>
          <w:lang w:val="es-ES_tradnl"/>
        </w:rPr>
      </w:pPr>
    </w:p>
    <w:p xmlns:wp14="http://schemas.microsoft.com/office/word/2010/wordml" w:rsidRPr="000325D2" w:rsidR="0049326E" w:rsidP="00F42A99" w:rsidRDefault="0049326E" w14:paraId="4B94D5A5" wp14:textId="77777777">
      <w:pPr>
        <w:rPr>
          <w:sz w:val="32"/>
          <w:szCs w:val="32"/>
          <w:lang w:val="es-ES_tradnl"/>
        </w:rPr>
      </w:pPr>
    </w:p>
    <w:p xmlns:wp14="http://schemas.microsoft.com/office/word/2010/wordml" w:rsidRPr="000325D2" w:rsidR="0049326E" w:rsidP="00F42A99" w:rsidRDefault="0049326E" w14:paraId="3DEEC669" wp14:textId="77777777">
      <w:pPr>
        <w:rPr>
          <w:sz w:val="32"/>
          <w:szCs w:val="32"/>
          <w:lang w:val="es-ES_tradnl"/>
        </w:rPr>
      </w:pPr>
    </w:p>
    <w:p xmlns:wp14="http://schemas.microsoft.com/office/word/2010/wordml" w:rsidRPr="000325D2" w:rsidR="0049326E" w:rsidP="00F42A99" w:rsidRDefault="0049326E" w14:paraId="3656B9AB" wp14:textId="77777777">
      <w:pPr>
        <w:rPr>
          <w:sz w:val="32"/>
          <w:szCs w:val="32"/>
          <w:lang w:val="es-ES_tradnl"/>
        </w:rPr>
      </w:pPr>
    </w:p>
    <w:p xmlns:wp14="http://schemas.microsoft.com/office/word/2010/wordml" w:rsidRPr="000325D2" w:rsidR="0049326E" w:rsidP="00F42A99" w:rsidRDefault="0049326E" w14:paraId="45FB0818" wp14:textId="77777777">
      <w:pPr>
        <w:rPr>
          <w:sz w:val="32"/>
          <w:szCs w:val="32"/>
          <w:lang w:val="es-ES_tradnl"/>
        </w:rPr>
      </w:pPr>
    </w:p>
    <w:p xmlns:wp14="http://schemas.microsoft.com/office/word/2010/wordml" w:rsidRPr="006E32DF" w:rsidR="006E32DF" w:rsidP="006E32DF" w:rsidRDefault="006E32DF" w14:paraId="33FCCAF7" wp14:textId="5D8163AA">
      <w:pPr>
        <w:tabs>
          <w:tab w:val="left" w:pos="7050"/>
        </w:tabs>
        <w:rPr>
          <w:sz w:val="32"/>
          <w:szCs w:val="32"/>
          <w:lang w:val="es-ES"/>
        </w:rPr>
      </w:pPr>
      <w:r w:rsidRPr="128E2756" w:rsidR="006E32DF">
        <w:rPr>
          <w:sz w:val="32"/>
          <w:szCs w:val="32"/>
          <w:lang w:val="es-ES"/>
        </w:rPr>
        <w:t>MIEMBROS DEL GRUPO (L11:007.1.</w:t>
      </w:r>
      <w:r w:rsidRPr="128E2756" w:rsidR="31728D87">
        <w:rPr>
          <w:sz w:val="32"/>
          <w:szCs w:val="32"/>
          <w:lang w:val="es-ES"/>
        </w:rPr>
        <w:t>3</w:t>
      </w:r>
      <w:r w:rsidRPr="128E2756" w:rsidR="006E32DF">
        <w:rPr>
          <w:sz w:val="32"/>
          <w:szCs w:val="32"/>
          <w:lang w:val="es-ES"/>
        </w:rPr>
        <w:t>): </w:t>
      </w:r>
    </w:p>
    <w:p xmlns:wp14="http://schemas.microsoft.com/office/word/2010/wordml" w:rsidRPr="006E32DF" w:rsidR="006E32DF" w:rsidP="006E32DF" w:rsidRDefault="006E32DF" w14:paraId="2B9D8D4B" wp14:textId="77777777">
      <w:pPr>
        <w:numPr>
          <w:ilvl w:val="0"/>
          <w:numId w:val="19"/>
        </w:numPr>
        <w:tabs>
          <w:tab w:val="left" w:pos="7050"/>
        </w:tabs>
        <w:rPr>
          <w:sz w:val="32"/>
          <w:szCs w:val="32"/>
          <w:lang w:val="es-ES"/>
        </w:rPr>
      </w:pPr>
      <w:r w:rsidRPr="006E32DF">
        <w:rPr>
          <w:sz w:val="32"/>
          <w:szCs w:val="32"/>
          <w:lang w:val="es-ES"/>
        </w:rPr>
        <w:t>Antón Pena Blanco </w:t>
      </w:r>
    </w:p>
    <w:p xmlns:wp14="http://schemas.microsoft.com/office/word/2010/wordml" w:rsidRPr="006E32DF" w:rsidR="006E32DF" w:rsidP="006E32DF" w:rsidRDefault="006E32DF" w14:paraId="301A503C" wp14:textId="77777777">
      <w:pPr>
        <w:numPr>
          <w:ilvl w:val="0"/>
          <w:numId w:val="20"/>
        </w:numPr>
        <w:tabs>
          <w:tab w:val="left" w:pos="7050"/>
        </w:tabs>
        <w:rPr>
          <w:sz w:val="32"/>
          <w:szCs w:val="32"/>
          <w:lang w:val="es-ES"/>
        </w:rPr>
      </w:pPr>
      <w:r w:rsidRPr="006E32DF">
        <w:rPr>
          <w:sz w:val="32"/>
          <w:szCs w:val="32"/>
          <w:lang w:val="es-ES"/>
        </w:rPr>
        <w:t>Lucía Pérez González </w:t>
      </w:r>
    </w:p>
    <w:p xmlns:wp14="http://schemas.microsoft.com/office/word/2010/wordml" w:rsidRPr="006E32DF" w:rsidR="006E32DF" w:rsidP="006E32DF" w:rsidRDefault="006E32DF" w14:paraId="3C2079E5" wp14:textId="77777777">
      <w:pPr>
        <w:numPr>
          <w:ilvl w:val="0"/>
          <w:numId w:val="21"/>
        </w:numPr>
        <w:tabs>
          <w:tab w:val="left" w:pos="7050"/>
        </w:tabs>
        <w:rPr>
          <w:sz w:val="32"/>
          <w:szCs w:val="32"/>
          <w:lang w:val="es-ES"/>
        </w:rPr>
      </w:pPr>
      <w:r w:rsidRPr="006E32DF">
        <w:rPr>
          <w:sz w:val="32"/>
          <w:szCs w:val="32"/>
          <w:lang w:val="es-ES"/>
        </w:rPr>
        <w:t xml:space="preserve">Rubén Pérez </w:t>
      </w:r>
      <w:proofErr w:type="spellStart"/>
      <w:r w:rsidRPr="006E32DF">
        <w:rPr>
          <w:sz w:val="32"/>
          <w:szCs w:val="32"/>
          <w:lang w:val="es-ES"/>
        </w:rPr>
        <w:t>Sangiao</w:t>
      </w:r>
      <w:proofErr w:type="spellEnd"/>
      <w:r w:rsidRPr="006E32DF">
        <w:rPr>
          <w:sz w:val="32"/>
          <w:szCs w:val="32"/>
          <w:lang w:val="es-ES"/>
        </w:rPr>
        <w:t> </w:t>
      </w:r>
    </w:p>
    <w:p xmlns:wp14="http://schemas.microsoft.com/office/word/2010/wordml" w:rsidRPr="006E32DF" w:rsidR="006E32DF" w:rsidP="006E32DF" w:rsidRDefault="006E32DF" w14:paraId="50EBA952" wp14:textId="77777777">
      <w:pPr>
        <w:numPr>
          <w:ilvl w:val="0"/>
          <w:numId w:val="22"/>
        </w:numPr>
        <w:tabs>
          <w:tab w:val="left" w:pos="7050"/>
        </w:tabs>
        <w:rPr>
          <w:sz w:val="32"/>
          <w:szCs w:val="32"/>
          <w:lang w:val="es-ES"/>
        </w:rPr>
      </w:pPr>
      <w:r w:rsidRPr="006E32DF">
        <w:rPr>
          <w:sz w:val="32"/>
          <w:szCs w:val="32"/>
          <w:lang w:val="es-ES"/>
        </w:rPr>
        <w:t>Manuel Ramallo Blanco </w:t>
      </w:r>
    </w:p>
    <w:p xmlns:wp14="http://schemas.microsoft.com/office/word/2010/wordml" w:rsidRPr="006E32DF" w:rsidR="006E32DF" w:rsidP="006E32DF" w:rsidRDefault="006E32DF" w14:paraId="6E7BEAA2" wp14:textId="77777777">
      <w:pPr>
        <w:tabs>
          <w:tab w:val="left" w:pos="7050"/>
        </w:tabs>
        <w:rPr>
          <w:sz w:val="32"/>
          <w:szCs w:val="32"/>
          <w:lang w:val="es-ES"/>
        </w:rPr>
      </w:pPr>
      <w:r w:rsidRPr="006E32DF">
        <w:rPr>
          <w:sz w:val="32"/>
          <w:szCs w:val="32"/>
          <w:lang w:val="es-ES"/>
        </w:rPr>
        <w:t> </w:t>
      </w:r>
    </w:p>
    <w:p xmlns:wp14="http://schemas.microsoft.com/office/word/2010/wordml" w:rsidRPr="006E32DF" w:rsidR="006E32DF" w:rsidP="006E32DF" w:rsidRDefault="006E32DF" w14:paraId="6B162F5B" wp14:textId="77777777">
      <w:pPr>
        <w:tabs>
          <w:tab w:val="left" w:pos="7050"/>
        </w:tabs>
        <w:rPr>
          <w:sz w:val="32"/>
          <w:szCs w:val="32"/>
          <w:lang w:val="es-ES"/>
        </w:rPr>
      </w:pPr>
      <w:r w:rsidRPr="006E32DF">
        <w:rPr>
          <w:sz w:val="32"/>
          <w:szCs w:val="32"/>
          <w:lang w:val="es-ES"/>
        </w:rPr>
        <w:t>FECHA DE ENTREGA: 1</w:t>
      </w:r>
      <w:r>
        <w:rPr>
          <w:sz w:val="32"/>
          <w:szCs w:val="32"/>
          <w:lang w:val="es-ES"/>
        </w:rPr>
        <w:t>3</w:t>
      </w:r>
      <w:r w:rsidRPr="006E32DF">
        <w:rPr>
          <w:sz w:val="32"/>
          <w:szCs w:val="32"/>
          <w:lang w:val="es-ES"/>
        </w:rPr>
        <w:t>/02/2025 </w:t>
      </w:r>
    </w:p>
    <w:p xmlns:wp14="http://schemas.microsoft.com/office/word/2010/wordml" w:rsidRPr="000325D2" w:rsidR="00F70832" w:rsidP="00F70832" w:rsidRDefault="00F70832" w14:paraId="049F31CB" wp14:textId="77777777">
      <w:pPr>
        <w:tabs>
          <w:tab w:val="left" w:pos="7050"/>
        </w:tabs>
        <w:rPr>
          <w:sz w:val="32"/>
          <w:szCs w:val="32"/>
          <w:lang w:val="es-ES_tradnl"/>
        </w:rPr>
      </w:pPr>
      <w:r w:rsidRPr="000325D2">
        <w:rPr>
          <w:sz w:val="32"/>
          <w:szCs w:val="32"/>
          <w:lang w:val="es-ES_tradnl"/>
        </w:rPr>
        <w:tab/>
      </w:r>
    </w:p>
    <w:p xmlns:wp14="http://schemas.microsoft.com/office/word/2010/wordml" w:rsidRPr="00F63D22" w:rsidR="003036AA" w:rsidP="003036AA" w:rsidRDefault="003036AA" w14:paraId="29D6B04F" wp14:textId="77777777">
      <w:pPr>
        <w:pStyle w:val="TtulodeDocumento"/>
        <w:rPr>
          <w:lang w:val="es-ES_tradnl"/>
        </w:rPr>
      </w:pPr>
      <w:r w:rsidRPr="00F63D22">
        <w:rPr>
          <w:lang w:val="es-ES_tradnl"/>
        </w:rPr>
        <w:t xml:space="preserve"> </w:t>
      </w:r>
      <w:r w:rsidRPr="00F63D22" w:rsidR="003D73AE">
        <w:rPr>
          <w:lang w:val="es-ES_tradnl"/>
        </w:rPr>
        <w:br w:type="page"/>
      </w:r>
      <w:bookmarkEnd w:id="0"/>
      <w:bookmarkEnd w:id="1"/>
    </w:p>
    <w:p xmlns:wp14="http://schemas.microsoft.com/office/word/2010/wordml" w:rsidRPr="00F63D22" w:rsidR="003036AA" w:rsidP="003036AA" w:rsidRDefault="003036AA" w14:paraId="53128261" wp14:textId="77777777">
      <w:pPr>
        <w:rPr>
          <w:lang w:val="es-ES_tradnl"/>
        </w:rPr>
      </w:pPr>
    </w:p>
    <w:p xmlns:wp14="http://schemas.microsoft.com/office/word/2010/wordml" w:rsidRPr="00F63D22" w:rsidR="003036AA" w:rsidP="003036AA" w:rsidRDefault="003036AA" w14:paraId="62486C05" wp14:textId="77777777">
      <w:pPr>
        <w:rPr>
          <w:lang w:val="es-ES_tradnl"/>
        </w:rPr>
      </w:pPr>
    </w:p>
    <w:p xmlns:wp14="http://schemas.microsoft.com/office/word/2010/wordml" w:rsidRPr="00F63D22" w:rsidR="003036AA" w:rsidP="003036AA" w:rsidRDefault="003036AA" w14:paraId="4101652C" wp14:textId="77777777">
      <w:pPr>
        <w:rPr>
          <w:lang w:val="es-ES_tradnl"/>
        </w:rPr>
      </w:pPr>
    </w:p>
    <w:p xmlns:wp14="http://schemas.microsoft.com/office/word/2010/wordml" w:rsidRPr="00F63D22" w:rsidR="003036AA" w:rsidP="003036AA" w:rsidRDefault="003036AA" w14:paraId="4B99056E" wp14:textId="77777777">
      <w:pPr>
        <w:rPr>
          <w:lang w:val="es-ES_tradnl"/>
        </w:rPr>
      </w:pPr>
    </w:p>
    <w:p xmlns:wp14="http://schemas.microsoft.com/office/word/2010/wordml" w:rsidRPr="00F63D22" w:rsidR="003036AA" w:rsidP="003036AA" w:rsidRDefault="003036AA" w14:paraId="1299C43A" wp14:textId="77777777">
      <w:pPr>
        <w:rPr>
          <w:lang w:val="es-ES_tradnl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263"/>
        <w:gridCol w:w="1128"/>
        <w:gridCol w:w="6103"/>
      </w:tblGrid>
      <w:tr xmlns:wp14="http://schemas.microsoft.com/office/word/2010/wordml" w:rsidRPr="00F63D22" w:rsidR="003036AA" w:rsidTr="00C517EA" w14:paraId="55B0A165" wp14:textId="77777777">
        <w:trPr>
          <w:jc w:val="center"/>
        </w:trPr>
        <w:tc>
          <w:tcPr>
            <w:tcW w:w="8644" w:type="dxa"/>
            <w:gridSpan w:val="3"/>
            <w:tcBorders>
              <w:bottom w:val="single" w:color="auto" w:sz="4" w:space="0"/>
            </w:tcBorders>
            <w:shd w:val="clear" w:color="auto" w:fill="999999"/>
          </w:tcPr>
          <w:p w:rsidRPr="00F63D22" w:rsidR="003036AA" w:rsidP="00C517EA" w:rsidRDefault="003036AA" w14:paraId="53BE5B93" wp14:textId="77777777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CONTROL DE VERSIONES</w:t>
            </w:r>
          </w:p>
        </w:tc>
      </w:tr>
      <w:tr xmlns:wp14="http://schemas.microsoft.com/office/word/2010/wordml" w:rsidRPr="00F63D22" w:rsidR="003036AA" w:rsidTr="00C517EA" w14:paraId="5DC86822" wp14:textId="77777777">
        <w:trPr>
          <w:jc w:val="center"/>
        </w:trPr>
        <w:tc>
          <w:tcPr>
            <w:tcW w:w="1270" w:type="dxa"/>
            <w:shd w:val="clear" w:color="auto" w:fill="C0C0C0"/>
          </w:tcPr>
          <w:p w:rsidRPr="00F63D22" w:rsidR="003036AA" w:rsidP="00C517EA" w:rsidRDefault="002E2E8A" w14:paraId="4A3D906F" wp14:textId="77777777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VERSION</w:t>
            </w:r>
          </w:p>
        </w:tc>
        <w:tc>
          <w:tcPr>
            <w:tcW w:w="1056" w:type="dxa"/>
            <w:shd w:val="clear" w:color="auto" w:fill="C0C0C0"/>
          </w:tcPr>
          <w:p w:rsidRPr="00F63D22" w:rsidR="003036AA" w:rsidP="00C517EA" w:rsidRDefault="003036AA" w14:paraId="31CCF302" wp14:textId="77777777">
            <w:pPr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6318" w:type="dxa"/>
            <w:shd w:val="clear" w:color="auto" w:fill="C0C0C0"/>
          </w:tcPr>
          <w:p w:rsidRPr="00F63D22" w:rsidR="003036AA" w:rsidP="00C517EA" w:rsidRDefault="003036AA" w14:paraId="12243081" wp14:textId="77777777">
            <w:pPr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DESCRIPCIÓN DEL CAMBIO</w:t>
            </w:r>
          </w:p>
        </w:tc>
      </w:tr>
      <w:tr xmlns:wp14="http://schemas.microsoft.com/office/word/2010/wordml" w:rsidRPr="00F63D22" w:rsidR="003036AA" w:rsidTr="00C517EA" w14:paraId="1177DBB1" wp14:textId="77777777">
        <w:trPr>
          <w:trHeight w:val="465"/>
          <w:jc w:val="center"/>
        </w:trPr>
        <w:tc>
          <w:tcPr>
            <w:tcW w:w="1270" w:type="dxa"/>
            <w:vAlign w:val="center"/>
          </w:tcPr>
          <w:p w:rsidRPr="00F63D22" w:rsidR="003036AA" w:rsidP="00C517EA" w:rsidRDefault="003036AA" w14:paraId="4B3AA50C" wp14:textId="77777777">
            <w:pPr>
              <w:jc w:val="center"/>
              <w:rPr>
                <w:sz w:val="20"/>
                <w:szCs w:val="20"/>
                <w:lang w:val="es-ES_tradnl"/>
              </w:rPr>
            </w:pPr>
            <w:r w:rsidRPr="00F63D22">
              <w:rPr>
                <w:sz w:val="20"/>
                <w:szCs w:val="20"/>
                <w:lang w:val="es-ES_tradnl"/>
              </w:rPr>
              <w:t>1</w:t>
            </w:r>
            <w:r w:rsidR="00927E3D">
              <w:rPr>
                <w:sz w:val="20"/>
                <w:szCs w:val="20"/>
                <w:lang w:val="es-ES_tradnl"/>
              </w:rPr>
              <w:t>.0</w:t>
            </w:r>
          </w:p>
        </w:tc>
        <w:tc>
          <w:tcPr>
            <w:tcW w:w="1056" w:type="dxa"/>
            <w:vAlign w:val="center"/>
          </w:tcPr>
          <w:p w:rsidRPr="00F63D22" w:rsidR="003036AA" w:rsidP="00C517EA" w:rsidRDefault="006E32DF" w14:paraId="23745EEF" wp14:textId="77777777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13/02/2025</w:t>
            </w:r>
          </w:p>
        </w:tc>
        <w:tc>
          <w:tcPr>
            <w:tcW w:w="6318" w:type="dxa"/>
            <w:vAlign w:val="center"/>
          </w:tcPr>
          <w:p w:rsidRPr="00F63D22" w:rsidR="003036AA" w:rsidP="00C517EA" w:rsidRDefault="006E32DF" w14:paraId="4E976245" wp14:textId="77777777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Versión inicial de la práctica</w:t>
            </w:r>
          </w:p>
        </w:tc>
      </w:tr>
      <w:tr xmlns:wp14="http://schemas.microsoft.com/office/word/2010/wordml" w:rsidRPr="00F63D22" w:rsidR="003036AA" w:rsidTr="00C517EA" w14:paraId="4DDBEF00" wp14:textId="77777777">
        <w:trPr>
          <w:trHeight w:val="465"/>
          <w:jc w:val="center"/>
        </w:trPr>
        <w:tc>
          <w:tcPr>
            <w:tcW w:w="1270" w:type="dxa"/>
            <w:vAlign w:val="center"/>
          </w:tcPr>
          <w:p w:rsidRPr="00F63D22" w:rsidR="003036AA" w:rsidP="00C517EA" w:rsidRDefault="003036AA" w14:paraId="3461D779" wp14:textId="7777777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6" w:type="dxa"/>
            <w:vAlign w:val="center"/>
          </w:tcPr>
          <w:p w:rsidRPr="00F63D22" w:rsidR="003036AA" w:rsidP="00C517EA" w:rsidRDefault="003036AA" w14:paraId="3CF2D8B6" wp14:textId="7777777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318" w:type="dxa"/>
            <w:vAlign w:val="center"/>
          </w:tcPr>
          <w:p w:rsidRPr="00F63D22" w:rsidR="003036AA" w:rsidP="00C517EA" w:rsidRDefault="003036AA" w14:paraId="0FB78278" wp14:textId="77777777">
            <w:pPr>
              <w:rPr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F63D22" w:rsidR="003036AA" w:rsidTr="00C517EA" w14:paraId="1FC39945" wp14:textId="77777777">
        <w:trPr>
          <w:trHeight w:val="465"/>
          <w:jc w:val="center"/>
        </w:trPr>
        <w:tc>
          <w:tcPr>
            <w:tcW w:w="1270" w:type="dxa"/>
            <w:vAlign w:val="center"/>
          </w:tcPr>
          <w:p w:rsidRPr="00F63D22" w:rsidR="003036AA" w:rsidP="00C517EA" w:rsidRDefault="003036AA" w14:paraId="0562CB0E" wp14:textId="7777777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6" w:type="dxa"/>
            <w:vAlign w:val="center"/>
          </w:tcPr>
          <w:p w:rsidRPr="00F63D22" w:rsidR="003036AA" w:rsidP="00C517EA" w:rsidRDefault="003036AA" w14:paraId="34CE0A41" wp14:textId="7777777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318" w:type="dxa"/>
            <w:vAlign w:val="center"/>
          </w:tcPr>
          <w:p w:rsidRPr="00F63D22" w:rsidR="003036AA" w:rsidP="00C517EA" w:rsidRDefault="003036AA" w14:paraId="62EBF3C5" wp14:textId="77777777">
            <w:pPr>
              <w:rPr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F63D22" w:rsidR="003036AA" w:rsidTr="00C517EA" w14:paraId="6D98A12B" wp14:textId="77777777">
        <w:trPr>
          <w:trHeight w:val="465"/>
          <w:jc w:val="center"/>
        </w:trPr>
        <w:tc>
          <w:tcPr>
            <w:tcW w:w="1270" w:type="dxa"/>
            <w:vAlign w:val="center"/>
          </w:tcPr>
          <w:p w:rsidRPr="00F63D22" w:rsidR="003036AA" w:rsidP="00C517EA" w:rsidRDefault="003036AA" w14:paraId="2946DB82" wp14:textId="7777777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6" w:type="dxa"/>
            <w:vAlign w:val="center"/>
          </w:tcPr>
          <w:p w:rsidRPr="00F63D22" w:rsidR="003036AA" w:rsidP="00C517EA" w:rsidRDefault="003036AA" w14:paraId="5997CC1D" wp14:textId="7777777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318" w:type="dxa"/>
            <w:vAlign w:val="center"/>
          </w:tcPr>
          <w:p w:rsidRPr="00F63D22" w:rsidR="003036AA" w:rsidP="00C517EA" w:rsidRDefault="003036AA" w14:paraId="110FFD37" wp14:textId="77777777">
            <w:pPr>
              <w:rPr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F63D22" w:rsidR="003036AA" w:rsidTr="00C517EA" w14:paraId="6B699379" wp14:textId="77777777">
        <w:trPr>
          <w:trHeight w:val="465"/>
          <w:jc w:val="center"/>
        </w:trPr>
        <w:tc>
          <w:tcPr>
            <w:tcW w:w="1270" w:type="dxa"/>
            <w:vAlign w:val="center"/>
          </w:tcPr>
          <w:p w:rsidRPr="00F63D22" w:rsidR="003036AA" w:rsidP="00C517EA" w:rsidRDefault="003036AA" w14:paraId="3FE9F23F" wp14:textId="7777777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6" w:type="dxa"/>
            <w:vAlign w:val="center"/>
          </w:tcPr>
          <w:p w:rsidRPr="00F63D22" w:rsidR="003036AA" w:rsidP="00C517EA" w:rsidRDefault="003036AA" w14:paraId="1F72F646" wp14:textId="7777777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318" w:type="dxa"/>
            <w:vAlign w:val="center"/>
          </w:tcPr>
          <w:p w:rsidRPr="00F63D22" w:rsidR="003036AA" w:rsidP="00C517EA" w:rsidRDefault="003036AA" w14:paraId="08CE6F91" wp14:textId="77777777">
            <w:pPr>
              <w:rPr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F63D22" w:rsidR="003036AA" w:rsidTr="00C517EA" w14:paraId="61CDCEAD" wp14:textId="77777777">
        <w:trPr>
          <w:trHeight w:val="465"/>
          <w:jc w:val="center"/>
        </w:trPr>
        <w:tc>
          <w:tcPr>
            <w:tcW w:w="1270" w:type="dxa"/>
            <w:vAlign w:val="center"/>
          </w:tcPr>
          <w:p w:rsidRPr="00F63D22" w:rsidR="003036AA" w:rsidP="00C517EA" w:rsidRDefault="003036AA" w14:paraId="6BB9E253" wp14:textId="7777777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6" w:type="dxa"/>
            <w:vAlign w:val="center"/>
          </w:tcPr>
          <w:p w:rsidRPr="00F63D22" w:rsidR="003036AA" w:rsidP="00C517EA" w:rsidRDefault="003036AA" w14:paraId="23DE523C" wp14:textId="7777777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318" w:type="dxa"/>
            <w:vAlign w:val="center"/>
          </w:tcPr>
          <w:p w:rsidRPr="00F63D22" w:rsidR="003036AA" w:rsidP="00C517EA" w:rsidRDefault="003036AA" w14:paraId="52E56223" wp14:textId="77777777">
            <w:pPr>
              <w:rPr>
                <w:sz w:val="20"/>
                <w:szCs w:val="20"/>
                <w:lang w:val="es-ES_tradnl"/>
              </w:rPr>
            </w:pPr>
          </w:p>
        </w:tc>
      </w:tr>
    </w:tbl>
    <w:p xmlns:wp14="http://schemas.microsoft.com/office/word/2010/wordml" w:rsidR="00F63D22" w:rsidP="003036AA" w:rsidRDefault="00F63D22" w14:paraId="07547A01" wp14:textId="77777777">
      <w:pPr>
        <w:rPr>
          <w:lang w:val="es-ES_tradnl"/>
        </w:rPr>
      </w:pPr>
    </w:p>
    <w:p xmlns:wp14="http://schemas.microsoft.com/office/word/2010/wordml" w:rsidR="002E2E8A" w:rsidP="003036AA" w:rsidRDefault="002E2E8A" w14:paraId="5043CB0F" wp14:textId="77777777">
      <w:pPr>
        <w:rPr>
          <w:lang w:val="es-ES_tradnl"/>
        </w:rPr>
      </w:pPr>
    </w:p>
    <w:p xmlns:wp14="http://schemas.microsoft.com/office/word/2010/wordml" w:rsidR="002E2E8A" w:rsidP="003036AA" w:rsidRDefault="002E2E8A" w14:paraId="07459315" wp14:textId="77777777">
      <w:pPr>
        <w:rPr>
          <w:lang w:val="es-ES_tradnl"/>
        </w:rPr>
      </w:pPr>
    </w:p>
    <w:p xmlns:wp14="http://schemas.microsoft.com/office/word/2010/wordml" w:rsidR="002E2E8A" w:rsidP="003036AA" w:rsidRDefault="002E2E8A" w14:paraId="6537F28F" wp14:textId="77777777">
      <w:pPr>
        <w:rPr>
          <w:lang w:val="es-ES_tradnl"/>
        </w:rPr>
      </w:pPr>
    </w:p>
    <w:p xmlns:wp14="http://schemas.microsoft.com/office/word/2010/wordml" w:rsidR="002E2E8A" w:rsidP="003036AA" w:rsidRDefault="002E2E8A" w14:paraId="6DFB9E20" wp14:textId="77777777">
      <w:pPr>
        <w:rPr>
          <w:lang w:val="es-ES_tradnl"/>
        </w:rPr>
      </w:pPr>
    </w:p>
    <w:p xmlns:wp14="http://schemas.microsoft.com/office/word/2010/wordml" w:rsidRPr="00F63D22" w:rsidR="002E2E8A" w:rsidP="003036AA" w:rsidRDefault="002E2E8A" w14:paraId="70DF9E56" wp14:textId="77777777">
      <w:pPr>
        <w:rPr>
          <w:lang w:val="es-ES_tradnl"/>
        </w:rPr>
        <w:sectPr w:rsidRPr="00F63D22" w:rsidR="002E2E8A" w:rsidSect="00F63D22">
          <w:headerReference w:type="default" r:id="rId8"/>
          <w:footerReference w:type="first" r:id="rId9"/>
          <w:pgSz w:w="11906" w:h="16838" w:orient="portrait"/>
          <w:pgMar w:top="1270" w:right="1701" w:bottom="1417" w:left="1701" w:header="708" w:footer="708" w:gutter="0"/>
          <w:pgNumType w:start="0"/>
          <w:cols w:space="708"/>
          <w:titlePg/>
          <w:docGrid w:linePitch="360"/>
          <w:footerReference w:type="default" r:id="R43e7dcb1cc744023"/>
          <w:headerReference w:type="first" r:id="R2798af9681fa4cf3"/>
        </w:sectPr>
      </w:pPr>
    </w:p>
    <w:p xmlns:wp14="http://schemas.microsoft.com/office/word/2010/wordml" w:rsidRPr="00F63D22" w:rsidR="001061FB" w:rsidP="003036AA" w:rsidRDefault="001061FB" w14:paraId="44E871BC" wp14:textId="77777777">
      <w:pPr>
        <w:rPr>
          <w:lang w:val="es-ES_tradnl"/>
        </w:rPr>
      </w:pPr>
    </w:p>
    <w:p xmlns:wp14="http://schemas.microsoft.com/office/word/2010/wordml" w:rsidRPr="00F63D22" w:rsidR="001061FB" w:rsidP="001061FB" w:rsidRDefault="001061FB" w14:paraId="144A5D23" wp14:textId="77777777">
      <w:pPr>
        <w:rPr>
          <w:lang w:val="es-ES_tradnl"/>
        </w:rPr>
      </w:pPr>
    </w:p>
    <w:p xmlns:wp14="http://schemas.microsoft.com/office/word/2010/wordml" w:rsidRPr="00F63D22" w:rsidR="00211400" w:rsidP="001061FB" w:rsidRDefault="001061FB" w14:paraId="018D1C8F" wp14:textId="77777777">
      <w:pPr>
        <w:rPr>
          <w:b/>
          <w:sz w:val="28"/>
          <w:szCs w:val="28"/>
          <w:lang w:val="es-ES_tradnl"/>
        </w:rPr>
      </w:pPr>
      <w:r w:rsidRPr="00F63D22">
        <w:rPr>
          <w:b/>
          <w:sz w:val="28"/>
          <w:szCs w:val="28"/>
          <w:lang w:val="es-ES_tradnl"/>
        </w:rPr>
        <w:t>ÍNDICE</w:t>
      </w:r>
    </w:p>
    <w:p xmlns:wp14="http://schemas.microsoft.com/office/word/2010/wordml" w:rsidRPr="00F63D22" w:rsidR="00211400" w:rsidP="001061FB" w:rsidRDefault="00211400" w14:paraId="738610EB" wp14:textId="77777777">
      <w:pPr>
        <w:rPr>
          <w:lang w:val="es-ES_tradnl"/>
        </w:rPr>
      </w:pPr>
    </w:p>
    <w:p xmlns:wp14="http://schemas.microsoft.com/office/word/2010/wordml" w:rsidRPr="00F63D22" w:rsidR="003036AA" w:rsidP="001061FB" w:rsidRDefault="003036AA" w14:paraId="637805D2" wp14:textId="77777777">
      <w:pPr>
        <w:rPr>
          <w:lang w:val="es-ES_tradnl"/>
        </w:rPr>
      </w:pPr>
    </w:p>
    <w:p xmlns:wp14="http://schemas.microsoft.com/office/word/2010/wordml" w:rsidRPr="00F63D22" w:rsidR="003036AA" w:rsidP="001061FB" w:rsidRDefault="003036AA" w14:paraId="463F29E8" wp14:textId="77777777">
      <w:pPr>
        <w:rPr>
          <w:lang w:val="es-ES_tradnl"/>
        </w:rPr>
      </w:pPr>
    </w:p>
    <w:p xmlns:wp14="http://schemas.microsoft.com/office/word/2010/wordml" w:rsidRPr="00A045CE" w:rsidR="00C14686" w:rsidP="0756EF2C" w:rsidRDefault="00FB5C23" w14:paraId="204451F4" wp14:textId="3B0883E8">
      <w:pPr>
        <w:pStyle w:val="TDC1"/>
        <w:tabs>
          <w:tab w:val="left" w:leader="none" w:pos="480"/>
          <w:tab w:val="right" w:leader="dot" w:pos="8490"/>
        </w:tabs>
        <w:rPr>
          <w:rFonts w:ascii="Aptos" w:hAnsi="Aptos" w:eastAsia="Malgun Gothic"/>
          <w:b w:val="0"/>
          <w:bCs w:val="0"/>
          <w:caps w:val="0"/>
          <w:smallCaps w:val="0"/>
          <w:noProof/>
          <w:kern w:val="2"/>
          <w:lang w:val="es-ES" w:eastAsia="ko-KR" w:bidi="ar-SA"/>
        </w:rPr>
      </w:pPr>
      <w:r>
        <w:fldChar w:fldCharType="begin"/>
      </w:r>
      <w:r>
        <w:instrText xml:space="preserve">TOC \o "1-3" \z \u \h</w:instrText>
      </w:r>
      <w:r>
        <w:fldChar w:fldCharType="separate"/>
      </w:r>
      <w:hyperlink w:anchor="_Toc1351577927">
        <w:r w:rsidRPr="0756EF2C" w:rsidR="0756EF2C">
          <w:rPr>
            <w:rStyle w:val="Hipervnculo"/>
          </w:rPr>
          <w:t>1</w:t>
        </w:r>
        <w:r>
          <w:tab/>
        </w:r>
        <w:r w:rsidRPr="0756EF2C" w:rsidR="0756EF2C">
          <w:rPr>
            <w:rStyle w:val="Hipervnculo"/>
          </w:rPr>
          <w:t>Información sobre la práctica a realizar</w:t>
        </w:r>
        <w:r>
          <w:tab/>
        </w:r>
        <w:r>
          <w:fldChar w:fldCharType="begin"/>
        </w:r>
        <w:r>
          <w:instrText xml:space="preserve">PAGEREF _Toc1351577927 \h</w:instrText>
        </w:r>
        <w:r>
          <w:fldChar w:fldCharType="separate"/>
        </w:r>
        <w:r w:rsidRPr="0756EF2C" w:rsidR="0756EF2C">
          <w:rPr>
            <w:rStyle w:val="Hipervnculo"/>
          </w:rPr>
          <w:t>4</w:t>
        </w:r>
        <w:r>
          <w:fldChar w:fldCharType="end"/>
        </w:r>
      </w:hyperlink>
    </w:p>
    <w:p xmlns:wp14="http://schemas.microsoft.com/office/word/2010/wordml" w:rsidRPr="00A045CE" w:rsidR="00C14686" w:rsidP="0756EF2C" w:rsidRDefault="00C14686" w14:paraId="0CF527BE" wp14:textId="3527ECCF">
      <w:pPr>
        <w:pStyle w:val="TDC2"/>
        <w:tabs>
          <w:tab w:val="left" w:leader="none" w:pos="720"/>
          <w:tab w:val="right" w:leader="dot" w:pos="8490"/>
        </w:tabs>
        <w:rPr>
          <w:rFonts w:ascii="Aptos" w:hAnsi="Aptos" w:eastAsia="Malgun Gothic"/>
          <w:b w:val="0"/>
          <w:bCs w:val="0"/>
          <w:caps w:val="0"/>
          <w:smallCaps w:val="0"/>
          <w:noProof/>
          <w:kern w:val="2"/>
          <w:lang w:val="es-ES" w:eastAsia="ko-KR" w:bidi="ar-SA"/>
        </w:rPr>
      </w:pPr>
      <w:hyperlink w:anchor="_Toc201960836">
        <w:r w:rsidRPr="0756EF2C" w:rsidR="0756EF2C">
          <w:rPr>
            <w:rStyle w:val="Hipervnculo"/>
          </w:rPr>
          <w:t>1.1</w:t>
        </w:r>
        <w:r>
          <w:tab/>
        </w:r>
        <w:r w:rsidRPr="0756EF2C" w:rsidR="0756EF2C">
          <w:rPr>
            <w:rStyle w:val="Hipervnculo"/>
          </w:rPr>
          <w:t>Descripción de la práctica</w:t>
        </w:r>
        <w:r>
          <w:tab/>
        </w:r>
        <w:r>
          <w:fldChar w:fldCharType="begin"/>
        </w:r>
        <w:r>
          <w:instrText xml:space="preserve">PAGEREF _Toc201960836 \h</w:instrText>
        </w:r>
        <w:r>
          <w:fldChar w:fldCharType="separate"/>
        </w:r>
        <w:r w:rsidRPr="0756EF2C" w:rsidR="0756EF2C">
          <w:rPr>
            <w:rStyle w:val="Hipervnculo"/>
          </w:rPr>
          <w:t>4</w:t>
        </w:r>
        <w:r>
          <w:fldChar w:fldCharType="end"/>
        </w:r>
      </w:hyperlink>
    </w:p>
    <w:p xmlns:wp14="http://schemas.microsoft.com/office/word/2010/wordml" w:rsidRPr="00A045CE" w:rsidR="00C14686" w:rsidP="0756EF2C" w:rsidRDefault="00C14686" w14:paraId="7ACAB084" wp14:textId="646E3C6C">
      <w:pPr>
        <w:pStyle w:val="TDC2"/>
        <w:tabs>
          <w:tab w:val="left" w:leader="none" w:pos="720"/>
          <w:tab w:val="right" w:leader="dot" w:pos="8490"/>
        </w:tabs>
        <w:rPr>
          <w:rFonts w:ascii="Aptos" w:hAnsi="Aptos" w:eastAsia="Malgun Gothic"/>
          <w:b w:val="0"/>
          <w:bCs w:val="0"/>
          <w:caps w:val="0"/>
          <w:smallCaps w:val="0"/>
          <w:noProof/>
          <w:kern w:val="2"/>
          <w:lang w:val="es-ES" w:eastAsia="ko-KR" w:bidi="ar-SA"/>
        </w:rPr>
      </w:pPr>
      <w:hyperlink w:anchor="_Toc324810070">
        <w:r w:rsidRPr="0756EF2C" w:rsidR="0756EF2C">
          <w:rPr>
            <w:rStyle w:val="Hipervnculo"/>
          </w:rPr>
          <w:t>1.2</w:t>
        </w:r>
        <w:r>
          <w:tab/>
        </w:r>
        <w:r w:rsidRPr="0756EF2C" w:rsidR="0756EF2C">
          <w:rPr>
            <w:rStyle w:val="Hipervnculo"/>
          </w:rPr>
          <w:t>Descripción del grupo de trabajo</w:t>
        </w:r>
        <w:r>
          <w:tab/>
        </w:r>
        <w:r>
          <w:fldChar w:fldCharType="begin"/>
        </w:r>
        <w:r>
          <w:instrText xml:space="preserve">PAGEREF _Toc324810070 \h</w:instrText>
        </w:r>
        <w:r>
          <w:fldChar w:fldCharType="separate"/>
        </w:r>
        <w:r w:rsidRPr="0756EF2C" w:rsidR="0756EF2C">
          <w:rPr>
            <w:rStyle w:val="Hipervnculo"/>
          </w:rPr>
          <w:t>4</w:t>
        </w:r>
        <w:r>
          <w:fldChar w:fldCharType="end"/>
        </w:r>
      </w:hyperlink>
    </w:p>
    <w:p xmlns:wp14="http://schemas.microsoft.com/office/word/2010/wordml" w:rsidRPr="00A045CE" w:rsidR="00C14686" w:rsidP="0756EF2C" w:rsidRDefault="00C14686" w14:paraId="46221C59" wp14:textId="4541F8E0">
      <w:pPr>
        <w:pStyle w:val="TDC2"/>
        <w:tabs>
          <w:tab w:val="left" w:leader="none" w:pos="720"/>
          <w:tab w:val="right" w:leader="dot" w:pos="8490"/>
        </w:tabs>
        <w:rPr>
          <w:rFonts w:ascii="Aptos" w:hAnsi="Aptos" w:eastAsia="Malgun Gothic"/>
          <w:b w:val="0"/>
          <w:bCs w:val="0"/>
          <w:caps w:val="0"/>
          <w:smallCaps w:val="0"/>
          <w:noProof/>
          <w:kern w:val="2"/>
          <w:lang w:val="es-ES" w:eastAsia="ko-KR" w:bidi="ar-SA"/>
        </w:rPr>
      </w:pPr>
      <w:hyperlink w:anchor="_Toc61419638">
        <w:r w:rsidRPr="0756EF2C" w:rsidR="0756EF2C">
          <w:rPr>
            <w:rStyle w:val="Hipervnculo"/>
          </w:rPr>
          <w:t>1.3</w:t>
        </w:r>
        <w:r>
          <w:tab/>
        </w:r>
        <w:r w:rsidRPr="0756EF2C" w:rsidR="0756EF2C">
          <w:rPr>
            <w:rStyle w:val="Hipervnculo"/>
          </w:rPr>
          <w:t>Seguimiento de la práctica</w:t>
        </w:r>
        <w:r>
          <w:tab/>
        </w:r>
        <w:r>
          <w:fldChar w:fldCharType="begin"/>
        </w:r>
        <w:r>
          <w:instrText xml:space="preserve">PAGEREF _Toc61419638 \h</w:instrText>
        </w:r>
        <w:r>
          <w:fldChar w:fldCharType="separate"/>
        </w:r>
        <w:r w:rsidRPr="0756EF2C" w:rsidR="0756EF2C">
          <w:rPr>
            <w:rStyle w:val="Hipervnculo"/>
          </w:rPr>
          <w:t>4</w:t>
        </w:r>
        <w:r>
          <w:fldChar w:fldCharType="end"/>
        </w:r>
      </w:hyperlink>
    </w:p>
    <w:p xmlns:wp14="http://schemas.microsoft.com/office/word/2010/wordml" w:rsidRPr="00A045CE" w:rsidR="00C14686" w:rsidP="0756EF2C" w:rsidRDefault="00C14686" w14:paraId="42C2F77B" wp14:textId="2E82A7AF">
      <w:pPr>
        <w:pStyle w:val="TDC1"/>
        <w:tabs>
          <w:tab w:val="left" w:leader="none" w:pos="480"/>
          <w:tab w:val="right" w:leader="dot" w:pos="8490"/>
        </w:tabs>
        <w:rPr>
          <w:rFonts w:ascii="Aptos" w:hAnsi="Aptos" w:eastAsia="Malgun Gothic"/>
          <w:b w:val="0"/>
          <w:bCs w:val="0"/>
          <w:caps w:val="0"/>
          <w:smallCaps w:val="0"/>
          <w:noProof/>
          <w:kern w:val="2"/>
          <w:lang w:val="es-ES" w:eastAsia="ko-KR" w:bidi="ar-SA"/>
        </w:rPr>
      </w:pPr>
      <w:hyperlink w:anchor="_Toc1297289350">
        <w:r w:rsidRPr="0756EF2C" w:rsidR="0756EF2C">
          <w:rPr>
            <w:rStyle w:val="Hipervnculo"/>
          </w:rPr>
          <w:t>2</w:t>
        </w:r>
        <w:r>
          <w:tab/>
        </w:r>
        <w:r w:rsidRPr="0756EF2C" w:rsidR="0756EF2C">
          <w:rPr>
            <w:rStyle w:val="Hipervnculo"/>
          </w:rPr>
          <w:t>DOCUMENTACIÓN DE LA PRÁCTICA</w:t>
        </w:r>
        <w:r>
          <w:tab/>
        </w:r>
        <w:r>
          <w:fldChar w:fldCharType="begin"/>
        </w:r>
        <w:r>
          <w:instrText xml:space="preserve">PAGEREF _Toc1297289350 \h</w:instrText>
        </w:r>
        <w:r>
          <w:fldChar w:fldCharType="separate"/>
        </w:r>
        <w:r w:rsidRPr="0756EF2C" w:rsidR="0756EF2C">
          <w:rPr>
            <w:rStyle w:val="Hipervnculo"/>
          </w:rPr>
          <w:t>5</w:t>
        </w:r>
        <w:r>
          <w:fldChar w:fldCharType="end"/>
        </w:r>
      </w:hyperlink>
    </w:p>
    <w:p xmlns:wp14="http://schemas.microsoft.com/office/word/2010/wordml" w:rsidRPr="00A045CE" w:rsidR="00C14686" w:rsidP="0756EF2C" w:rsidRDefault="00C14686" w14:paraId="3A762444" wp14:textId="0BC5CE6E">
      <w:pPr>
        <w:pStyle w:val="TDC2"/>
        <w:tabs>
          <w:tab w:val="left" w:leader="none" w:pos="720"/>
          <w:tab w:val="right" w:leader="dot" w:pos="8490"/>
        </w:tabs>
        <w:rPr>
          <w:rFonts w:ascii="Aptos" w:hAnsi="Aptos" w:eastAsia="Malgun Gothic"/>
          <w:b w:val="0"/>
          <w:bCs w:val="0"/>
          <w:caps w:val="0"/>
          <w:smallCaps w:val="0"/>
          <w:noProof/>
          <w:kern w:val="2"/>
          <w:lang w:val="es-ES" w:eastAsia="ko-KR" w:bidi="ar-SA"/>
        </w:rPr>
      </w:pPr>
      <w:hyperlink w:anchor="_Toc1984211179">
        <w:r w:rsidRPr="0756EF2C" w:rsidR="0756EF2C">
          <w:rPr>
            <w:rStyle w:val="Hipervnculo"/>
          </w:rPr>
          <w:t>2.1</w:t>
        </w:r>
        <w:r>
          <w:tab/>
        </w:r>
        <w:r w:rsidRPr="0756EF2C" w:rsidR="0756EF2C">
          <w:rPr>
            <w:rStyle w:val="Hipervnculo"/>
          </w:rPr>
          <w:t>Descripción del proceso de control de cambios</w:t>
        </w:r>
        <w:r>
          <w:tab/>
        </w:r>
        <w:r>
          <w:fldChar w:fldCharType="begin"/>
        </w:r>
        <w:r>
          <w:instrText xml:space="preserve">PAGEREF _Toc1984211179 \h</w:instrText>
        </w:r>
        <w:r>
          <w:fldChar w:fldCharType="separate"/>
        </w:r>
        <w:r w:rsidRPr="0756EF2C" w:rsidR="0756EF2C">
          <w:rPr>
            <w:rStyle w:val="Hipervnculo"/>
          </w:rPr>
          <w:t>6</w:t>
        </w:r>
        <w:r>
          <w:fldChar w:fldCharType="end"/>
        </w:r>
      </w:hyperlink>
    </w:p>
    <w:p xmlns:wp14="http://schemas.microsoft.com/office/word/2010/wordml" w:rsidRPr="00A045CE" w:rsidR="00C14686" w:rsidP="0756EF2C" w:rsidRDefault="00C14686" w14:paraId="70AD5568" wp14:textId="3247CC82">
      <w:pPr>
        <w:pStyle w:val="TDC2"/>
        <w:tabs>
          <w:tab w:val="left" w:leader="none" w:pos="720"/>
          <w:tab w:val="right" w:leader="dot" w:pos="8490"/>
        </w:tabs>
        <w:rPr>
          <w:rFonts w:ascii="Aptos" w:hAnsi="Aptos" w:eastAsia="Malgun Gothic"/>
          <w:b w:val="0"/>
          <w:bCs w:val="0"/>
          <w:caps w:val="0"/>
          <w:smallCaps w:val="0"/>
          <w:noProof/>
          <w:kern w:val="2"/>
          <w:lang w:val="es-ES" w:eastAsia="ko-KR" w:bidi="ar-SA"/>
        </w:rPr>
      </w:pPr>
      <w:hyperlink w:anchor="_Toc1783900799">
        <w:r w:rsidRPr="0756EF2C" w:rsidR="0756EF2C">
          <w:rPr>
            <w:rStyle w:val="Hipervnculo"/>
          </w:rPr>
          <w:t>2.2</w:t>
        </w:r>
        <w:r>
          <w:tab/>
        </w:r>
        <w:r w:rsidRPr="0756EF2C" w:rsidR="0756EF2C">
          <w:rPr>
            <w:rStyle w:val="Hipervnculo"/>
          </w:rPr>
          <w:t>Diagrama de actividades</w:t>
        </w:r>
        <w:r>
          <w:tab/>
        </w:r>
        <w:r>
          <w:fldChar w:fldCharType="begin"/>
        </w:r>
        <w:r>
          <w:instrText xml:space="preserve">PAGEREF _Toc1783900799 \h</w:instrText>
        </w:r>
        <w:r>
          <w:fldChar w:fldCharType="separate"/>
        </w:r>
        <w:r w:rsidRPr="0756EF2C" w:rsidR="0756EF2C">
          <w:rPr>
            <w:rStyle w:val="Hipervnculo"/>
          </w:rPr>
          <w:t>6</w:t>
        </w:r>
        <w:r>
          <w:fldChar w:fldCharType="end"/>
        </w:r>
      </w:hyperlink>
    </w:p>
    <w:p xmlns:wp14="http://schemas.microsoft.com/office/word/2010/wordml" w:rsidRPr="00A045CE" w:rsidR="00C14686" w:rsidP="0756EF2C" w:rsidRDefault="00C14686" w14:paraId="2B92DC8F" wp14:textId="041A91F7">
      <w:pPr>
        <w:pStyle w:val="TDC2"/>
        <w:tabs>
          <w:tab w:val="left" w:leader="none" w:pos="720"/>
          <w:tab w:val="right" w:leader="dot" w:pos="8490"/>
        </w:tabs>
        <w:rPr>
          <w:rFonts w:ascii="Aptos" w:hAnsi="Aptos" w:eastAsia="Malgun Gothic"/>
          <w:b w:val="0"/>
          <w:bCs w:val="0"/>
          <w:caps w:val="0"/>
          <w:smallCaps w:val="0"/>
          <w:noProof/>
          <w:kern w:val="2"/>
          <w:lang w:val="es-ES" w:eastAsia="ko-KR" w:bidi="ar-SA"/>
        </w:rPr>
      </w:pPr>
      <w:hyperlink w:anchor="_Toc968841935">
        <w:r w:rsidRPr="0756EF2C" w:rsidR="0756EF2C">
          <w:rPr>
            <w:rStyle w:val="Hipervnculo"/>
          </w:rPr>
          <w:t>2.3</w:t>
        </w:r>
        <w:r>
          <w:tab/>
        </w:r>
        <w:r w:rsidRPr="0756EF2C" w:rsidR="0756EF2C">
          <w:rPr>
            <w:rStyle w:val="Hipervnculo"/>
          </w:rPr>
          <w:t>Definición de Actividades</w:t>
        </w:r>
        <w:r>
          <w:tab/>
        </w:r>
        <w:r>
          <w:fldChar w:fldCharType="begin"/>
        </w:r>
        <w:r>
          <w:instrText xml:space="preserve">PAGEREF _Toc968841935 \h</w:instrText>
        </w:r>
        <w:r>
          <w:fldChar w:fldCharType="separate"/>
        </w:r>
        <w:r w:rsidRPr="0756EF2C" w:rsidR="0756EF2C">
          <w:rPr>
            <w:rStyle w:val="Hipervnculo"/>
          </w:rPr>
          <w:t>6</w:t>
        </w:r>
        <w:r>
          <w:fldChar w:fldCharType="end"/>
        </w:r>
      </w:hyperlink>
    </w:p>
    <w:p xmlns:wp14="http://schemas.microsoft.com/office/word/2010/wordml" w:rsidRPr="00A045CE" w:rsidR="00C14686" w:rsidP="0756EF2C" w:rsidRDefault="00C14686" w14:paraId="214CED4E" wp14:textId="11E2795C">
      <w:pPr>
        <w:pStyle w:val="TDC3"/>
        <w:tabs>
          <w:tab w:val="left" w:leader="none" w:pos="1200"/>
          <w:tab w:val="right" w:leader="dot" w:pos="8490"/>
        </w:tabs>
        <w:rPr>
          <w:rFonts w:ascii="Aptos" w:hAnsi="Aptos" w:eastAsia="Malgun Gothic"/>
          <w:b w:val="0"/>
          <w:bCs w:val="0"/>
          <w:caps w:val="0"/>
          <w:smallCaps w:val="0"/>
          <w:noProof/>
          <w:kern w:val="2"/>
          <w:lang w:val="es-ES" w:eastAsia="ko-KR" w:bidi="ar-SA"/>
        </w:rPr>
      </w:pPr>
      <w:hyperlink w:anchor="_Toc828469228">
        <w:r w:rsidRPr="0756EF2C" w:rsidR="0756EF2C">
          <w:rPr>
            <w:rStyle w:val="Hipervnculo"/>
          </w:rPr>
          <w:t>2.3.1</w:t>
        </w:r>
        <w:r>
          <w:tab/>
        </w:r>
        <w:r w:rsidRPr="0756EF2C" w:rsidR="0756EF2C">
          <w:rPr>
            <w:rStyle w:val="Hipervnculo"/>
          </w:rPr>
          <w:t>Identificación del problema</w:t>
        </w:r>
        <w:r>
          <w:tab/>
        </w:r>
        <w:r>
          <w:fldChar w:fldCharType="begin"/>
        </w:r>
        <w:r>
          <w:instrText xml:space="preserve">PAGEREF _Toc828469228 \h</w:instrText>
        </w:r>
        <w:r>
          <w:fldChar w:fldCharType="separate"/>
        </w:r>
        <w:r w:rsidRPr="0756EF2C" w:rsidR="0756EF2C">
          <w:rPr>
            <w:rStyle w:val="Hipervnculo"/>
          </w:rPr>
          <w:t>6</w:t>
        </w:r>
        <w:r>
          <w:fldChar w:fldCharType="end"/>
        </w:r>
      </w:hyperlink>
    </w:p>
    <w:p xmlns:wp14="http://schemas.microsoft.com/office/word/2010/wordml" w:rsidRPr="00A045CE" w:rsidR="00C14686" w:rsidP="0756EF2C" w:rsidRDefault="00C14686" w14:paraId="46FD3812" wp14:textId="13900D17">
      <w:pPr>
        <w:pStyle w:val="TDC3"/>
        <w:tabs>
          <w:tab w:val="left" w:leader="none" w:pos="1200"/>
          <w:tab w:val="right" w:leader="dot" w:pos="8490"/>
        </w:tabs>
        <w:rPr>
          <w:rFonts w:ascii="Aptos" w:hAnsi="Aptos" w:eastAsia="Malgun Gothic"/>
          <w:b w:val="0"/>
          <w:bCs w:val="0"/>
          <w:caps w:val="0"/>
          <w:smallCaps w:val="0"/>
          <w:noProof/>
          <w:kern w:val="2"/>
          <w:lang w:val="es-ES" w:eastAsia="ko-KR" w:bidi="ar-SA"/>
        </w:rPr>
      </w:pPr>
      <w:hyperlink w:anchor="_Toc631443159">
        <w:r w:rsidRPr="0756EF2C" w:rsidR="0756EF2C">
          <w:rPr>
            <w:rStyle w:val="Hipervnculo"/>
          </w:rPr>
          <w:t>2.3.2</w:t>
        </w:r>
        <w:r>
          <w:tab/>
        </w:r>
        <w:r w:rsidRPr="0756EF2C" w:rsidR="0756EF2C">
          <w:rPr>
            <w:rStyle w:val="Hipervnculo"/>
          </w:rPr>
          <w:t>Evaluación de los cambios</w:t>
        </w:r>
        <w:r>
          <w:tab/>
        </w:r>
        <w:r>
          <w:fldChar w:fldCharType="begin"/>
        </w:r>
        <w:r>
          <w:instrText xml:space="preserve">PAGEREF _Toc631443159 \h</w:instrText>
        </w:r>
        <w:r>
          <w:fldChar w:fldCharType="separate"/>
        </w:r>
        <w:r w:rsidRPr="0756EF2C" w:rsidR="0756EF2C">
          <w:rPr>
            <w:rStyle w:val="Hipervnculo"/>
          </w:rPr>
          <w:t>6</w:t>
        </w:r>
        <w:r>
          <w:fldChar w:fldCharType="end"/>
        </w:r>
      </w:hyperlink>
    </w:p>
    <w:p xmlns:wp14="http://schemas.microsoft.com/office/word/2010/wordml" w:rsidRPr="00A045CE" w:rsidR="00C14686" w:rsidP="0756EF2C" w:rsidRDefault="00C14686" w14:paraId="2B231C7D" wp14:textId="02B33B11">
      <w:pPr>
        <w:pStyle w:val="TDC3"/>
        <w:tabs>
          <w:tab w:val="left" w:leader="none" w:pos="1200"/>
          <w:tab w:val="right" w:leader="dot" w:pos="8490"/>
        </w:tabs>
        <w:rPr>
          <w:rFonts w:ascii="Aptos" w:hAnsi="Aptos" w:eastAsia="Malgun Gothic"/>
          <w:b w:val="0"/>
          <w:bCs w:val="0"/>
          <w:caps w:val="0"/>
          <w:smallCaps w:val="0"/>
          <w:noProof/>
          <w:kern w:val="2"/>
          <w:lang w:val="es-ES" w:eastAsia="ko-KR" w:bidi="ar-SA"/>
        </w:rPr>
      </w:pPr>
      <w:hyperlink w:anchor="_Toc772141892">
        <w:r w:rsidRPr="0756EF2C" w:rsidR="0756EF2C">
          <w:rPr>
            <w:rStyle w:val="Hipervnculo"/>
          </w:rPr>
          <w:t>2.3.3</w:t>
        </w:r>
        <w:r>
          <w:tab/>
        </w:r>
        <w:r w:rsidRPr="0756EF2C" w:rsidR="0756EF2C">
          <w:rPr>
            <w:rStyle w:val="Hipervnculo"/>
          </w:rPr>
          <w:t>Aprobación e implementación de los cambios</w:t>
        </w:r>
        <w:r>
          <w:tab/>
        </w:r>
        <w:r>
          <w:fldChar w:fldCharType="begin"/>
        </w:r>
        <w:r>
          <w:instrText xml:space="preserve">PAGEREF _Toc772141892 \h</w:instrText>
        </w:r>
        <w:r>
          <w:fldChar w:fldCharType="separate"/>
        </w:r>
        <w:r w:rsidRPr="0756EF2C" w:rsidR="0756EF2C">
          <w:rPr>
            <w:rStyle w:val="Hipervnculo"/>
          </w:rPr>
          <w:t>7</w:t>
        </w:r>
        <w:r>
          <w:fldChar w:fldCharType="end"/>
        </w:r>
      </w:hyperlink>
    </w:p>
    <w:p xmlns:wp14="http://schemas.microsoft.com/office/word/2010/wordml" w:rsidRPr="00A045CE" w:rsidR="00C14686" w:rsidP="0756EF2C" w:rsidRDefault="00C14686" w14:paraId="56FCEEA1" wp14:textId="67329214">
      <w:pPr>
        <w:pStyle w:val="TDC3"/>
        <w:tabs>
          <w:tab w:val="left" w:leader="none" w:pos="1200"/>
          <w:tab w:val="right" w:leader="dot" w:pos="8490"/>
        </w:tabs>
        <w:rPr>
          <w:rFonts w:ascii="Aptos" w:hAnsi="Aptos" w:eastAsia="Malgun Gothic"/>
          <w:b w:val="0"/>
          <w:bCs w:val="0"/>
          <w:caps w:val="0"/>
          <w:smallCaps w:val="0"/>
          <w:noProof/>
          <w:kern w:val="2"/>
          <w:lang w:val="es-ES" w:eastAsia="ko-KR" w:bidi="ar-SA"/>
        </w:rPr>
      </w:pPr>
      <w:hyperlink w:anchor="_Toc1358102641">
        <w:r w:rsidRPr="0756EF2C" w:rsidR="0756EF2C">
          <w:rPr>
            <w:rStyle w:val="Hipervnculo"/>
          </w:rPr>
          <w:t>2.3.4</w:t>
        </w:r>
        <w:r>
          <w:tab/>
        </w:r>
        <w:r w:rsidRPr="0756EF2C" w:rsidR="0756EF2C">
          <w:rPr>
            <w:rStyle w:val="Hipervnculo"/>
          </w:rPr>
          <w:t>Verificación de los cambios</w:t>
        </w:r>
        <w:r>
          <w:tab/>
        </w:r>
        <w:r>
          <w:fldChar w:fldCharType="begin"/>
        </w:r>
        <w:r>
          <w:instrText xml:space="preserve">PAGEREF _Toc1358102641 \h</w:instrText>
        </w:r>
        <w:r>
          <w:fldChar w:fldCharType="separate"/>
        </w:r>
        <w:r w:rsidRPr="0756EF2C" w:rsidR="0756EF2C">
          <w:rPr>
            <w:rStyle w:val="Hipervnculo"/>
          </w:rPr>
          <w:t>7</w:t>
        </w:r>
        <w:r>
          <w:fldChar w:fldCharType="end"/>
        </w:r>
      </w:hyperlink>
    </w:p>
    <w:p xmlns:wp14="http://schemas.microsoft.com/office/word/2010/wordml" w:rsidRPr="00A045CE" w:rsidR="00C14686" w:rsidP="0756EF2C" w:rsidRDefault="00C14686" w14:paraId="4E0A485F" wp14:textId="262FC25E">
      <w:pPr>
        <w:pStyle w:val="TDC2"/>
        <w:tabs>
          <w:tab w:val="left" w:leader="none" w:pos="720"/>
          <w:tab w:val="right" w:leader="dot" w:pos="8490"/>
        </w:tabs>
        <w:rPr>
          <w:rFonts w:ascii="Aptos" w:hAnsi="Aptos" w:eastAsia="Malgun Gothic"/>
          <w:b w:val="0"/>
          <w:bCs w:val="0"/>
          <w:caps w:val="0"/>
          <w:smallCaps w:val="0"/>
          <w:noProof/>
          <w:kern w:val="2"/>
          <w:lang w:val="es-ES" w:eastAsia="ko-KR" w:bidi="ar-SA"/>
        </w:rPr>
      </w:pPr>
      <w:hyperlink w:anchor="_Toc1001120260">
        <w:r w:rsidRPr="0756EF2C" w:rsidR="0756EF2C">
          <w:rPr>
            <w:rStyle w:val="Hipervnculo"/>
          </w:rPr>
          <w:t>2.4</w:t>
        </w:r>
        <w:r>
          <w:tab/>
        </w:r>
        <w:r w:rsidRPr="0756EF2C" w:rsidR="0756EF2C">
          <w:rPr>
            <w:rStyle w:val="Hipervnculo"/>
          </w:rPr>
          <w:t>Plantillas del proceso</w:t>
        </w:r>
        <w:r>
          <w:tab/>
        </w:r>
        <w:r>
          <w:fldChar w:fldCharType="begin"/>
        </w:r>
        <w:r>
          <w:instrText xml:space="preserve">PAGEREF _Toc1001120260 \h</w:instrText>
        </w:r>
        <w:r>
          <w:fldChar w:fldCharType="separate"/>
        </w:r>
        <w:r w:rsidRPr="0756EF2C" w:rsidR="0756EF2C">
          <w:rPr>
            <w:rStyle w:val="Hipervnculo"/>
          </w:rPr>
          <w:t>8</w:t>
        </w:r>
        <w:r>
          <w:fldChar w:fldCharType="end"/>
        </w:r>
      </w:hyperlink>
    </w:p>
    <w:p xmlns:wp14="http://schemas.microsoft.com/office/word/2010/wordml" w:rsidRPr="00A045CE" w:rsidR="00C14686" w:rsidP="0756EF2C" w:rsidRDefault="00C14686" w14:paraId="22D9C570" wp14:textId="1806906D">
      <w:pPr>
        <w:pStyle w:val="TDC3"/>
        <w:tabs>
          <w:tab w:val="left" w:leader="none" w:pos="1200"/>
          <w:tab w:val="right" w:leader="dot" w:pos="8490"/>
        </w:tabs>
        <w:rPr>
          <w:rFonts w:ascii="Aptos" w:hAnsi="Aptos" w:eastAsia="Malgun Gothic"/>
          <w:b w:val="0"/>
          <w:bCs w:val="0"/>
          <w:caps w:val="0"/>
          <w:smallCaps w:val="0"/>
          <w:noProof/>
          <w:kern w:val="2"/>
          <w:lang w:val="es-ES" w:eastAsia="ko-KR" w:bidi="ar-SA"/>
        </w:rPr>
      </w:pPr>
      <w:hyperlink w:anchor="_Toc1296451447">
        <w:r w:rsidRPr="0756EF2C" w:rsidR="0756EF2C">
          <w:rPr>
            <w:rStyle w:val="Hipervnculo"/>
          </w:rPr>
          <w:t>2.4.1</w:t>
        </w:r>
        <w:r>
          <w:tab/>
        </w:r>
        <w:r w:rsidRPr="0756EF2C" w:rsidR="0756EF2C">
          <w:rPr>
            <w:rStyle w:val="Hipervnculo"/>
          </w:rPr>
          <w:t>Plantilla de “Identificación del problema”</w:t>
        </w:r>
        <w:r>
          <w:tab/>
        </w:r>
        <w:r>
          <w:fldChar w:fldCharType="begin"/>
        </w:r>
        <w:r>
          <w:instrText xml:space="preserve">PAGEREF _Toc1296451447 \h</w:instrText>
        </w:r>
        <w:r>
          <w:fldChar w:fldCharType="separate"/>
        </w:r>
        <w:r w:rsidRPr="0756EF2C" w:rsidR="0756EF2C">
          <w:rPr>
            <w:rStyle w:val="Hipervnculo"/>
          </w:rPr>
          <w:t>8</w:t>
        </w:r>
        <w:r>
          <w:fldChar w:fldCharType="end"/>
        </w:r>
      </w:hyperlink>
    </w:p>
    <w:p xmlns:wp14="http://schemas.microsoft.com/office/word/2010/wordml" w:rsidRPr="00A045CE" w:rsidR="00C14686" w:rsidP="0756EF2C" w:rsidRDefault="00C14686" w14:paraId="78F70F4F" wp14:textId="2A1DC561">
      <w:pPr>
        <w:pStyle w:val="TDC3"/>
        <w:tabs>
          <w:tab w:val="left" w:leader="none" w:pos="1200"/>
          <w:tab w:val="right" w:leader="dot" w:pos="8490"/>
        </w:tabs>
        <w:rPr>
          <w:rFonts w:ascii="Aptos" w:hAnsi="Aptos" w:eastAsia="Malgun Gothic"/>
          <w:b w:val="0"/>
          <w:bCs w:val="0"/>
          <w:caps w:val="0"/>
          <w:smallCaps w:val="0"/>
          <w:noProof/>
          <w:kern w:val="2"/>
          <w:lang w:val="es-ES" w:eastAsia="ko-KR" w:bidi="ar-SA"/>
        </w:rPr>
      </w:pPr>
      <w:hyperlink w:anchor="_Toc2022932433">
        <w:r w:rsidRPr="0756EF2C" w:rsidR="0756EF2C">
          <w:rPr>
            <w:rStyle w:val="Hipervnculo"/>
          </w:rPr>
          <w:t>2.4.2</w:t>
        </w:r>
        <w:r>
          <w:tab/>
        </w:r>
        <w:r w:rsidRPr="0756EF2C" w:rsidR="0756EF2C">
          <w:rPr>
            <w:rStyle w:val="Hipervnculo"/>
          </w:rPr>
          <w:t>Plantilla de “Evaluación de los cambios”</w:t>
        </w:r>
        <w:r>
          <w:tab/>
        </w:r>
        <w:r>
          <w:fldChar w:fldCharType="begin"/>
        </w:r>
        <w:r>
          <w:instrText xml:space="preserve">PAGEREF _Toc2022932433 \h</w:instrText>
        </w:r>
        <w:r>
          <w:fldChar w:fldCharType="separate"/>
        </w:r>
        <w:r w:rsidRPr="0756EF2C" w:rsidR="0756EF2C">
          <w:rPr>
            <w:rStyle w:val="Hipervnculo"/>
          </w:rPr>
          <w:t>9</w:t>
        </w:r>
        <w:r>
          <w:fldChar w:fldCharType="end"/>
        </w:r>
      </w:hyperlink>
    </w:p>
    <w:p xmlns:wp14="http://schemas.microsoft.com/office/word/2010/wordml" w:rsidRPr="00A045CE" w:rsidR="00C14686" w:rsidP="0756EF2C" w:rsidRDefault="00C14686" w14:paraId="2BAECB2B" wp14:textId="046A4215">
      <w:pPr>
        <w:pStyle w:val="TDC3"/>
        <w:tabs>
          <w:tab w:val="left" w:leader="none" w:pos="1200"/>
          <w:tab w:val="right" w:leader="dot" w:pos="8490"/>
        </w:tabs>
        <w:rPr>
          <w:rFonts w:ascii="Aptos" w:hAnsi="Aptos" w:eastAsia="Malgun Gothic"/>
          <w:b w:val="0"/>
          <w:bCs w:val="0"/>
          <w:caps w:val="0"/>
          <w:smallCaps w:val="0"/>
          <w:noProof/>
          <w:kern w:val="2"/>
          <w:lang w:val="es-ES" w:eastAsia="ko-KR" w:bidi="ar-SA"/>
        </w:rPr>
      </w:pPr>
      <w:hyperlink w:anchor="_Toc1742631304">
        <w:r w:rsidRPr="0756EF2C" w:rsidR="0756EF2C">
          <w:rPr>
            <w:rStyle w:val="Hipervnculo"/>
          </w:rPr>
          <w:t>2.4.3</w:t>
        </w:r>
        <w:r>
          <w:tab/>
        </w:r>
        <w:r w:rsidRPr="0756EF2C" w:rsidR="0756EF2C">
          <w:rPr>
            <w:rStyle w:val="Hipervnculo"/>
          </w:rPr>
          <w:t>Plantilla de “Aprobación e implementación de los cambios”</w:t>
        </w:r>
        <w:r>
          <w:tab/>
        </w:r>
        <w:r>
          <w:fldChar w:fldCharType="begin"/>
        </w:r>
        <w:r>
          <w:instrText xml:space="preserve">PAGEREF _Toc1742631304 \h</w:instrText>
        </w:r>
        <w:r>
          <w:fldChar w:fldCharType="separate"/>
        </w:r>
        <w:r w:rsidRPr="0756EF2C" w:rsidR="0756EF2C">
          <w:rPr>
            <w:rStyle w:val="Hipervnculo"/>
          </w:rPr>
          <w:t>10</w:t>
        </w:r>
        <w:r>
          <w:fldChar w:fldCharType="end"/>
        </w:r>
      </w:hyperlink>
    </w:p>
    <w:p xmlns:wp14="http://schemas.microsoft.com/office/word/2010/wordml" w:rsidRPr="00A045CE" w:rsidR="00C14686" w:rsidP="0756EF2C" w:rsidRDefault="00C14686" w14:paraId="335E4115" wp14:textId="3432CEA1">
      <w:pPr>
        <w:pStyle w:val="TDC3"/>
        <w:tabs>
          <w:tab w:val="left" w:leader="none" w:pos="1200"/>
          <w:tab w:val="right" w:leader="dot" w:pos="8490"/>
        </w:tabs>
        <w:rPr>
          <w:rFonts w:ascii="Aptos" w:hAnsi="Aptos" w:eastAsia="Malgun Gothic"/>
          <w:b w:val="0"/>
          <w:bCs w:val="0"/>
          <w:caps w:val="0"/>
          <w:smallCaps w:val="0"/>
          <w:noProof/>
          <w:kern w:val="2"/>
          <w:lang w:val="es-ES" w:eastAsia="ko-KR" w:bidi="ar-SA"/>
        </w:rPr>
      </w:pPr>
      <w:hyperlink w:anchor="_Toc559950069">
        <w:r w:rsidRPr="0756EF2C" w:rsidR="0756EF2C">
          <w:rPr>
            <w:rStyle w:val="Hipervnculo"/>
          </w:rPr>
          <w:t>2.4.4</w:t>
        </w:r>
        <w:r>
          <w:tab/>
        </w:r>
        <w:r w:rsidRPr="0756EF2C" w:rsidR="0756EF2C">
          <w:rPr>
            <w:rStyle w:val="Hipervnculo"/>
          </w:rPr>
          <w:t>Plantilla de “Verificación de los cambios”</w:t>
        </w:r>
        <w:r>
          <w:tab/>
        </w:r>
        <w:r>
          <w:fldChar w:fldCharType="begin"/>
        </w:r>
        <w:r>
          <w:instrText xml:space="preserve">PAGEREF _Toc559950069 \h</w:instrText>
        </w:r>
        <w:r>
          <w:fldChar w:fldCharType="separate"/>
        </w:r>
        <w:r w:rsidRPr="0756EF2C" w:rsidR="0756EF2C">
          <w:rPr>
            <w:rStyle w:val="Hipervnculo"/>
          </w:rPr>
          <w:t>12</w:t>
        </w:r>
        <w:r>
          <w:fldChar w:fldCharType="end"/>
        </w:r>
      </w:hyperlink>
    </w:p>
    <w:p xmlns:wp14="http://schemas.microsoft.com/office/word/2010/wordml" w:rsidRPr="00A045CE" w:rsidR="00C14686" w:rsidP="0756EF2C" w:rsidRDefault="00C14686" w14:paraId="00DA9791" wp14:textId="570706E2">
      <w:pPr>
        <w:pStyle w:val="TDC1"/>
        <w:tabs>
          <w:tab w:val="left" w:leader="none" w:pos="480"/>
          <w:tab w:val="right" w:leader="dot" w:pos="8490"/>
        </w:tabs>
        <w:rPr>
          <w:rFonts w:ascii="Aptos" w:hAnsi="Aptos" w:eastAsia="Malgun Gothic"/>
          <w:b w:val="0"/>
          <w:bCs w:val="0"/>
          <w:caps w:val="0"/>
          <w:smallCaps w:val="0"/>
          <w:noProof/>
          <w:kern w:val="2"/>
          <w:lang w:val="es-ES" w:eastAsia="ko-KR" w:bidi="ar-SA"/>
        </w:rPr>
      </w:pPr>
      <w:hyperlink w:anchor="_Toc618120434">
        <w:r w:rsidRPr="0756EF2C" w:rsidR="0756EF2C">
          <w:rPr>
            <w:rStyle w:val="Hipervnculo"/>
          </w:rPr>
          <w:t>3</w:t>
        </w:r>
        <w:r>
          <w:tab/>
        </w:r>
        <w:r w:rsidRPr="0756EF2C" w:rsidR="0756EF2C">
          <w:rPr>
            <w:rStyle w:val="Hipervnculo"/>
          </w:rPr>
          <w:t>ANEXOS</w:t>
        </w:r>
        <w:r>
          <w:tab/>
        </w:r>
        <w:r>
          <w:fldChar w:fldCharType="begin"/>
        </w:r>
        <w:r>
          <w:instrText xml:space="preserve">PAGEREF _Toc618120434 \h</w:instrText>
        </w:r>
        <w:r>
          <w:fldChar w:fldCharType="separate"/>
        </w:r>
        <w:r w:rsidRPr="0756EF2C" w:rsidR="0756EF2C">
          <w:rPr>
            <w:rStyle w:val="Hipervnculo"/>
          </w:rPr>
          <w:t>13</w:t>
        </w:r>
        <w:r>
          <w:fldChar w:fldCharType="end"/>
        </w:r>
      </w:hyperlink>
    </w:p>
    <w:p xmlns:wp14="http://schemas.microsoft.com/office/word/2010/wordml" w:rsidRPr="00A045CE" w:rsidR="00C14686" w:rsidP="0756EF2C" w:rsidRDefault="00C14686" w14:paraId="75AED7FE" wp14:textId="12FEE0F1">
      <w:pPr>
        <w:pStyle w:val="TDC2"/>
        <w:tabs>
          <w:tab w:val="left" w:leader="none" w:pos="720"/>
          <w:tab w:val="right" w:leader="dot" w:pos="8490"/>
        </w:tabs>
        <w:rPr>
          <w:rFonts w:ascii="Aptos" w:hAnsi="Aptos" w:eastAsia="Malgun Gothic"/>
          <w:b w:val="0"/>
          <w:bCs w:val="0"/>
          <w:caps w:val="0"/>
          <w:smallCaps w:val="0"/>
          <w:noProof/>
          <w:kern w:val="2"/>
          <w:lang w:val="es-ES" w:eastAsia="ko-KR" w:bidi="ar-SA"/>
        </w:rPr>
      </w:pPr>
      <w:hyperlink w:anchor="_Toc1729463902">
        <w:r w:rsidRPr="0756EF2C" w:rsidR="0756EF2C">
          <w:rPr>
            <w:rStyle w:val="Hipervnculo"/>
          </w:rPr>
          <w:t>3.1</w:t>
        </w:r>
        <w:r>
          <w:tab/>
        </w:r>
        <w:r w:rsidRPr="0756EF2C" w:rsidR="0756EF2C">
          <w:rPr>
            <w:rStyle w:val="Hipervnculo"/>
          </w:rPr>
          <w:t>Anexo 1.- Cambios propuestos por cada miembro del grupo</w:t>
        </w:r>
        <w:r>
          <w:tab/>
        </w:r>
        <w:r>
          <w:fldChar w:fldCharType="begin"/>
        </w:r>
        <w:r>
          <w:instrText xml:space="preserve">PAGEREF _Toc1729463902 \h</w:instrText>
        </w:r>
        <w:r>
          <w:fldChar w:fldCharType="separate"/>
        </w:r>
        <w:r w:rsidRPr="0756EF2C" w:rsidR="0756EF2C">
          <w:rPr>
            <w:rStyle w:val="Hipervnculo"/>
          </w:rPr>
          <w:t>14</w:t>
        </w:r>
        <w:r>
          <w:fldChar w:fldCharType="end"/>
        </w:r>
      </w:hyperlink>
    </w:p>
    <w:p xmlns:wp14="http://schemas.microsoft.com/office/word/2010/wordml" w:rsidRPr="00A045CE" w:rsidR="00C14686" w:rsidP="0756EF2C" w:rsidRDefault="00C14686" w14:paraId="7C2289C4" wp14:textId="568276EF">
      <w:pPr>
        <w:pStyle w:val="TDC3"/>
        <w:tabs>
          <w:tab w:val="left" w:leader="none" w:pos="1200"/>
          <w:tab w:val="right" w:leader="dot" w:pos="8490"/>
        </w:tabs>
        <w:rPr>
          <w:rFonts w:ascii="Aptos" w:hAnsi="Aptos" w:eastAsia="Malgun Gothic"/>
          <w:b w:val="0"/>
          <w:bCs w:val="0"/>
          <w:caps w:val="0"/>
          <w:smallCaps w:val="0"/>
          <w:noProof/>
          <w:kern w:val="2"/>
          <w:lang w:val="es-ES" w:eastAsia="ko-KR" w:bidi="ar-SA"/>
        </w:rPr>
      </w:pPr>
      <w:hyperlink w:anchor="_Toc747638691">
        <w:r w:rsidRPr="0756EF2C" w:rsidR="0756EF2C">
          <w:rPr>
            <w:rStyle w:val="Hipervnculo"/>
          </w:rPr>
          <w:t>3.1.1</w:t>
        </w:r>
        <w:r>
          <w:tab/>
        </w:r>
        <w:r w:rsidRPr="0756EF2C" w:rsidR="0756EF2C">
          <w:rPr>
            <w:rStyle w:val="Hipervnculo"/>
          </w:rPr>
          <w:t>Requisitos funcionales</w:t>
        </w:r>
        <w:r>
          <w:tab/>
        </w:r>
        <w:r>
          <w:fldChar w:fldCharType="begin"/>
        </w:r>
        <w:r>
          <w:instrText xml:space="preserve">PAGEREF _Toc747638691 \h</w:instrText>
        </w:r>
        <w:r>
          <w:fldChar w:fldCharType="separate"/>
        </w:r>
        <w:r w:rsidRPr="0756EF2C" w:rsidR="0756EF2C">
          <w:rPr>
            <w:rStyle w:val="Hipervnculo"/>
          </w:rPr>
          <w:t>14</w:t>
        </w:r>
        <w:r>
          <w:fldChar w:fldCharType="end"/>
        </w:r>
      </w:hyperlink>
    </w:p>
    <w:p xmlns:wp14="http://schemas.microsoft.com/office/word/2010/wordml" w:rsidRPr="00A045CE" w:rsidR="00C14686" w:rsidP="0756EF2C" w:rsidRDefault="00C14686" w14:paraId="2D35FA5E" wp14:textId="62E72A26">
      <w:pPr>
        <w:pStyle w:val="TDC3"/>
        <w:tabs>
          <w:tab w:val="left" w:leader="none" w:pos="1200"/>
          <w:tab w:val="right" w:leader="dot" w:pos="8490"/>
        </w:tabs>
        <w:rPr>
          <w:rFonts w:ascii="Aptos" w:hAnsi="Aptos" w:eastAsia="Malgun Gothic"/>
          <w:b w:val="0"/>
          <w:bCs w:val="0"/>
          <w:caps w:val="0"/>
          <w:smallCaps w:val="0"/>
          <w:noProof/>
          <w:kern w:val="2"/>
          <w:lang w:val="es-ES" w:eastAsia="ko-KR" w:bidi="ar-SA"/>
        </w:rPr>
      </w:pPr>
      <w:hyperlink w:anchor="_Toc2073618391">
        <w:r w:rsidRPr="0756EF2C" w:rsidR="0756EF2C">
          <w:rPr>
            <w:rStyle w:val="Hipervnculo"/>
          </w:rPr>
          <w:t>3.1.2</w:t>
        </w:r>
        <w:r>
          <w:tab/>
        </w:r>
        <w:r w:rsidRPr="0756EF2C" w:rsidR="0756EF2C">
          <w:rPr>
            <w:rStyle w:val="Hipervnculo"/>
          </w:rPr>
          <w:t>Requisitos no funcionales</w:t>
        </w:r>
        <w:r>
          <w:tab/>
        </w:r>
        <w:r>
          <w:fldChar w:fldCharType="begin"/>
        </w:r>
        <w:r>
          <w:instrText xml:space="preserve">PAGEREF _Toc2073618391 \h</w:instrText>
        </w:r>
        <w:r>
          <w:fldChar w:fldCharType="separate"/>
        </w:r>
        <w:r w:rsidRPr="0756EF2C" w:rsidR="0756EF2C">
          <w:rPr>
            <w:rStyle w:val="Hipervnculo"/>
          </w:rPr>
          <w:t>14</w:t>
        </w:r>
        <w:r>
          <w:fldChar w:fldCharType="end"/>
        </w:r>
      </w:hyperlink>
    </w:p>
    <w:p xmlns:wp14="http://schemas.microsoft.com/office/word/2010/wordml" w:rsidRPr="00A045CE" w:rsidR="00C14686" w:rsidP="0756EF2C" w:rsidRDefault="00C14686" w14:paraId="4CFAA06D" wp14:textId="052BA35E">
      <w:pPr>
        <w:pStyle w:val="TDC3"/>
        <w:tabs>
          <w:tab w:val="left" w:leader="none" w:pos="1200"/>
          <w:tab w:val="right" w:leader="dot" w:pos="8490"/>
        </w:tabs>
        <w:rPr>
          <w:rFonts w:ascii="Aptos" w:hAnsi="Aptos" w:eastAsia="Malgun Gothic"/>
          <w:b w:val="0"/>
          <w:bCs w:val="0"/>
          <w:caps w:val="0"/>
          <w:smallCaps w:val="0"/>
          <w:noProof/>
          <w:kern w:val="2"/>
          <w:lang w:val="es-ES" w:eastAsia="ko-KR" w:bidi="ar-SA"/>
        </w:rPr>
      </w:pPr>
      <w:hyperlink w:anchor="_Toc294769516">
        <w:r w:rsidRPr="0756EF2C" w:rsidR="0756EF2C">
          <w:rPr>
            <w:rStyle w:val="Hipervnculo"/>
          </w:rPr>
          <w:t>3.1.3</w:t>
        </w:r>
        <w:r>
          <w:tab/>
        </w:r>
        <w:r w:rsidRPr="0756EF2C" w:rsidR="0756EF2C">
          <w:rPr>
            <w:rStyle w:val="Hipervnculo"/>
          </w:rPr>
          <w:t>Cambios en la documentación</w:t>
        </w:r>
        <w:r>
          <w:tab/>
        </w:r>
        <w:r>
          <w:fldChar w:fldCharType="begin"/>
        </w:r>
        <w:r>
          <w:instrText xml:space="preserve">PAGEREF _Toc294769516 \h</w:instrText>
        </w:r>
        <w:r>
          <w:fldChar w:fldCharType="separate"/>
        </w:r>
        <w:r w:rsidRPr="0756EF2C" w:rsidR="0756EF2C">
          <w:rPr>
            <w:rStyle w:val="Hipervnculo"/>
          </w:rPr>
          <w:t>14</w:t>
        </w:r>
        <w:r>
          <w:fldChar w:fldCharType="end"/>
        </w:r>
      </w:hyperlink>
    </w:p>
    <w:p xmlns:wp14="http://schemas.microsoft.com/office/word/2010/wordml" w:rsidRPr="00A045CE" w:rsidR="00C14686" w:rsidP="0756EF2C" w:rsidRDefault="00C14686" w14:paraId="127BABCA" wp14:textId="5DEE6A46">
      <w:pPr>
        <w:pStyle w:val="TDC2"/>
        <w:tabs>
          <w:tab w:val="left" w:leader="none" w:pos="720"/>
          <w:tab w:val="right" w:leader="dot" w:pos="8490"/>
        </w:tabs>
        <w:rPr>
          <w:rFonts w:ascii="Aptos" w:hAnsi="Aptos" w:eastAsia="Malgun Gothic"/>
          <w:b w:val="0"/>
          <w:bCs w:val="0"/>
          <w:caps w:val="0"/>
          <w:smallCaps w:val="0"/>
          <w:noProof/>
          <w:kern w:val="2"/>
          <w:lang w:val="es-ES" w:eastAsia="ko-KR" w:bidi="ar-SA"/>
        </w:rPr>
      </w:pPr>
      <w:hyperlink w:anchor="_Toc1932560385">
        <w:r w:rsidRPr="0756EF2C" w:rsidR="0756EF2C">
          <w:rPr>
            <w:rStyle w:val="Hipervnculo"/>
          </w:rPr>
          <w:t>3.2</w:t>
        </w:r>
        <w:r>
          <w:tab/>
        </w:r>
        <w:r w:rsidRPr="0756EF2C" w:rsidR="0756EF2C">
          <w:rPr>
            <w:rStyle w:val="Hipervnculo"/>
          </w:rPr>
          <w:t>Anexo 2.- Bibliografía y material utilizado</w:t>
        </w:r>
        <w:r>
          <w:tab/>
        </w:r>
        <w:r>
          <w:fldChar w:fldCharType="begin"/>
        </w:r>
        <w:r>
          <w:instrText xml:space="preserve">PAGEREF _Toc1932560385 \h</w:instrText>
        </w:r>
        <w:r>
          <w:fldChar w:fldCharType="separate"/>
        </w:r>
        <w:r w:rsidRPr="0756EF2C" w:rsidR="0756EF2C">
          <w:rPr>
            <w:rStyle w:val="Hipervnculo"/>
          </w:rPr>
          <w:t>14</w:t>
        </w:r>
        <w:r>
          <w:fldChar w:fldCharType="end"/>
        </w:r>
      </w:hyperlink>
      <w:r>
        <w:fldChar w:fldCharType="end"/>
      </w:r>
    </w:p>
    <w:p xmlns:wp14="http://schemas.microsoft.com/office/word/2010/wordml" w:rsidRPr="00F63D22" w:rsidR="008F7E73" w:rsidP="0756EF2C" w:rsidRDefault="00FB5C23" w14:paraId="3B7B4B86" wp14:textId="77777777" wp14:noSpellErr="1">
      <w:pPr>
        <w:rPr>
          <w:lang w:val="es-ES"/>
        </w:rPr>
      </w:pPr>
    </w:p>
    <w:p xmlns:wp14="http://schemas.microsoft.com/office/word/2010/wordml" w:rsidRPr="00F63D22" w:rsidR="009F4572" w:rsidP="00FB5C23" w:rsidRDefault="001D7957" w14:paraId="198FD934" wp14:textId="77777777">
      <w:pPr>
        <w:pStyle w:val="TDC1"/>
        <w:rPr>
          <w:rFonts w:ascii="Calibri" w:hAnsi="Calibri"/>
          <w:noProof/>
          <w:sz w:val="22"/>
          <w:szCs w:val="22"/>
          <w:lang w:val="es-ES_tradnl" w:eastAsia="gl-ES"/>
        </w:rPr>
      </w:pPr>
      <w:r w:rsidRPr="00F63D22">
        <w:rPr>
          <w:lang w:val="es-ES_tradnl"/>
        </w:rPr>
        <w:fldChar w:fldCharType="begin"/>
      </w:r>
      <w:r w:rsidRPr="00F63D22">
        <w:rPr>
          <w:lang w:val="es-ES_tradnl"/>
        </w:rPr>
        <w:instrText xml:space="preserve"> TOC \o "1-3" \h \z \u </w:instrText>
      </w:r>
      <w:r w:rsidRPr="00F63D22">
        <w:rPr>
          <w:lang w:val="es-ES_tradnl"/>
        </w:rPr>
        <w:fldChar w:fldCharType="separate"/>
      </w:r>
    </w:p>
    <w:p xmlns:wp14="http://schemas.microsoft.com/office/word/2010/wordml" w:rsidRPr="00F63D22" w:rsidR="001D7957" w:rsidRDefault="001D7957" w14:paraId="3A0FF5F2" wp14:textId="77777777">
      <w:pPr>
        <w:rPr>
          <w:lang w:val="es-ES_tradnl"/>
        </w:rPr>
      </w:pPr>
      <w:r w:rsidRPr="00F63D22">
        <w:rPr>
          <w:lang w:val="es-ES_tradnl"/>
        </w:rPr>
        <w:fldChar w:fldCharType="end"/>
      </w:r>
    </w:p>
    <w:p xmlns:wp14="http://schemas.microsoft.com/office/word/2010/wordml" w:rsidRPr="00F63D22" w:rsidR="00211400" w:rsidP="001061FB" w:rsidRDefault="00211400" w14:paraId="5630AD66" wp14:textId="77777777">
      <w:pPr>
        <w:rPr>
          <w:lang w:val="es-ES_tradnl"/>
        </w:rPr>
      </w:pPr>
    </w:p>
    <w:p xmlns:wp14="http://schemas.microsoft.com/office/word/2010/wordml" w:rsidRPr="00F63D22" w:rsidR="00211400" w:rsidP="001061FB" w:rsidRDefault="00211400" w14:paraId="61829076" wp14:textId="77777777">
      <w:pPr>
        <w:rPr>
          <w:lang w:val="es-ES_tradnl"/>
        </w:rPr>
      </w:pPr>
    </w:p>
    <w:p xmlns:wp14="http://schemas.microsoft.com/office/word/2010/wordml" w:rsidRPr="00F63D22" w:rsidR="00211400" w:rsidP="001061FB" w:rsidRDefault="00211400" w14:paraId="2BA226A1" wp14:textId="77777777">
      <w:pPr>
        <w:rPr>
          <w:lang w:val="es-ES_tradnl"/>
        </w:rPr>
      </w:pPr>
    </w:p>
    <w:p xmlns:wp14="http://schemas.microsoft.com/office/word/2010/wordml" w:rsidRPr="00F63D22" w:rsidR="00211400" w:rsidP="001061FB" w:rsidRDefault="00211400" w14:paraId="17AD93B2" wp14:textId="77777777">
      <w:pPr>
        <w:rPr>
          <w:lang w:val="es-ES_tradnl"/>
        </w:rPr>
      </w:pPr>
    </w:p>
    <w:p xmlns:wp14="http://schemas.microsoft.com/office/word/2010/wordml" w:rsidRPr="00F63D22" w:rsidR="00211400" w:rsidP="001061FB" w:rsidRDefault="00211400" w14:paraId="0DE4B5B7" wp14:textId="77777777">
      <w:pPr>
        <w:rPr>
          <w:lang w:val="es-ES_tradnl"/>
        </w:rPr>
      </w:pPr>
    </w:p>
    <w:p xmlns:wp14="http://schemas.microsoft.com/office/word/2010/wordml" w:rsidR="006B6897" w:rsidP="001061FB" w:rsidRDefault="006B6897" w14:paraId="66204FF1" wp14:textId="77777777">
      <w:pPr>
        <w:rPr>
          <w:lang w:val="es-ES_tradnl"/>
        </w:rPr>
        <w:sectPr w:rsidR="006B6897" w:rsidSect="00173FFA">
          <w:headerReference w:type="default" r:id="rId10"/>
          <w:footerReference w:type="default" r:id="rId11"/>
          <w:pgSz w:w="11906" w:h="16838" w:orient="portrait"/>
          <w:pgMar w:top="1270" w:right="1701" w:bottom="1417" w:left="1701" w:header="708" w:footer="708" w:gutter="0"/>
          <w:pgNumType w:fmt="lowerRoman" w:start="1"/>
          <w:cols w:space="708"/>
          <w:docGrid w:linePitch="360"/>
          <w:headerReference w:type="first" r:id="R44f812b5e180404f"/>
        </w:sectPr>
      </w:pPr>
    </w:p>
    <w:p xmlns:wp14="http://schemas.microsoft.com/office/word/2010/wordml" w:rsidRPr="00F63D22" w:rsidR="001061FB" w:rsidP="001061FB" w:rsidRDefault="001061FB" w14:paraId="2DBF0D7D" wp14:textId="77777777">
      <w:pPr>
        <w:rPr>
          <w:lang w:val="es-ES_tradnl"/>
        </w:rPr>
      </w:pPr>
    </w:p>
    <w:p xmlns:wp14="http://schemas.microsoft.com/office/word/2010/wordml" w:rsidRPr="006B6897" w:rsidR="00405635" w:rsidP="00405635" w:rsidRDefault="00405635" w14:paraId="080DA54E" wp14:textId="77777777" wp14:noSpellErr="1">
      <w:pPr>
        <w:pStyle w:val="Ttulo1"/>
        <w:rPr>
          <w:lang w:val="es-ES"/>
        </w:rPr>
      </w:pPr>
      <w:bookmarkStart w:name="_Toc1351577927" w:id="492150529"/>
      <w:r w:rsidRPr="0756EF2C" w:rsidR="00405635">
        <w:rPr>
          <w:lang w:val="es-ES"/>
        </w:rPr>
        <w:t>Información sobre la práctica a realizar</w:t>
      </w:r>
      <w:bookmarkEnd w:id="492150529"/>
    </w:p>
    <w:p xmlns:wp14="http://schemas.microsoft.com/office/word/2010/wordml" w:rsidRPr="002E318E" w:rsidR="006E32DF" w:rsidP="006E32DF" w:rsidRDefault="008C725B" w14:paraId="3E05BF1D" wp14:textId="77777777" wp14:noSpellErr="1">
      <w:pPr>
        <w:pStyle w:val="Ttulo2"/>
        <w:rPr>
          <w:lang w:val="es-ES"/>
        </w:rPr>
      </w:pPr>
      <w:r w:rsidRPr="0756EF2C" w:rsidR="008C725B">
        <w:rPr>
          <w:lang w:val="es-ES"/>
        </w:rPr>
        <w:t xml:space="preserve"> </w:t>
      </w:r>
      <w:bookmarkStart w:name="_Toc201960836" w:id="877792586"/>
      <w:r w:rsidRPr="0756EF2C" w:rsidR="00405635">
        <w:rPr>
          <w:lang w:val="es-ES"/>
        </w:rPr>
        <w:t>Descripción de la práctica</w:t>
      </w:r>
      <w:bookmarkEnd w:id="877792586"/>
    </w:p>
    <w:p xmlns:wp14="http://schemas.microsoft.com/office/word/2010/wordml" w:rsidR="006E32DF" w:rsidP="006E32DF" w:rsidRDefault="006E32DF" w14:paraId="67E65276" wp14:textId="7777777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Está práctica sirve al alumnado a conocer el procedimiento y diseño del control de cambios. Para ello se pasará por distintas fases como son identificar el problema, documentarlo, evaluar el cambio necesario para el solucionar el problema, aprobar ese cambio y gestionarlo. Todas estas fases son fundamentales para el proceso de control de cambios ya que hace que el proyecto se realice de forma controlada y documentada, dejando así la trazabilidad de los cambios muy documentada.</w:t>
      </w:r>
      <w:r>
        <w:rPr>
          <w:rStyle w:val="eop"/>
        </w:rPr>
        <w:t> </w:t>
      </w:r>
    </w:p>
    <w:p xmlns:wp14="http://schemas.microsoft.com/office/word/2010/wordml" w:rsidR="006E32DF" w:rsidP="006E32DF" w:rsidRDefault="006E32DF" w14:paraId="491FB431" wp14:textId="7777777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Además, la práctica incluye la creación de plantillas específicas para formalizar y documentar cada etapa del proceso, así como la elaboración de un diagrama de actividades que represente visualmente el flujo del proceso de control de cambios. </w:t>
      </w:r>
    </w:p>
    <w:p xmlns:wp14="http://schemas.microsoft.com/office/word/2010/wordml" w:rsidRPr="00F63D22" w:rsidR="001061FB" w:rsidP="001061FB" w:rsidRDefault="001061FB" w14:paraId="6B62F1B3" wp14:textId="77777777">
      <w:pPr>
        <w:rPr>
          <w:lang w:val="es-ES_tradnl"/>
        </w:rPr>
      </w:pPr>
    </w:p>
    <w:p xmlns:wp14="http://schemas.microsoft.com/office/word/2010/wordml" w:rsidRPr="002E318E" w:rsidR="001061FB" w:rsidP="0756EF2C" w:rsidRDefault="003036AA" w14:paraId="5192F32C" wp14:textId="77777777" wp14:noSpellErr="1">
      <w:pPr>
        <w:pStyle w:val="Ttulo2"/>
        <w:rPr>
          <w:lang w:val="es-ES"/>
        </w:rPr>
      </w:pPr>
      <w:bookmarkStart w:name="_Toc324810070" w:id="708326427"/>
      <w:r w:rsidRPr="0756EF2C" w:rsidR="003036AA">
        <w:rPr>
          <w:lang w:val="es-ES"/>
        </w:rPr>
        <w:t>D</w:t>
      </w:r>
      <w:r w:rsidRPr="0756EF2C" w:rsidR="003420D3">
        <w:rPr>
          <w:lang w:val="es-ES"/>
        </w:rPr>
        <w:t>escripción del grupo de trabajo</w:t>
      </w:r>
      <w:bookmarkEnd w:id="708326427"/>
    </w:p>
    <w:p xmlns:wp14="http://schemas.microsoft.com/office/word/2010/wordml" w:rsidRPr="006E32DF" w:rsidR="006E32DF" w:rsidP="006E32DF" w:rsidRDefault="006E32DF" w14:paraId="33B3367B" wp14:textId="77777777">
      <w:pPr>
        <w:ind w:firstLine="360"/>
        <w:jc w:val="both"/>
        <w:rPr>
          <w:lang w:val="es-ES"/>
        </w:rPr>
      </w:pPr>
      <w:r w:rsidRPr="006E32DF">
        <w:rPr>
          <w:lang w:val="es-ES"/>
        </w:rPr>
        <w:t>En esta práctica se han realizado grupos de 4 personas, por lo que cada una de ellas desempeñará un papel importante a la hora de la realización del proyecto. Los integrantes son los siguientes: </w:t>
      </w:r>
    </w:p>
    <w:p xmlns:wp14="http://schemas.microsoft.com/office/word/2010/wordml" w:rsidRPr="006E32DF" w:rsidR="006E32DF" w:rsidP="006E32DF" w:rsidRDefault="006E32DF" w14:paraId="63E4A9CD" wp14:textId="77777777">
      <w:pPr>
        <w:jc w:val="both"/>
        <w:rPr>
          <w:lang w:val="es-ES"/>
        </w:rPr>
      </w:pPr>
      <w:r w:rsidRPr="006E32DF">
        <w:rPr>
          <w:lang w:val="es-ES"/>
        </w:rPr>
        <w:t> </w:t>
      </w:r>
    </w:p>
    <w:p xmlns:wp14="http://schemas.microsoft.com/office/word/2010/wordml" w:rsidRPr="006E32DF" w:rsidR="006E32DF" w:rsidP="006E32DF" w:rsidRDefault="006E32DF" w14:paraId="24A14545" wp14:textId="77777777">
      <w:pPr>
        <w:numPr>
          <w:ilvl w:val="0"/>
          <w:numId w:val="23"/>
        </w:numPr>
        <w:jc w:val="both"/>
        <w:rPr>
          <w:lang w:val="es-ES"/>
        </w:rPr>
      </w:pPr>
      <w:r w:rsidRPr="006E32DF">
        <w:rPr>
          <w:lang w:val="es-ES"/>
        </w:rPr>
        <w:t>Antón Pena Blanco: Validador de requisitos. Encargado de comprobar que se ha incluido de manera total todos los requisitos de la actividad y se hayan cumplido de manera satisfactoria todos los proyectos. </w:t>
      </w:r>
    </w:p>
    <w:p xmlns:wp14="http://schemas.microsoft.com/office/word/2010/wordml" w:rsidRPr="006E32DF" w:rsidR="006E32DF" w:rsidP="006E32DF" w:rsidRDefault="006E32DF" w14:paraId="4F6584BE" wp14:textId="77777777">
      <w:pPr>
        <w:jc w:val="both"/>
        <w:rPr>
          <w:lang w:val="es-ES"/>
        </w:rPr>
      </w:pPr>
      <w:r w:rsidRPr="006E32DF">
        <w:rPr>
          <w:lang w:val="es-ES"/>
        </w:rPr>
        <w:t> </w:t>
      </w:r>
    </w:p>
    <w:p xmlns:wp14="http://schemas.microsoft.com/office/word/2010/wordml" w:rsidRPr="006E32DF" w:rsidR="006E32DF" w:rsidP="006E32DF" w:rsidRDefault="006E32DF" w14:paraId="7A2661C2" wp14:textId="77777777">
      <w:pPr>
        <w:numPr>
          <w:ilvl w:val="0"/>
          <w:numId w:val="24"/>
        </w:numPr>
        <w:jc w:val="both"/>
        <w:rPr>
          <w:lang w:val="es-ES"/>
        </w:rPr>
      </w:pPr>
      <w:r w:rsidRPr="006E32DF">
        <w:rPr>
          <w:lang w:val="es-ES"/>
        </w:rPr>
        <w:t>Lucía Pérez González: Gestora documental. Su principal trabajo será verificar el uso correcto de los archivos de documento, así como que sigan una estructura acorde a la pedida y la identificación de estos posibles errores. </w:t>
      </w:r>
    </w:p>
    <w:p xmlns:wp14="http://schemas.microsoft.com/office/word/2010/wordml" w:rsidRPr="006E32DF" w:rsidR="006E32DF" w:rsidP="006E32DF" w:rsidRDefault="006E32DF" w14:paraId="09AF38FC" wp14:textId="77777777">
      <w:pPr>
        <w:jc w:val="both"/>
        <w:rPr>
          <w:lang w:val="es-ES"/>
        </w:rPr>
      </w:pPr>
      <w:r w:rsidRPr="006E32DF">
        <w:rPr>
          <w:lang w:val="es-ES"/>
        </w:rPr>
        <w:t> </w:t>
      </w:r>
    </w:p>
    <w:p xmlns:wp14="http://schemas.microsoft.com/office/word/2010/wordml" w:rsidRPr="006E32DF" w:rsidR="006E32DF" w:rsidP="006E32DF" w:rsidRDefault="006E32DF" w14:paraId="1590384B" wp14:textId="77777777">
      <w:pPr>
        <w:numPr>
          <w:ilvl w:val="0"/>
          <w:numId w:val="25"/>
        </w:numPr>
        <w:jc w:val="both"/>
        <w:rPr>
          <w:lang w:val="es-ES"/>
        </w:rPr>
      </w:pPr>
      <w:r w:rsidRPr="006E32DF">
        <w:rPr>
          <w:lang w:val="es-ES"/>
        </w:rPr>
        <w:t xml:space="preserve">Rubén Pérez </w:t>
      </w:r>
      <w:proofErr w:type="spellStart"/>
      <w:r w:rsidRPr="006E32DF">
        <w:rPr>
          <w:lang w:val="es-ES"/>
        </w:rPr>
        <w:t>Sangiao</w:t>
      </w:r>
      <w:proofErr w:type="spellEnd"/>
      <w:r w:rsidRPr="006E32DF">
        <w:rPr>
          <w:lang w:val="es-ES"/>
        </w:rPr>
        <w:t>: Jefe de Proyecto. Su tarea será moderar y dirigir las posibles discusiones que se produzcan durante la realización del proyecto. También será el encargado de controlar las fechas límite para poder entregar todo como se ha planeado. </w:t>
      </w:r>
    </w:p>
    <w:p xmlns:wp14="http://schemas.microsoft.com/office/word/2010/wordml" w:rsidRPr="006E32DF" w:rsidR="006E32DF" w:rsidP="006E32DF" w:rsidRDefault="006E32DF" w14:paraId="15AA318D" wp14:textId="77777777">
      <w:pPr>
        <w:jc w:val="both"/>
        <w:rPr>
          <w:lang w:val="es-ES"/>
        </w:rPr>
      </w:pPr>
      <w:r w:rsidRPr="006E32DF">
        <w:rPr>
          <w:lang w:val="es-ES"/>
        </w:rPr>
        <w:t> </w:t>
      </w:r>
    </w:p>
    <w:p xmlns:wp14="http://schemas.microsoft.com/office/word/2010/wordml" w:rsidRPr="006E32DF" w:rsidR="001061FB" w:rsidP="006E32DF" w:rsidRDefault="006E32DF" w14:paraId="6D2964F3" wp14:textId="77777777">
      <w:pPr>
        <w:numPr>
          <w:ilvl w:val="0"/>
          <w:numId w:val="26"/>
        </w:numPr>
        <w:jc w:val="both"/>
        <w:rPr>
          <w:lang w:val="es-ES"/>
        </w:rPr>
      </w:pPr>
      <w:r w:rsidRPr="006E32DF">
        <w:rPr>
          <w:lang w:val="es-ES"/>
        </w:rPr>
        <w:t>Manuel Ramallo Blanco: Asegurador de calidad. Será el encargado de asegurarse que todo tiene la calidad mínima requerida y que no se hagan las tareas de manera rápida y sin control. </w:t>
      </w:r>
    </w:p>
    <w:p xmlns:wp14="http://schemas.microsoft.com/office/word/2010/wordml" w:rsidRPr="00F63D22" w:rsidR="001061FB" w:rsidP="001061FB" w:rsidRDefault="001061FB" w14:paraId="02F2C34E" wp14:textId="77777777">
      <w:pPr>
        <w:rPr>
          <w:lang w:val="es-ES_tradnl"/>
        </w:rPr>
      </w:pPr>
    </w:p>
    <w:p xmlns:wp14="http://schemas.microsoft.com/office/word/2010/wordml" w:rsidRPr="006E32DF" w:rsidR="001061FB" w:rsidP="0756EF2C" w:rsidRDefault="00EF580D" w14:paraId="0248A1CC" wp14:textId="77777777" wp14:noSpellErr="1">
      <w:pPr>
        <w:pStyle w:val="Ttulo2"/>
        <w:rPr>
          <w:lang w:val="es-ES"/>
        </w:rPr>
      </w:pPr>
      <w:bookmarkStart w:name="_Toc61419638" w:id="233827657"/>
      <w:r w:rsidRPr="0756EF2C" w:rsidR="00EF580D">
        <w:rPr>
          <w:lang w:val="es-ES"/>
        </w:rPr>
        <w:t>Seguimiento</w:t>
      </w:r>
      <w:r w:rsidRPr="0756EF2C" w:rsidR="003420D3">
        <w:rPr>
          <w:lang w:val="es-ES"/>
        </w:rPr>
        <w:t xml:space="preserve"> de la </w:t>
      </w:r>
      <w:r w:rsidRPr="0756EF2C" w:rsidR="00F63D22">
        <w:rPr>
          <w:lang w:val="es-ES"/>
        </w:rPr>
        <w:t>práctica</w:t>
      </w:r>
      <w:bookmarkEnd w:id="233827657"/>
    </w:p>
    <w:p xmlns:wp14="http://schemas.microsoft.com/office/word/2010/wordml" w:rsidR="001061FB" w:rsidP="001061FB" w:rsidRDefault="001061FB" w14:paraId="680A4E5D" wp14:textId="77777777">
      <w:pPr>
        <w:rPr>
          <w:lang w:val="es-ES_tradnl"/>
        </w:rPr>
      </w:pPr>
    </w:p>
    <w:p xmlns:wp14="http://schemas.microsoft.com/office/word/2010/wordml" w:rsidR="006E32DF" w:rsidP="002D56B4" w:rsidRDefault="002D56B4" w14:paraId="6AC4F34F" wp14:textId="77777777">
      <w:pPr>
        <w:ind w:firstLine="576"/>
        <w:jc w:val="both"/>
        <w:rPr>
          <w:lang w:val="es-ES_tradnl"/>
        </w:rPr>
      </w:pPr>
      <w:r>
        <w:rPr>
          <w:lang w:val="es-ES_tradnl"/>
        </w:rPr>
        <w:t>A continuación, se presenta el diagrama de Gantt con la planificación de la actual versión de la práctica:</w:t>
      </w:r>
    </w:p>
    <w:p xmlns:wp14="http://schemas.microsoft.com/office/word/2010/wordml" w:rsidR="006E32DF" w:rsidP="001061FB" w:rsidRDefault="006E32DF" w14:paraId="19219836" wp14:textId="77777777">
      <w:pPr>
        <w:rPr>
          <w:lang w:val="es-ES_tradnl"/>
        </w:rPr>
      </w:pPr>
    </w:p>
    <w:p xmlns:wp14="http://schemas.microsoft.com/office/word/2010/wordml" w:rsidR="006E32DF" w:rsidP="001061FB" w:rsidRDefault="006E32DF" w14:paraId="296FEF7D" wp14:textId="77777777">
      <w:pPr>
        <w:rPr>
          <w:lang w:val="es-ES_tradnl"/>
        </w:rPr>
      </w:pPr>
    </w:p>
    <w:p xmlns:wp14="http://schemas.microsoft.com/office/word/2010/wordml" w:rsidR="006E32DF" w:rsidP="001061FB" w:rsidRDefault="006E32DF" w14:paraId="7194DBDC" wp14:textId="77777777">
      <w:pPr>
        <w:rPr>
          <w:lang w:val="es-ES_tradnl"/>
        </w:rPr>
      </w:pPr>
    </w:p>
    <w:p xmlns:wp14="http://schemas.microsoft.com/office/word/2010/wordml" w:rsidRPr="00F63D22" w:rsidR="006E32DF" w:rsidP="001061FB" w:rsidRDefault="006E32DF" w14:paraId="769D0D3C" wp14:textId="77777777">
      <w:pPr>
        <w:rPr>
          <w:lang w:val="es-ES_tradnl"/>
        </w:rPr>
      </w:pPr>
    </w:p>
    <w:p xmlns:wp14="http://schemas.microsoft.com/office/word/2010/wordml" w:rsidRPr="00F63D22" w:rsidR="00211400" w:rsidP="001061FB" w:rsidRDefault="00211400" w14:paraId="54CD245A" wp14:textId="77777777">
      <w:pPr>
        <w:rPr>
          <w:lang w:val="es-ES_tradnl"/>
        </w:rPr>
      </w:pPr>
    </w:p>
    <w:p xmlns:wp14="http://schemas.microsoft.com/office/word/2010/wordml" w:rsidRPr="00F63D22" w:rsidR="00211400" w:rsidP="001061FB" w:rsidRDefault="00B26885" w14:paraId="238C9690" wp14:textId="77777777">
      <w:pPr>
        <w:rPr>
          <w:lang w:val="es-ES_tradnl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7728" behindDoc="0" locked="0" layoutInCell="1" allowOverlap="1" wp14:anchorId="081F00CA" wp14:editId="7777777">
            <wp:simplePos x="0" y="0"/>
            <wp:positionH relativeFrom="column">
              <wp:posOffset>722630</wp:posOffset>
            </wp:positionH>
            <wp:positionV relativeFrom="paragraph">
              <wp:posOffset>-17145</wp:posOffset>
            </wp:positionV>
            <wp:extent cx="3952240" cy="8568055"/>
            <wp:effectExtent l="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856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F63D22" w:rsidR="00211400" w:rsidP="001061FB" w:rsidRDefault="00211400" w14:paraId="1231BE67" wp14:textId="77777777">
      <w:pPr>
        <w:rPr>
          <w:lang w:val="es-ES_tradnl"/>
        </w:rPr>
      </w:pPr>
    </w:p>
    <w:p xmlns:wp14="http://schemas.microsoft.com/office/word/2010/wordml" w:rsidRPr="00F63D22" w:rsidR="001061FB" w:rsidP="001061FB" w:rsidRDefault="001061FB" w14:paraId="36FEB5B0" wp14:textId="77777777">
      <w:pPr>
        <w:rPr>
          <w:lang w:val="es-ES_tradnl"/>
        </w:rPr>
      </w:pPr>
      <w:r w:rsidRPr="00F63D22">
        <w:rPr>
          <w:lang w:val="es-ES_tradnl"/>
        </w:rPr>
        <w:br w:type="page"/>
      </w:r>
    </w:p>
    <w:p xmlns:wp14="http://schemas.microsoft.com/office/word/2010/wordml" w:rsidRPr="002E318E" w:rsidR="00211400" w:rsidP="0756EF2C" w:rsidRDefault="00405635" w14:paraId="1E65AC73" wp14:textId="77777777" wp14:noSpellErr="1">
      <w:pPr>
        <w:pStyle w:val="Ttulo1"/>
        <w:rPr>
          <w:lang w:val="es-ES"/>
        </w:rPr>
      </w:pPr>
      <w:bookmarkStart w:name="_Toc1297289350" w:id="1320978460"/>
      <w:r w:rsidRPr="0756EF2C" w:rsidR="00405635">
        <w:rPr>
          <w:lang w:val="es-ES"/>
        </w:rPr>
        <w:t>DOCUMENTACIÓN</w:t>
      </w:r>
      <w:r w:rsidRPr="0756EF2C" w:rsidR="008F7E73">
        <w:rPr>
          <w:lang w:val="es-ES"/>
        </w:rPr>
        <w:t xml:space="preserve"> DE LA PRÁCTICA</w:t>
      </w:r>
      <w:bookmarkEnd w:id="1320978460"/>
    </w:p>
    <w:p xmlns:wp14="http://schemas.microsoft.com/office/word/2010/wordml" w:rsidRPr="002E318E" w:rsidR="00F512EB" w:rsidP="0756EF2C" w:rsidRDefault="00F512EB" w14:paraId="2477E51F" wp14:textId="77777777" wp14:noSpellErr="1">
      <w:pPr>
        <w:pStyle w:val="Ttulo2"/>
        <w:rPr>
          <w:lang w:val="es-ES"/>
        </w:rPr>
      </w:pPr>
      <w:bookmarkStart w:name="_Toc1984211179" w:id="594389047"/>
      <w:r w:rsidRPr="0756EF2C" w:rsidR="00F512EB">
        <w:rPr>
          <w:lang w:val="es-ES"/>
        </w:rPr>
        <w:t>Descripción del proceso de control de cambios</w:t>
      </w:r>
      <w:bookmarkEnd w:id="594389047"/>
    </w:p>
    <w:p xmlns:wp14="http://schemas.microsoft.com/office/word/2010/wordml" w:rsidR="006E32DF" w:rsidP="006E32DF" w:rsidRDefault="006E32DF" w14:paraId="1101C4BB" wp14:textId="77777777">
      <w:pPr>
        <w:ind w:firstLine="576"/>
        <w:jc w:val="both"/>
        <w:rPr>
          <w:szCs w:val="18"/>
          <w:lang w:val="es-ES_tradnl"/>
        </w:rPr>
      </w:pPr>
      <w:r w:rsidRPr="006E32DF">
        <w:rPr>
          <w:szCs w:val="18"/>
          <w:lang w:val="es-ES"/>
        </w:rPr>
        <w:t>El proceso de control de cambios permite establecer cambios en el Software gestionando y documentando cualquier cambio producido para coordinar a los involucrados. </w:t>
      </w:r>
      <w:r w:rsidRPr="006E32DF">
        <w:rPr>
          <w:szCs w:val="18"/>
          <w:lang w:val="es-ES"/>
        </w:rPr>
        <w:br/>
      </w:r>
      <w:r w:rsidRPr="006E32DF">
        <w:rPr>
          <w:szCs w:val="18"/>
          <w:lang w:val="es-ES"/>
        </w:rPr>
        <w:tab/>
      </w:r>
      <w:r w:rsidRPr="006E32DF">
        <w:rPr>
          <w:szCs w:val="18"/>
          <w:lang w:val="es-ES"/>
        </w:rPr>
        <w:t>Este proceso comienza con la identificación del problema, documentándolo y notificándolo. Luego, se realiza una evaluación y un análisis para determinar si implementar los cambios es viable a partir de los riesgos y los recursos necesarios. Si es aprobado, se implementan los cambios asegurando que se implementan correctamente. Finalmente se documenta todo el proceso, registrando los cambios y asegurando trazabilidad.</w:t>
      </w:r>
    </w:p>
    <w:p xmlns:wp14="http://schemas.microsoft.com/office/word/2010/wordml" w:rsidRPr="002E318E" w:rsidR="006E32DF" w:rsidP="0756EF2C" w:rsidRDefault="00F512EB" w14:paraId="5DC4766E" wp14:textId="77777777" wp14:noSpellErr="1">
      <w:pPr>
        <w:pStyle w:val="Ttulo2"/>
        <w:rPr>
          <w:lang w:val="es-ES"/>
        </w:rPr>
      </w:pPr>
      <w:bookmarkStart w:name="_Toc1783900799" w:id="879289595"/>
      <w:r w:rsidRPr="0756EF2C" w:rsidR="00F512EB">
        <w:rPr>
          <w:lang w:val="es-ES"/>
        </w:rPr>
        <w:t>Diagrama de actividades</w:t>
      </w:r>
      <w:bookmarkEnd w:id="879289595"/>
    </w:p>
    <w:p xmlns:wp14="http://schemas.microsoft.com/office/word/2010/wordml" w:rsidR="006E32DF" w:rsidP="006E32DF" w:rsidRDefault="006E32DF" w14:paraId="0053F3B6" wp14:textId="77777777">
      <w:pPr>
        <w:ind w:firstLine="576"/>
        <w:jc w:val="both"/>
        <w:rPr>
          <w:lang w:val="es-ES"/>
        </w:rPr>
      </w:pPr>
      <w:r w:rsidRPr="006E32DF">
        <w:rPr>
          <w:lang w:val="es-ES"/>
        </w:rPr>
        <w:t>A continuación, mostramos el diagrama de actividades a seguir del proceso de control de cambios: </w:t>
      </w:r>
    </w:p>
    <w:p xmlns:wp14="http://schemas.microsoft.com/office/word/2010/wordml" w:rsidR="006E32DF" w:rsidP="006E32DF" w:rsidRDefault="006E32DF" w14:paraId="30D7AA69" wp14:textId="77777777">
      <w:pPr>
        <w:ind w:firstLine="576"/>
        <w:rPr>
          <w:lang w:val="es-ES"/>
        </w:rPr>
      </w:pPr>
    </w:p>
    <w:p xmlns:wp14="http://schemas.microsoft.com/office/word/2010/wordml" w:rsidR="006E32DF" w:rsidP="006E32DF" w:rsidRDefault="00B26885" w14:paraId="7196D064" wp14:textId="77777777">
      <w:pPr>
        <w:rPr>
          <w:lang w:val="es-ES"/>
        </w:rPr>
      </w:pPr>
      <w:r w:rsidRPr="006E32DF">
        <w:rPr>
          <w:noProof/>
        </w:rPr>
        <w:drawing>
          <wp:inline xmlns:wp14="http://schemas.microsoft.com/office/word/2010/wordprocessingDrawing" distT="0" distB="0" distL="0" distR="0" wp14:anchorId="664131B6" wp14:editId="7777777">
            <wp:extent cx="5391150" cy="495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2DF" w:rsidR="006E32DF">
        <w:br/>
      </w:r>
    </w:p>
    <w:p xmlns:wp14="http://schemas.microsoft.com/office/word/2010/wordml" w:rsidR="006E32DF" w:rsidP="006E32DF" w:rsidRDefault="006E32DF" w14:paraId="1E20D7FB" wp14:textId="77777777">
      <w:pPr>
        <w:jc w:val="center"/>
        <w:rPr>
          <w:lang w:val="es-ES"/>
        </w:rPr>
      </w:pPr>
      <w:bookmarkStart w:name="Figura1" w:id="9"/>
      <w:r>
        <w:rPr>
          <w:lang w:val="es-ES"/>
        </w:rPr>
        <w:t>Figura 1: Diagrama de actividades</w:t>
      </w:r>
    </w:p>
    <w:bookmarkEnd w:id="9"/>
    <w:p xmlns:wp14="http://schemas.microsoft.com/office/word/2010/wordml" w:rsidRPr="006E32DF" w:rsidR="006E32DF" w:rsidP="006E32DF" w:rsidRDefault="006E32DF" w14:paraId="34FF1C98" wp14:textId="77777777">
      <w:pPr>
        <w:ind w:firstLine="576"/>
        <w:rPr>
          <w:lang w:val="es-ES"/>
        </w:rPr>
      </w:pPr>
    </w:p>
    <w:p xmlns:wp14="http://schemas.microsoft.com/office/word/2010/wordml" w:rsidRPr="002E318E" w:rsidR="006E32DF" w:rsidP="0756EF2C" w:rsidRDefault="00F512EB" w14:paraId="4E75FA27" wp14:textId="77777777" wp14:noSpellErr="1">
      <w:pPr>
        <w:pStyle w:val="Ttulo2"/>
        <w:rPr>
          <w:lang w:val="es-ES"/>
        </w:rPr>
      </w:pPr>
      <w:bookmarkStart w:name="_Toc968841935" w:id="2103779041"/>
      <w:r w:rsidRPr="0756EF2C" w:rsidR="00F512EB">
        <w:rPr>
          <w:lang w:val="es-ES"/>
        </w:rPr>
        <w:t>Definición de Actividades</w:t>
      </w:r>
      <w:bookmarkEnd w:id="2103779041"/>
    </w:p>
    <w:p xmlns:wp14="http://schemas.microsoft.com/office/word/2010/wordml" w:rsidRPr="006E32DF" w:rsidR="006E32DF" w:rsidP="006E32DF" w:rsidRDefault="006E32DF" w14:paraId="577EA30D" wp14:textId="77777777">
      <w:pPr>
        <w:ind w:firstLine="576"/>
        <w:jc w:val="both"/>
        <w:rPr>
          <w:lang w:val="es-ES"/>
        </w:rPr>
      </w:pPr>
      <w:r w:rsidRPr="006E32DF">
        <w:rPr>
          <w:lang w:val="es-ES"/>
        </w:rPr>
        <w:t xml:space="preserve">Dado el </w:t>
      </w:r>
      <w:hyperlink w:tgtFrame="_blank" w:history="1" w:anchor="Figura1">
        <w:r w:rsidRPr="00A91973">
          <w:rPr>
            <w:rStyle w:val="Hipervnculo"/>
            <w:bCs/>
            <w:lang w:val="es-ES"/>
          </w:rPr>
          <w:t>diagrama</w:t>
        </w:r>
      </w:hyperlink>
      <w:r w:rsidRPr="006E32DF">
        <w:rPr>
          <w:lang w:val="es-ES"/>
        </w:rPr>
        <w:t xml:space="preserve"> dónde se muestran las actividades del proceso de control, definiremos a continuación cada una de ellas de manera más detallada. </w:t>
      </w:r>
    </w:p>
    <w:p xmlns:wp14="http://schemas.microsoft.com/office/word/2010/wordml" w:rsidR="00A91973" w:rsidP="0756EF2C" w:rsidRDefault="00A91973" w14:paraId="56EDBA38" wp14:textId="77777777" wp14:noSpellErr="1">
      <w:pPr>
        <w:pStyle w:val="Ttulo3"/>
        <w:rPr>
          <w:lang w:val="es-ES"/>
        </w:rPr>
      </w:pPr>
      <w:bookmarkStart w:name="_Toc828469228" w:id="2140476519"/>
      <w:r w:rsidRPr="0756EF2C" w:rsidR="00A91973">
        <w:rPr>
          <w:lang w:val="es-ES"/>
        </w:rPr>
        <w:t>Identificación del problema</w:t>
      </w:r>
      <w:bookmarkEnd w:id="2140476519"/>
    </w:p>
    <w:p xmlns:wp14="http://schemas.microsoft.com/office/word/2010/wordml" w:rsidR="006F38B9" w:rsidP="006F38B9" w:rsidRDefault="00A91973" w14:paraId="3FC7A3EF" wp14:textId="77777777">
      <w:pPr>
        <w:numPr>
          <w:ilvl w:val="0"/>
          <w:numId w:val="156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Descripción y propósito</w:t>
      </w:r>
      <w:r w:rsidRPr="00A91973">
        <w:rPr>
          <w:lang w:val="es-ES"/>
        </w:rPr>
        <w:t>: Proceso para notificar y documentar problemas reportados por los interesados en el proyecto.  </w:t>
      </w:r>
    </w:p>
    <w:p xmlns:wp14="http://schemas.microsoft.com/office/word/2010/wordml" w:rsidRPr="00A91973" w:rsidR="00A91973" w:rsidP="006F38B9" w:rsidRDefault="00A91973" w14:paraId="6DAAC4F0" wp14:textId="77777777">
      <w:pPr>
        <w:ind w:left="720"/>
        <w:jc w:val="both"/>
        <w:rPr>
          <w:lang w:val="es-ES"/>
        </w:rPr>
      </w:pPr>
      <w:r w:rsidRPr="00A91973">
        <w:rPr>
          <w:lang w:val="es-ES"/>
        </w:rPr>
        <w:t>El propósito es recopilar información precisa y completa para definir el problema; y asegurar que todos los problemas se documenten de manera consistente y estén listos para su procesamiento.  </w:t>
      </w:r>
    </w:p>
    <w:p xmlns:wp14="http://schemas.microsoft.com/office/word/2010/wordml" w:rsidRPr="00A91973" w:rsidR="00A91973" w:rsidP="006F38B9" w:rsidRDefault="00A91973" w14:paraId="3D319213" wp14:textId="77777777">
      <w:pPr>
        <w:numPr>
          <w:ilvl w:val="0"/>
          <w:numId w:val="156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Involucrados</w:t>
      </w:r>
      <w:r w:rsidRPr="00A91973">
        <w:rPr>
          <w:lang w:val="es-ES"/>
        </w:rPr>
        <w:t>: Interesados en el proyecto (excluyendo el equipo de desarrollo) y personal del servicio de atención al cliente. </w:t>
      </w:r>
    </w:p>
    <w:p xmlns:wp14="http://schemas.microsoft.com/office/word/2010/wordml" w:rsidRPr="00A91973" w:rsidR="00A91973" w:rsidP="006F38B9" w:rsidRDefault="00A91973" w14:paraId="2267B24B" wp14:textId="77777777">
      <w:pPr>
        <w:numPr>
          <w:ilvl w:val="0"/>
          <w:numId w:val="156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Entradas requeridas</w:t>
      </w:r>
      <w:r w:rsidRPr="00A91973">
        <w:rPr>
          <w:lang w:val="es-ES"/>
        </w:rPr>
        <w:t>: Llamada o correo electrónico notificando un problema por parte de algún interesado. Plantilla “Identificación del problema” en blanco disponible en la carpeta “</w:t>
      </w:r>
      <w:proofErr w:type="spellStart"/>
      <w:r w:rsidRPr="00A91973">
        <w:rPr>
          <w:lang w:val="es-ES"/>
        </w:rPr>
        <w:t>Org</w:t>
      </w:r>
      <w:proofErr w:type="spellEnd"/>
      <w:r w:rsidRPr="00A91973">
        <w:rPr>
          <w:lang w:val="es-ES"/>
        </w:rPr>
        <w:t>/GC/Plantillas” </w:t>
      </w:r>
    </w:p>
    <w:p xmlns:wp14="http://schemas.microsoft.com/office/word/2010/wordml" w:rsidR="00A91973" w:rsidP="006F38B9" w:rsidRDefault="00A91973" w14:paraId="0DF827BE" wp14:textId="77777777">
      <w:pPr>
        <w:numPr>
          <w:ilvl w:val="0"/>
          <w:numId w:val="156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Productos de trabajo</w:t>
      </w:r>
      <w:r w:rsidRPr="00A91973">
        <w:rPr>
          <w:lang w:val="es-ES"/>
        </w:rPr>
        <w:t>: Plantilla “Identificación del problema” cubierta en la carpeta “problemas sin procesar”. </w:t>
      </w:r>
    </w:p>
    <w:p xmlns:wp14="http://schemas.microsoft.com/office/word/2010/wordml" w:rsidR="00A91973" w:rsidP="006F38B9" w:rsidRDefault="00A91973" w14:paraId="4EAAFDE7" wp14:textId="77777777">
      <w:pPr>
        <w:pStyle w:val="paragraph"/>
        <w:numPr>
          <w:ilvl w:val="0"/>
          <w:numId w:val="156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  <w:b/>
          <w:bCs/>
        </w:rPr>
        <w:t>Criterios de entrada</w:t>
      </w:r>
      <w:r>
        <w:rPr>
          <w:rStyle w:val="normaltextrun"/>
        </w:rPr>
        <w:t>: Recepción de la existencia de un problema o necesidad de cambio reportado o detectado y disponibilidad de una plantilla “Identificación del problema” en blanco.</w:t>
      </w:r>
      <w:r>
        <w:rPr>
          <w:rStyle w:val="eop"/>
        </w:rPr>
        <w:t> </w:t>
      </w:r>
    </w:p>
    <w:p xmlns:wp14="http://schemas.microsoft.com/office/word/2010/wordml" w:rsidR="00A91973" w:rsidP="006F38B9" w:rsidRDefault="00A91973" w14:paraId="4F4724D0" wp14:textId="77777777">
      <w:pPr>
        <w:pStyle w:val="paragraph"/>
        <w:numPr>
          <w:ilvl w:val="0"/>
          <w:numId w:val="156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  <w:b/>
          <w:bCs/>
        </w:rPr>
        <w:t>Criterios de salida</w:t>
      </w:r>
      <w:r>
        <w:rPr>
          <w:rStyle w:val="normaltextrun"/>
        </w:rPr>
        <w:t>: La plantilla “Identificación del problema” tiene todos sus campos cubiertos y se ha almacenado en la carpeta “Problemas sin procesar”.</w:t>
      </w:r>
      <w:r>
        <w:rPr>
          <w:rStyle w:val="eop"/>
        </w:rPr>
        <w:t> </w:t>
      </w:r>
    </w:p>
    <w:p xmlns:wp14="http://schemas.microsoft.com/office/word/2010/wordml" w:rsidR="00A91973" w:rsidP="00A91973" w:rsidRDefault="00A91973" w14:paraId="6D072C0D" wp14:textId="77777777">
      <w:pPr>
        <w:pStyle w:val="paragraph"/>
        <w:spacing w:before="0" w:beforeAutospacing="0" w:after="0" w:afterAutospacing="0"/>
        <w:jc w:val="both"/>
        <w:textAlignment w:val="baseline"/>
      </w:pPr>
    </w:p>
    <w:p xmlns:wp14="http://schemas.microsoft.com/office/word/2010/wordml" w:rsidR="00A91973" w:rsidP="00A91973" w:rsidRDefault="00A91973" w14:paraId="4AD13DB8" wp14:textId="77777777" wp14:noSpellErr="1">
      <w:pPr>
        <w:pStyle w:val="Ttulo3"/>
        <w:rPr/>
      </w:pPr>
      <w:bookmarkStart w:name="_Toc631443159" w:id="930926555"/>
      <w:r w:rsidR="00A91973">
        <w:rPr/>
        <w:t>Evaluación</w:t>
      </w:r>
      <w:r w:rsidR="00A91973">
        <w:rPr/>
        <w:t xml:space="preserve"> de </w:t>
      </w:r>
      <w:r w:rsidR="00A91973">
        <w:rPr/>
        <w:t>los</w:t>
      </w:r>
      <w:r w:rsidR="00A91973">
        <w:rPr/>
        <w:t xml:space="preserve"> </w:t>
      </w:r>
      <w:r w:rsidR="00A91973">
        <w:rPr/>
        <w:t>cambios</w:t>
      </w:r>
      <w:bookmarkEnd w:id="930926555"/>
    </w:p>
    <w:p xmlns:wp14="http://schemas.microsoft.com/office/word/2010/wordml" w:rsidR="006F38B9" w:rsidP="006F38B9" w:rsidRDefault="00A91973" w14:paraId="0CD595ED" wp14:textId="77777777">
      <w:pPr>
        <w:numPr>
          <w:ilvl w:val="0"/>
          <w:numId w:val="155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Descripción y propósito</w:t>
      </w:r>
      <w:r w:rsidRPr="00A91973">
        <w:rPr>
          <w:lang w:val="es-ES"/>
        </w:rPr>
        <w:t>: Proceso para analizar el problema identificado para determinar su impacto, viabilidad y prioridad.  </w:t>
      </w:r>
    </w:p>
    <w:p xmlns:wp14="http://schemas.microsoft.com/office/word/2010/wordml" w:rsidRPr="00A91973" w:rsidR="00A91973" w:rsidP="006F38B9" w:rsidRDefault="00A91973" w14:paraId="09305529" wp14:textId="77777777">
      <w:pPr>
        <w:ind w:left="720"/>
        <w:jc w:val="both"/>
        <w:rPr>
          <w:lang w:val="es-ES"/>
        </w:rPr>
      </w:pPr>
      <w:r w:rsidRPr="00A91973">
        <w:rPr>
          <w:lang w:val="es-ES"/>
        </w:rPr>
        <w:t>El propósito es decidir si el cambio es necesario y justificado, y planificar su implementación. </w:t>
      </w:r>
    </w:p>
    <w:p xmlns:wp14="http://schemas.microsoft.com/office/word/2010/wordml" w:rsidRPr="00A91973" w:rsidR="00A91973" w:rsidP="006F38B9" w:rsidRDefault="00A91973" w14:paraId="1B965FF1" wp14:textId="77777777">
      <w:pPr>
        <w:numPr>
          <w:ilvl w:val="0"/>
          <w:numId w:val="155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Involucrados</w:t>
      </w:r>
      <w:r w:rsidRPr="00A91973">
        <w:rPr>
          <w:lang w:val="es-ES"/>
        </w:rPr>
        <w:t>: Equipo de desarrollo, jefe de proyecto, validador de requisitos, comité de control de cambios. </w:t>
      </w:r>
    </w:p>
    <w:p xmlns:wp14="http://schemas.microsoft.com/office/word/2010/wordml" w:rsidRPr="00A91973" w:rsidR="00A91973" w:rsidP="006F38B9" w:rsidRDefault="00A91973" w14:paraId="6EC0CCC0" wp14:textId="77777777">
      <w:pPr>
        <w:numPr>
          <w:ilvl w:val="0"/>
          <w:numId w:val="155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Entradas requeridas</w:t>
      </w:r>
      <w:r w:rsidRPr="00A91973">
        <w:rPr>
          <w:lang w:val="es-ES"/>
        </w:rPr>
        <w:t>: Nueva plantilla de “Identificación del problema” en la carpeta “Problemas sin procesar” y plantilla de “Evaluación de los cambios” en blanco disponible en la carpeta “</w:t>
      </w:r>
      <w:proofErr w:type="spellStart"/>
      <w:r w:rsidRPr="00A91973">
        <w:rPr>
          <w:lang w:val="es-ES"/>
        </w:rPr>
        <w:t>Org</w:t>
      </w:r>
      <w:proofErr w:type="spellEnd"/>
      <w:r w:rsidRPr="00A91973">
        <w:rPr>
          <w:lang w:val="es-ES"/>
        </w:rPr>
        <w:t>/GC/Plantillas” </w:t>
      </w:r>
    </w:p>
    <w:p xmlns:wp14="http://schemas.microsoft.com/office/word/2010/wordml" w:rsidRPr="00A91973" w:rsidR="00A91973" w:rsidP="006F38B9" w:rsidRDefault="00A91973" w14:paraId="13567D2B" wp14:textId="77777777">
      <w:pPr>
        <w:numPr>
          <w:ilvl w:val="0"/>
          <w:numId w:val="155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Productos de trabajo</w:t>
      </w:r>
      <w:r w:rsidRPr="00A91973">
        <w:rPr>
          <w:lang w:val="es-ES"/>
        </w:rPr>
        <w:t>: Plantilla de “Evaluación de los cambios” cubierta en la carpeta “Problemas sin implementar”. </w:t>
      </w:r>
    </w:p>
    <w:p xmlns:wp14="http://schemas.microsoft.com/office/word/2010/wordml" w:rsidRPr="00A91973" w:rsidR="00A91973" w:rsidP="006F38B9" w:rsidRDefault="00A91973" w14:paraId="7B99772D" wp14:textId="77777777">
      <w:pPr>
        <w:numPr>
          <w:ilvl w:val="0"/>
          <w:numId w:val="155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Criterios de entrada</w:t>
      </w:r>
      <w:r w:rsidRPr="00A91973">
        <w:rPr>
          <w:lang w:val="es-ES"/>
        </w:rPr>
        <w:t>: Nueva plantilla “Identificación del problema” en la carpeta “Problemas sin procesar”. </w:t>
      </w:r>
    </w:p>
    <w:p xmlns:wp14="http://schemas.microsoft.com/office/word/2010/wordml" w:rsidRPr="00A91973" w:rsidR="00A91973" w:rsidP="006F38B9" w:rsidRDefault="00A91973" w14:paraId="3BBFA6F4" wp14:textId="77777777">
      <w:pPr>
        <w:numPr>
          <w:ilvl w:val="0"/>
          <w:numId w:val="155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Criterios de salida</w:t>
      </w:r>
      <w:r w:rsidRPr="00A91973">
        <w:rPr>
          <w:lang w:val="es-ES"/>
        </w:rPr>
        <w:t>: La plantilla “Evaluación de los cambios” tiene todos sus campos cubiertos y se ha almacenado en la carpeta “Problemas sin implementar”. </w:t>
      </w:r>
    </w:p>
    <w:p xmlns:wp14="http://schemas.microsoft.com/office/word/2010/wordml" w:rsidR="00A91973" w:rsidP="00A91973" w:rsidRDefault="00A91973" w14:paraId="48A21919" wp14:textId="77777777">
      <w:pPr>
        <w:jc w:val="both"/>
        <w:rPr>
          <w:lang w:val="es-ES"/>
        </w:rPr>
      </w:pPr>
    </w:p>
    <w:p xmlns:wp14="http://schemas.microsoft.com/office/word/2010/wordml" w:rsidR="00A91973" w:rsidP="00A91973" w:rsidRDefault="00A91973" w14:paraId="72D3E1A4" wp14:textId="77777777" wp14:noSpellErr="1">
      <w:pPr>
        <w:pStyle w:val="Ttulo3"/>
        <w:rPr>
          <w:lang w:val="es-ES"/>
        </w:rPr>
      </w:pPr>
      <w:bookmarkStart w:name="_Toc772141892" w:id="1185706169"/>
      <w:r w:rsidRPr="0756EF2C" w:rsidR="00A91973">
        <w:rPr>
          <w:lang w:val="es-ES"/>
        </w:rPr>
        <w:t>Aprobación e implementación de los cambios</w:t>
      </w:r>
      <w:bookmarkEnd w:id="1185706169"/>
    </w:p>
    <w:p xmlns:wp14="http://schemas.microsoft.com/office/word/2010/wordml" w:rsidR="006F38B9" w:rsidP="006F38B9" w:rsidRDefault="00A91973" w14:paraId="27A256D4" wp14:textId="77777777">
      <w:pPr>
        <w:numPr>
          <w:ilvl w:val="0"/>
          <w:numId w:val="157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Descripción y propósito</w:t>
      </w:r>
      <w:r w:rsidRPr="00A91973">
        <w:rPr>
          <w:lang w:val="es-ES"/>
        </w:rPr>
        <w:t>: Proceso para ejecutar las modificaciones planificadas en el proyecto. Una vez que un cambio ha sido evaluado y aprobado, se procede a su implementación siguiendo un plan estructurado que asegura que el proceso sea controlado, eficiente y alineado con los estándares del proyecto.  </w:t>
      </w:r>
    </w:p>
    <w:p xmlns:wp14="http://schemas.microsoft.com/office/word/2010/wordml" w:rsidRPr="00A91973" w:rsidR="00A91973" w:rsidP="006F38B9" w:rsidRDefault="00A91973" w14:paraId="786582BF" wp14:textId="77777777">
      <w:pPr>
        <w:ind w:left="720"/>
        <w:jc w:val="both"/>
        <w:rPr>
          <w:lang w:val="es-ES"/>
        </w:rPr>
      </w:pPr>
      <w:r w:rsidRPr="00A91973">
        <w:rPr>
          <w:lang w:val="es-ES"/>
        </w:rPr>
        <w:t>El propósito es garantizar que los cambios se realicen de manera correcta y consistente, minimizando el riesgo de errores o inconsistencias en el proyecto.  </w:t>
      </w:r>
    </w:p>
    <w:p xmlns:wp14="http://schemas.microsoft.com/office/word/2010/wordml" w:rsidRPr="00A91973" w:rsidR="00A91973" w:rsidP="006F38B9" w:rsidRDefault="00A91973" w14:paraId="6725B4CB" wp14:textId="77777777">
      <w:pPr>
        <w:numPr>
          <w:ilvl w:val="0"/>
          <w:numId w:val="157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Involucrados</w:t>
      </w:r>
      <w:r w:rsidRPr="00A91973">
        <w:rPr>
          <w:lang w:val="es-ES"/>
        </w:rPr>
        <w:t>: Interesados en el proyecto, jefe de proyecto, equipo de desarrollo, validador de requisitos, asegurador de calidad, comité de control de cambios. </w:t>
      </w:r>
    </w:p>
    <w:p xmlns:wp14="http://schemas.microsoft.com/office/word/2010/wordml" w:rsidRPr="00A91973" w:rsidR="00A91973" w:rsidP="006F38B9" w:rsidRDefault="00A91973" w14:paraId="29B8FE00" wp14:textId="77777777">
      <w:pPr>
        <w:numPr>
          <w:ilvl w:val="0"/>
          <w:numId w:val="157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Entradas requeridas</w:t>
      </w:r>
      <w:r w:rsidRPr="00A91973">
        <w:rPr>
          <w:lang w:val="es-ES"/>
        </w:rPr>
        <w:t>: Nueva plantilla de “Evaluación de los cambios” en la carpeta “Problemas sin implementar” y plantilla de “Aprobación e implementación de los cambios” en blanco disponible en la carpeta “</w:t>
      </w:r>
      <w:proofErr w:type="spellStart"/>
      <w:r w:rsidRPr="00A91973">
        <w:rPr>
          <w:lang w:val="es-ES"/>
        </w:rPr>
        <w:t>Org</w:t>
      </w:r>
      <w:proofErr w:type="spellEnd"/>
      <w:r w:rsidRPr="00A91973">
        <w:rPr>
          <w:lang w:val="es-ES"/>
        </w:rPr>
        <w:t>/GC/Plantillas” </w:t>
      </w:r>
    </w:p>
    <w:p xmlns:wp14="http://schemas.microsoft.com/office/word/2010/wordml" w:rsidRPr="00A91973" w:rsidR="00A91973" w:rsidP="006F38B9" w:rsidRDefault="00A91973" w14:paraId="48B42315" wp14:textId="77777777">
      <w:pPr>
        <w:numPr>
          <w:ilvl w:val="0"/>
          <w:numId w:val="157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Productos de trabajo</w:t>
      </w:r>
      <w:r w:rsidRPr="00A91973">
        <w:rPr>
          <w:lang w:val="es-ES"/>
        </w:rPr>
        <w:t>: Plantilla de “Aprobación e implementación de los cambios” cubierta en la carpeta “Problemas sin verificar” </w:t>
      </w:r>
    </w:p>
    <w:p xmlns:wp14="http://schemas.microsoft.com/office/word/2010/wordml" w:rsidR="00A91973" w:rsidP="006F38B9" w:rsidRDefault="00A91973" w14:paraId="4A65C145" wp14:textId="77777777">
      <w:pPr>
        <w:numPr>
          <w:ilvl w:val="0"/>
          <w:numId w:val="157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Criterios de entrada</w:t>
      </w:r>
      <w:r w:rsidRPr="00A91973">
        <w:rPr>
          <w:lang w:val="es-ES"/>
        </w:rPr>
        <w:t>: Nueva plantilla de “Evaluación de los cambios” en la carpeta “Problemas sin implementar”. </w:t>
      </w:r>
    </w:p>
    <w:p xmlns:wp14="http://schemas.microsoft.com/office/word/2010/wordml" w:rsidRPr="00A91973" w:rsidR="00A91973" w:rsidP="006F38B9" w:rsidRDefault="00A91973" w14:paraId="5B933DAB" wp14:textId="77777777">
      <w:pPr>
        <w:numPr>
          <w:ilvl w:val="0"/>
          <w:numId w:val="157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Criterios de salida</w:t>
      </w:r>
      <w:r w:rsidRPr="00A91973">
        <w:rPr>
          <w:lang w:val="es-ES"/>
        </w:rPr>
        <w:t>: La plantilla de “Aprobación e implementación de los cambios” tiene todos sus campos cubiertos y se ha almacenado en la carpeta “Problemas sin verificar”. </w:t>
      </w:r>
    </w:p>
    <w:p xmlns:wp14="http://schemas.microsoft.com/office/word/2010/wordml" w:rsidRPr="00A91973" w:rsidR="00A91973" w:rsidP="006F38B9" w:rsidRDefault="00A91973" w14:paraId="5D5A0EB9" wp14:textId="77777777">
      <w:pPr>
        <w:numPr>
          <w:ilvl w:val="0"/>
          <w:numId w:val="157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Subactividades</w:t>
      </w:r>
      <w:r w:rsidRPr="00A91973">
        <w:rPr>
          <w:lang w:val="es-ES"/>
        </w:rPr>
        <w:t>: En</w:t>
      </w:r>
      <w:r w:rsidRPr="00A91973">
        <w:rPr>
          <w:b/>
          <w:bCs/>
          <w:lang w:val="es-ES"/>
        </w:rPr>
        <w:t xml:space="preserve"> </w:t>
      </w:r>
      <w:r w:rsidRPr="00A91973">
        <w:rPr>
          <w:lang w:val="es-ES"/>
        </w:rPr>
        <w:t>caso de que el cambio sea aprobado se procederá a: </w:t>
      </w:r>
    </w:p>
    <w:p xmlns:wp14="http://schemas.microsoft.com/office/word/2010/wordml" w:rsidRPr="00A91973" w:rsidR="00A91973" w:rsidP="006F38B9" w:rsidRDefault="00A91973" w14:paraId="033CA7A1" wp14:textId="77777777">
      <w:pPr>
        <w:numPr>
          <w:ilvl w:val="1"/>
          <w:numId w:val="157"/>
        </w:numPr>
        <w:jc w:val="both"/>
        <w:rPr>
          <w:lang w:val="es-ES"/>
        </w:rPr>
      </w:pPr>
      <w:r w:rsidRPr="00A91973">
        <w:rPr>
          <w:lang w:val="es-ES"/>
        </w:rPr>
        <w:t>Actualizar el código </w:t>
      </w:r>
    </w:p>
    <w:p xmlns:wp14="http://schemas.microsoft.com/office/word/2010/wordml" w:rsidRPr="00A91973" w:rsidR="00A91973" w:rsidP="006F38B9" w:rsidRDefault="00A91973" w14:paraId="5F324C4E" wp14:textId="77777777">
      <w:pPr>
        <w:numPr>
          <w:ilvl w:val="1"/>
          <w:numId w:val="157"/>
        </w:numPr>
        <w:jc w:val="both"/>
        <w:rPr>
          <w:lang w:val="es-ES"/>
        </w:rPr>
      </w:pPr>
      <w:r w:rsidRPr="00A91973">
        <w:rPr>
          <w:lang w:val="es-ES"/>
        </w:rPr>
        <w:t>Actualizar la configuración </w:t>
      </w:r>
    </w:p>
    <w:p xmlns:wp14="http://schemas.microsoft.com/office/word/2010/wordml" w:rsidRPr="00A91973" w:rsidR="00A91973" w:rsidP="006F38B9" w:rsidRDefault="00A91973" w14:paraId="7F8F9B51" wp14:textId="77777777">
      <w:pPr>
        <w:numPr>
          <w:ilvl w:val="1"/>
          <w:numId w:val="157"/>
        </w:numPr>
        <w:jc w:val="both"/>
        <w:rPr>
          <w:lang w:val="es-ES"/>
        </w:rPr>
      </w:pPr>
      <w:r w:rsidRPr="00A91973">
        <w:rPr>
          <w:lang w:val="es-ES"/>
        </w:rPr>
        <w:t>Actualizar la documentación y cualquier otro elemento afectado por el cambio </w:t>
      </w:r>
    </w:p>
    <w:p xmlns:wp14="http://schemas.microsoft.com/office/word/2010/wordml" w:rsidRPr="00A91973" w:rsidR="00A91973" w:rsidP="00A91973" w:rsidRDefault="00A91973" w14:paraId="6BD18F9B" wp14:textId="77777777">
      <w:pPr>
        <w:jc w:val="both"/>
        <w:rPr>
          <w:lang w:val="es-ES"/>
        </w:rPr>
      </w:pPr>
    </w:p>
    <w:p xmlns:wp14="http://schemas.microsoft.com/office/word/2010/wordml" w:rsidR="00A91973" w:rsidP="00A91973" w:rsidRDefault="00A91973" w14:paraId="76992037" wp14:textId="77777777" wp14:noSpellErr="1">
      <w:pPr>
        <w:pStyle w:val="Ttulo3"/>
        <w:rPr>
          <w:lang w:val="es-ES"/>
        </w:rPr>
      </w:pPr>
      <w:bookmarkStart w:name="_Toc1358102641" w:id="1788858617"/>
      <w:r w:rsidRPr="0756EF2C" w:rsidR="00A91973">
        <w:rPr>
          <w:lang w:val="es-ES"/>
        </w:rPr>
        <w:t>Verificación de los cambios</w:t>
      </w:r>
      <w:bookmarkEnd w:id="1788858617"/>
    </w:p>
    <w:p xmlns:wp14="http://schemas.microsoft.com/office/word/2010/wordml" w:rsidR="006F38B9" w:rsidP="006F38B9" w:rsidRDefault="00A91973" w14:paraId="7DBB0E95" wp14:textId="77777777">
      <w:pPr>
        <w:numPr>
          <w:ilvl w:val="0"/>
          <w:numId w:val="158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 xml:space="preserve">Descripción y propósito: </w:t>
      </w:r>
      <w:r w:rsidRPr="00A91973">
        <w:rPr>
          <w:lang w:val="es-ES"/>
        </w:rPr>
        <w:t>Proceso para asegurar que las modificaciones implementadas funcionen correctamente, cumplan con los requisitos establecidos y no introduzcan nuevos errores o inconsistencias en el proyecto. Se verifica que la documentación del proyecto haya sido actualizada para reflejar los cambios realizados, garantizando la trazabilidad y consistencia del proyecto. </w:t>
      </w:r>
    </w:p>
    <w:p xmlns:wp14="http://schemas.microsoft.com/office/word/2010/wordml" w:rsidRPr="00A91973" w:rsidR="00A91973" w:rsidP="006F38B9" w:rsidRDefault="00A91973" w14:paraId="7A69345E" wp14:textId="77777777">
      <w:pPr>
        <w:ind w:left="720"/>
        <w:jc w:val="both"/>
        <w:rPr>
          <w:lang w:val="es-ES"/>
        </w:rPr>
      </w:pPr>
      <w:r w:rsidRPr="00A91973">
        <w:rPr>
          <w:lang w:val="es-ES"/>
        </w:rPr>
        <w:t>El propósito es garantizar que el producto final sea estable, funcional y coherente con las expectativas de los interesados, lo que contribuye al éxito del proyecto. </w:t>
      </w:r>
    </w:p>
    <w:p xmlns:wp14="http://schemas.microsoft.com/office/word/2010/wordml" w:rsidRPr="00A91973" w:rsidR="00A91973" w:rsidP="006F38B9" w:rsidRDefault="00A91973" w14:paraId="7292A3F1" wp14:textId="77777777">
      <w:pPr>
        <w:numPr>
          <w:ilvl w:val="0"/>
          <w:numId w:val="158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Involucrados</w:t>
      </w:r>
      <w:r w:rsidRPr="00A91973">
        <w:rPr>
          <w:lang w:val="es-ES"/>
        </w:rPr>
        <w:t>: Interesados en el proyecto, jefe de proyecto, validador de requisitos, asegurador de calidad. </w:t>
      </w:r>
    </w:p>
    <w:p xmlns:wp14="http://schemas.microsoft.com/office/word/2010/wordml" w:rsidRPr="00A91973" w:rsidR="00A91973" w:rsidP="006F38B9" w:rsidRDefault="00A91973" w14:paraId="1DFD4B47" wp14:textId="77777777">
      <w:pPr>
        <w:numPr>
          <w:ilvl w:val="0"/>
          <w:numId w:val="158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Entradas requeridas</w:t>
      </w:r>
      <w:r w:rsidRPr="00A91973">
        <w:rPr>
          <w:lang w:val="es-ES"/>
        </w:rPr>
        <w:t>: Nueva plantilla de “Aprobación e implementación de los cambios” en la carpeta “Problemas sin verificar” y plantilla de “Verificación de los cambios” en blanco disponible en la carpeta “</w:t>
      </w:r>
      <w:proofErr w:type="spellStart"/>
      <w:r w:rsidRPr="00A91973">
        <w:rPr>
          <w:lang w:val="es-ES"/>
        </w:rPr>
        <w:t>Org</w:t>
      </w:r>
      <w:proofErr w:type="spellEnd"/>
      <w:r w:rsidRPr="00A91973">
        <w:rPr>
          <w:lang w:val="es-ES"/>
        </w:rPr>
        <w:t>/GC/Plantillas” </w:t>
      </w:r>
    </w:p>
    <w:p xmlns:wp14="http://schemas.microsoft.com/office/word/2010/wordml" w:rsidRPr="00A91973" w:rsidR="00A91973" w:rsidP="006F38B9" w:rsidRDefault="00A91973" w14:paraId="00FF3DAE" wp14:textId="77777777">
      <w:pPr>
        <w:numPr>
          <w:ilvl w:val="0"/>
          <w:numId w:val="158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Productos de trabajo</w:t>
      </w:r>
      <w:r w:rsidRPr="00A91973">
        <w:rPr>
          <w:lang w:val="es-ES"/>
        </w:rPr>
        <w:t>: Plantilla de “Verificación de los cambios” cubierta en la carpeta “Problemas verificados y cerrados”. </w:t>
      </w:r>
    </w:p>
    <w:p xmlns:wp14="http://schemas.microsoft.com/office/word/2010/wordml" w:rsidRPr="00A91973" w:rsidR="00A91973" w:rsidP="006F38B9" w:rsidRDefault="00A91973" w14:paraId="2E34F5DA" wp14:textId="77777777">
      <w:pPr>
        <w:numPr>
          <w:ilvl w:val="0"/>
          <w:numId w:val="158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Criterios de entrada</w:t>
      </w:r>
      <w:r w:rsidRPr="00A91973">
        <w:rPr>
          <w:lang w:val="es-ES"/>
        </w:rPr>
        <w:t>: Nueva plantilla de “Aprobación e implementación de los cambios” en la carpeta “Problemas sin implementar”. </w:t>
      </w:r>
    </w:p>
    <w:p xmlns:wp14="http://schemas.microsoft.com/office/word/2010/wordml" w:rsidRPr="00A91973" w:rsidR="00A91973" w:rsidP="006F38B9" w:rsidRDefault="00A91973" w14:paraId="64F6F4E1" wp14:textId="77777777">
      <w:pPr>
        <w:numPr>
          <w:ilvl w:val="0"/>
          <w:numId w:val="158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Criterios de salida</w:t>
      </w:r>
      <w:r w:rsidRPr="00A91973">
        <w:rPr>
          <w:lang w:val="es-ES"/>
        </w:rPr>
        <w:t>: La plantilla de “Verificación de los cambios” tiene todos sus campos cubiertos y se ha almacenado en la carpeta “Problemas verificados y cerrados”.</w:t>
      </w:r>
      <w:r w:rsidRPr="00A91973">
        <w:rPr>
          <w:b/>
          <w:bCs/>
          <w:lang w:val="es-ES"/>
        </w:rPr>
        <w:t xml:space="preserve"> </w:t>
      </w:r>
      <w:r w:rsidRPr="00A91973">
        <w:rPr>
          <w:lang w:val="es-ES"/>
        </w:rPr>
        <w:t> </w:t>
      </w:r>
    </w:p>
    <w:p xmlns:wp14="http://schemas.microsoft.com/office/word/2010/wordml" w:rsidRPr="00A91973" w:rsidR="00A91973" w:rsidP="00A91973" w:rsidRDefault="00A91973" w14:paraId="238601FE" wp14:textId="77777777">
      <w:pPr>
        <w:rPr>
          <w:lang w:val="es-ES_tradnl"/>
        </w:rPr>
      </w:pPr>
    </w:p>
    <w:p xmlns:wp14="http://schemas.microsoft.com/office/word/2010/wordml" w:rsidRPr="002E318E" w:rsidR="00A91973" w:rsidP="0756EF2C" w:rsidRDefault="00F512EB" w14:paraId="4B3207B3" wp14:textId="77777777" wp14:noSpellErr="1">
      <w:pPr>
        <w:pStyle w:val="Ttulo2"/>
        <w:rPr>
          <w:lang w:val="es-ES"/>
        </w:rPr>
      </w:pPr>
      <w:bookmarkStart w:name="_Toc1001120260" w:id="1302083897"/>
      <w:r w:rsidRPr="0756EF2C" w:rsidR="00F512EB">
        <w:rPr>
          <w:lang w:val="es-ES"/>
        </w:rPr>
        <w:t>Plantillas del proceso</w:t>
      </w:r>
      <w:bookmarkEnd w:id="1302083897"/>
    </w:p>
    <w:p xmlns:wp14="http://schemas.microsoft.com/office/word/2010/wordml" w:rsidR="00A91973" w:rsidP="00A91973" w:rsidRDefault="00A91973" w14:paraId="3B2FEA5C" wp14:textId="77777777">
      <w:pPr>
        <w:ind w:firstLine="576"/>
        <w:rPr>
          <w:lang w:val="es-ES"/>
        </w:rPr>
      </w:pPr>
      <w:r w:rsidRPr="00A91973">
        <w:rPr>
          <w:lang w:val="es-ES"/>
        </w:rPr>
        <w:t>Definidas las actividades del proceso de control de cambios, se plantearán una serie de plantillas para cada de una de las actividades para tener un seguimiento sobre el cambio. </w:t>
      </w:r>
    </w:p>
    <w:p xmlns:wp14="http://schemas.microsoft.com/office/word/2010/wordml" w:rsidRPr="00A91973" w:rsidR="006F38B9" w:rsidP="00A91973" w:rsidRDefault="006F38B9" w14:paraId="0F3CABC7" wp14:textId="77777777">
      <w:pPr>
        <w:ind w:firstLine="576"/>
        <w:rPr>
          <w:lang w:val="es-ES"/>
        </w:rPr>
      </w:pPr>
    </w:p>
    <w:p xmlns:wp14="http://schemas.microsoft.com/office/word/2010/wordml" w:rsidR="00F512EB" w:rsidP="0756EF2C" w:rsidRDefault="00F512EB" w14:paraId="55364362" wp14:textId="77777777" wp14:noSpellErr="1">
      <w:pPr>
        <w:pStyle w:val="Ttulo3"/>
        <w:rPr>
          <w:lang w:val="es-ES"/>
        </w:rPr>
      </w:pPr>
      <w:bookmarkStart w:name="_Toc1296451447" w:id="1566826171"/>
      <w:r w:rsidRPr="0756EF2C" w:rsidR="00F512EB">
        <w:rPr>
          <w:lang w:val="es-ES"/>
        </w:rPr>
        <w:t xml:space="preserve">Plantilla </w:t>
      </w:r>
      <w:r w:rsidRPr="0756EF2C" w:rsidR="00A91973">
        <w:rPr>
          <w:lang w:val="es-ES"/>
        </w:rPr>
        <w:t>de “Identificación del problema”</w:t>
      </w:r>
      <w:bookmarkEnd w:id="1566826171"/>
    </w:p>
    <w:p xmlns:wp14="http://schemas.microsoft.com/office/word/2010/wordml" w:rsidRPr="00A91973" w:rsidR="00A91973" w:rsidP="00A91973" w:rsidRDefault="00A91973" w14:paraId="21EC53EF" wp14:textId="77777777">
      <w:pPr>
        <w:ind w:firstLine="360"/>
        <w:jc w:val="both"/>
        <w:rPr>
          <w:lang w:val="es-ES"/>
        </w:rPr>
      </w:pPr>
      <w:r w:rsidRPr="00A91973">
        <w:rPr>
          <w:lang w:val="es-ES"/>
        </w:rPr>
        <w:t>La plantilla de “Identificación del problema” estará constituida por los siguientes campos: </w:t>
      </w:r>
    </w:p>
    <w:p xmlns:wp14="http://schemas.microsoft.com/office/word/2010/wordml" w:rsidRPr="00A91973" w:rsidR="00A91973" w:rsidP="006F38B9" w:rsidRDefault="00A91973" w14:paraId="2E9A0D0D" wp14:textId="77777777">
      <w:pPr>
        <w:numPr>
          <w:ilvl w:val="0"/>
          <w:numId w:val="159"/>
        </w:numPr>
        <w:jc w:val="both"/>
        <w:rPr>
          <w:lang w:val="es-ES"/>
        </w:rPr>
      </w:pPr>
      <w:r w:rsidRPr="00A91973">
        <w:rPr>
          <w:lang w:val="es-ES"/>
        </w:rPr>
        <w:t>ID de problema </w:t>
      </w:r>
    </w:p>
    <w:p xmlns:wp14="http://schemas.microsoft.com/office/word/2010/wordml" w:rsidRPr="00A91973" w:rsidR="00A91973" w:rsidP="006F38B9" w:rsidRDefault="00A91973" w14:paraId="6EA3983E" wp14:textId="77777777">
      <w:pPr>
        <w:numPr>
          <w:ilvl w:val="0"/>
          <w:numId w:val="159"/>
        </w:numPr>
        <w:jc w:val="both"/>
        <w:rPr>
          <w:lang w:val="es-ES"/>
        </w:rPr>
      </w:pPr>
      <w:r w:rsidRPr="00A91973">
        <w:rPr>
          <w:lang w:val="es-ES"/>
        </w:rPr>
        <w:t>Versión de la plantilla </w:t>
      </w:r>
    </w:p>
    <w:p xmlns:wp14="http://schemas.microsoft.com/office/word/2010/wordml" w:rsidRPr="00A91973" w:rsidR="00A91973" w:rsidP="006F38B9" w:rsidRDefault="00A91973" w14:paraId="10AB6673" wp14:textId="77777777">
      <w:pPr>
        <w:numPr>
          <w:ilvl w:val="0"/>
          <w:numId w:val="159"/>
        </w:numPr>
        <w:jc w:val="both"/>
        <w:rPr>
          <w:lang w:val="es-ES"/>
        </w:rPr>
      </w:pPr>
      <w:r w:rsidRPr="00A91973">
        <w:rPr>
          <w:lang w:val="es-ES"/>
        </w:rPr>
        <w:t>Fecha </w:t>
      </w:r>
    </w:p>
    <w:p xmlns:wp14="http://schemas.microsoft.com/office/word/2010/wordml" w:rsidRPr="00A91973" w:rsidR="00A91973" w:rsidP="006F38B9" w:rsidRDefault="00A91973" w14:paraId="5D946E1D" wp14:textId="77777777">
      <w:pPr>
        <w:numPr>
          <w:ilvl w:val="0"/>
          <w:numId w:val="159"/>
        </w:numPr>
        <w:jc w:val="both"/>
        <w:rPr>
          <w:lang w:val="es-ES"/>
        </w:rPr>
      </w:pPr>
      <w:r w:rsidRPr="00A91973">
        <w:rPr>
          <w:lang w:val="es-ES"/>
        </w:rPr>
        <w:t>Nombre del notificador </w:t>
      </w:r>
    </w:p>
    <w:p xmlns:wp14="http://schemas.microsoft.com/office/word/2010/wordml" w:rsidRPr="00A91973" w:rsidR="00A91973" w:rsidP="006F38B9" w:rsidRDefault="00A91973" w14:paraId="226016CF" wp14:textId="77777777">
      <w:pPr>
        <w:numPr>
          <w:ilvl w:val="0"/>
          <w:numId w:val="159"/>
        </w:numPr>
        <w:jc w:val="both"/>
        <w:rPr>
          <w:lang w:val="es-ES"/>
        </w:rPr>
      </w:pPr>
      <w:r w:rsidRPr="00A91973">
        <w:rPr>
          <w:lang w:val="es-ES"/>
        </w:rPr>
        <w:t>Descripción </w:t>
      </w:r>
    </w:p>
    <w:p xmlns:wp14="http://schemas.microsoft.com/office/word/2010/wordml" w:rsidRPr="00A91973" w:rsidR="00A91973" w:rsidP="006F38B9" w:rsidRDefault="00A91973" w14:paraId="462C681A" wp14:textId="77777777">
      <w:pPr>
        <w:numPr>
          <w:ilvl w:val="1"/>
          <w:numId w:val="159"/>
        </w:numPr>
        <w:jc w:val="both"/>
        <w:rPr>
          <w:lang w:val="es-ES"/>
        </w:rPr>
      </w:pPr>
      <w:r w:rsidRPr="00A91973">
        <w:rPr>
          <w:lang w:val="es-ES"/>
        </w:rPr>
        <w:t>¿Qué lo ocasionó? </w:t>
      </w:r>
    </w:p>
    <w:p xmlns:wp14="http://schemas.microsoft.com/office/word/2010/wordml" w:rsidRPr="00A91973" w:rsidR="00A91973" w:rsidP="006F38B9" w:rsidRDefault="00A91973" w14:paraId="63D1D86D" wp14:textId="77777777">
      <w:pPr>
        <w:numPr>
          <w:ilvl w:val="1"/>
          <w:numId w:val="159"/>
        </w:numPr>
        <w:jc w:val="both"/>
        <w:rPr>
          <w:lang w:val="es-ES"/>
        </w:rPr>
      </w:pPr>
      <w:r w:rsidRPr="00A91973">
        <w:rPr>
          <w:lang w:val="es-ES"/>
        </w:rPr>
        <w:t>¿Qué ocurrió? </w:t>
      </w:r>
    </w:p>
    <w:p xmlns:wp14="http://schemas.microsoft.com/office/word/2010/wordml" w:rsidRPr="00A91973" w:rsidR="00A91973" w:rsidP="006F38B9" w:rsidRDefault="00A91973" w14:paraId="64942883" wp14:textId="77777777">
      <w:pPr>
        <w:numPr>
          <w:ilvl w:val="1"/>
          <w:numId w:val="159"/>
        </w:numPr>
        <w:jc w:val="both"/>
        <w:rPr>
          <w:lang w:val="es-ES"/>
        </w:rPr>
      </w:pPr>
      <w:r w:rsidRPr="00A91973">
        <w:rPr>
          <w:lang w:val="es-ES"/>
        </w:rPr>
        <w:t>¿Qué ocurre si no se corrige? </w:t>
      </w:r>
    </w:p>
    <w:p xmlns:wp14="http://schemas.microsoft.com/office/word/2010/wordml" w:rsidRPr="00A91973" w:rsidR="00A91973" w:rsidP="006F38B9" w:rsidRDefault="00A91973" w14:paraId="7C836451" wp14:textId="77777777">
      <w:pPr>
        <w:numPr>
          <w:ilvl w:val="0"/>
          <w:numId w:val="159"/>
        </w:numPr>
        <w:jc w:val="both"/>
        <w:rPr>
          <w:lang w:val="es-ES"/>
        </w:rPr>
      </w:pPr>
      <w:r w:rsidRPr="00A91973">
        <w:rPr>
          <w:lang w:val="es-ES"/>
        </w:rPr>
        <w:t>Nombre de la actividad </w:t>
      </w:r>
    </w:p>
    <w:p xmlns:wp14="http://schemas.microsoft.com/office/word/2010/wordml" w:rsidRPr="00A91973" w:rsidR="00A91973" w:rsidP="006F38B9" w:rsidRDefault="00A91973" w14:paraId="5C1AF54F" wp14:textId="77777777">
      <w:pPr>
        <w:numPr>
          <w:ilvl w:val="0"/>
          <w:numId w:val="159"/>
        </w:numPr>
        <w:jc w:val="both"/>
        <w:rPr>
          <w:lang w:val="es-ES"/>
        </w:rPr>
      </w:pPr>
      <w:r w:rsidRPr="00A91973">
        <w:rPr>
          <w:lang w:val="es-ES"/>
        </w:rPr>
        <w:t>Número de página/número de páginas </w:t>
      </w:r>
    </w:p>
    <w:p xmlns:wp14="http://schemas.microsoft.com/office/word/2010/wordml" w:rsidR="00A91973" w:rsidP="00A91973" w:rsidRDefault="00A91973" w14:paraId="5B08B5D1" wp14:textId="77777777">
      <w:pPr>
        <w:rPr>
          <w:lang w:val="es-ES"/>
        </w:rPr>
      </w:pPr>
    </w:p>
    <w:p xmlns:wp14="http://schemas.microsoft.com/office/word/2010/wordml" w:rsidRPr="00A91973" w:rsidR="006E26DF" w:rsidP="00A91973" w:rsidRDefault="006E26DF" w14:paraId="16DEB4AB" wp14:textId="77777777">
      <w:pPr>
        <w:rPr>
          <w:lang w:val="es-ES"/>
        </w:rPr>
      </w:pPr>
    </w:p>
    <w:p xmlns:wp14="http://schemas.microsoft.com/office/word/2010/wordml" w:rsidR="00F512EB" w:rsidP="004D546D" w:rsidRDefault="00F512EB" w14:paraId="14635947" wp14:textId="77777777">
      <w:pPr>
        <w:pStyle w:val="Ttulo4"/>
        <w:rPr>
          <w:lang w:val="es-ES_tradnl"/>
        </w:rPr>
      </w:pPr>
      <w:r>
        <w:rPr>
          <w:lang w:val="es-ES_tradnl"/>
        </w:rPr>
        <w:t>Modelo</w:t>
      </w:r>
    </w:p>
    <w:p xmlns:wp14="http://schemas.microsoft.com/office/word/2010/wordml" w:rsidRPr="00A91973" w:rsidR="00A91973" w:rsidP="00A91973" w:rsidRDefault="00A91973" w14:paraId="0AD9C6F4" wp14:textId="77777777">
      <w:pPr>
        <w:rPr>
          <w:lang w:val="es-ES_tradnl"/>
        </w:rPr>
      </w:pPr>
    </w:p>
    <w:tbl>
      <w:tblPr>
        <w:tblW w:w="84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3358"/>
        <w:gridCol w:w="2430"/>
      </w:tblGrid>
      <w:tr xmlns:wp14="http://schemas.microsoft.com/office/word/2010/wordml" w:rsidR="00A91973" w:rsidTr="00A91973" w14:paraId="65AA08EB" wp14:textId="77777777">
        <w:trPr>
          <w:trHeight w:val="300"/>
        </w:trPr>
        <w:tc>
          <w:tcPr>
            <w:tcW w:w="2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0CECE"/>
            <w:hideMark/>
          </w:tcPr>
          <w:p w:rsidR="00A91973" w:rsidP="00A91973" w:rsidRDefault="00A91973" w14:paraId="67BA1EF5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ID del problema:  </w:t>
            </w:r>
            <w:r>
              <w:rPr>
                <w:rStyle w:val="normaltextrun"/>
                <w:i/>
                <w:iCs/>
              </w:rPr>
              <w:t>IPr-001</w:t>
            </w:r>
            <w:r>
              <w:rPr>
                <w:rStyle w:val="eop"/>
              </w:rPr>
              <w:t> </w:t>
            </w:r>
          </w:p>
        </w:tc>
        <w:tc>
          <w:tcPr>
            <w:tcW w:w="3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0CECE"/>
            <w:hideMark/>
          </w:tcPr>
          <w:p w:rsidR="00A91973" w:rsidP="00A91973" w:rsidRDefault="00A91973" w14:paraId="4A0E5F26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Versión de la plantilla:          </w:t>
            </w:r>
            <w:r>
              <w:rPr>
                <w:rStyle w:val="normaltextrun"/>
                <w:i/>
                <w:iCs/>
              </w:rPr>
              <w:t>v1</w:t>
            </w:r>
            <w:r>
              <w:rPr>
                <w:rStyle w:val="eop"/>
              </w:rPr>
              <w:t>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0CECE"/>
            <w:hideMark/>
          </w:tcPr>
          <w:p w:rsidR="00A91973" w:rsidP="00A91973" w:rsidRDefault="00A91973" w14:paraId="6E3F73D8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Fecha:         </w:t>
            </w:r>
            <w:r>
              <w:rPr>
                <w:rStyle w:val="normaltextrun"/>
                <w:i/>
                <w:iCs/>
              </w:rPr>
              <w:t xml:space="preserve">   /    /20</w:t>
            </w:r>
            <w:r>
              <w:rPr>
                <w:rStyle w:val="eop"/>
              </w:rPr>
              <w:t> </w:t>
            </w:r>
          </w:p>
        </w:tc>
      </w:tr>
      <w:tr xmlns:wp14="http://schemas.microsoft.com/office/word/2010/wordml" w:rsidR="00A91973" w:rsidTr="00A91973" w14:paraId="204AA46F" wp14:textId="77777777">
        <w:trPr>
          <w:trHeight w:val="300"/>
        </w:trPr>
        <w:tc>
          <w:tcPr>
            <w:tcW w:w="849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A91973" w:rsidP="00A91973" w:rsidRDefault="00A91973" w14:paraId="241D018A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Nombre del notificador:</w:t>
            </w:r>
            <w:r>
              <w:rPr>
                <w:rStyle w:val="eop"/>
              </w:rPr>
              <w:t> </w:t>
            </w:r>
          </w:p>
        </w:tc>
      </w:tr>
      <w:tr xmlns:wp14="http://schemas.microsoft.com/office/word/2010/wordml" w:rsidR="00A91973" w:rsidTr="00A91973" w14:paraId="3A6B7FF8" wp14:textId="77777777">
        <w:trPr>
          <w:trHeight w:val="300"/>
        </w:trPr>
        <w:tc>
          <w:tcPr>
            <w:tcW w:w="270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A91973" w:rsidP="00A91973" w:rsidRDefault="00A91973" w14:paraId="01512BE8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A91973" w:rsidP="00A91973" w:rsidRDefault="00A91973" w14:paraId="532013A9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Descripción</w:t>
            </w:r>
            <w:r>
              <w:rPr>
                <w:rStyle w:val="eop"/>
              </w:rPr>
              <w:t> </w:t>
            </w:r>
          </w:p>
        </w:tc>
        <w:tc>
          <w:tcPr>
            <w:tcW w:w="578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A91973" w:rsidP="00A91973" w:rsidRDefault="00A91973" w14:paraId="7DD1A978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¿Qué lo ocasionó? ...</w:t>
            </w:r>
            <w:r>
              <w:rPr>
                <w:rStyle w:val="eop"/>
              </w:rPr>
              <w:t> </w:t>
            </w:r>
          </w:p>
          <w:p w:rsidR="00A91973" w:rsidP="00A91973" w:rsidRDefault="00A91973" w14:paraId="0DA70637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A91973" w:rsidP="00A91973" w:rsidRDefault="00A91973" w14:paraId="46624170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xmlns:wp14="http://schemas.microsoft.com/office/word/2010/wordml" w:rsidR="00A91973" w:rsidTr="00A91973" w14:paraId="26AD04E7" wp14:textId="77777777">
        <w:trPr>
          <w:trHeight w:val="300"/>
        </w:trPr>
        <w:tc>
          <w:tcPr>
            <w:tcW w:w="2702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A91973" w:rsidRDefault="00A91973" w14:paraId="4B1F511A" wp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78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A91973" w:rsidP="00A91973" w:rsidRDefault="00A91973" w14:paraId="60A24EC9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¿Qué ocurrió? ...</w:t>
            </w:r>
            <w:r>
              <w:rPr>
                <w:rStyle w:val="eop"/>
              </w:rPr>
              <w:t> </w:t>
            </w:r>
          </w:p>
          <w:p w:rsidR="00A91973" w:rsidP="00A91973" w:rsidRDefault="00A91973" w14:paraId="4B8484D5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A91973" w:rsidP="00A91973" w:rsidRDefault="00A91973" w14:paraId="4F8F56C0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xmlns:wp14="http://schemas.microsoft.com/office/word/2010/wordml" w:rsidRPr="00A91973" w:rsidR="00A91973" w:rsidTr="00A91973" w14:paraId="3484BA2C" wp14:textId="77777777">
        <w:trPr>
          <w:trHeight w:val="300"/>
        </w:trPr>
        <w:tc>
          <w:tcPr>
            <w:tcW w:w="2702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A91973" w:rsidRDefault="00A91973" w14:paraId="65F9C3DC" wp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78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A91973" w:rsidP="00A91973" w:rsidRDefault="00A91973" w14:paraId="6A301BEF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¿Qué ocurre si no se corrige? ...</w:t>
            </w:r>
            <w:r>
              <w:rPr>
                <w:rStyle w:val="eop"/>
              </w:rPr>
              <w:t> </w:t>
            </w:r>
          </w:p>
          <w:p w:rsidR="00A91973" w:rsidP="00A91973" w:rsidRDefault="00A91973" w14:paraId="649CC1FA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A91973" w:rsidP="00A91973" w:rsidRDefault="00A91973" w14:paraId="10EF996B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xmlns:wp14="http://schemas.microsoft.com/office/word/2010/wordml" w:rsidR="00A91973" w:rsidTr="00A91973" w14:paraId="34C962B3" wp14:textId="77777777">
        <w:trPr>
          <w:trHeight w:val="300"/>
        </w:trPr>
        <w:tc>
          <w:tcPr>
            <w:tcW w:w="6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0CECE"/>
            <w:hideMark/>
          </w:tcPr>
          <w:p w:rsidR="00A91973" w:rsidP="00A91973" w:rsidRDefault="00A91973" w14:paraId="3A7517C4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Nombre de la actividad:              </w:t>
            </w:r>
            <w:r>
              <w:rPr>
                <w:rStyle w:val="normaltextrun"/>
                <w:i/>
                <w:iCs/>
              </w:rPr>
              <w:t>Identificación del problema</w:t>
            </w:r>
            <w:r>
              <w:rPr>
                <w:rStyle w:val="eop"/>
              </w:rPr>
              <w:t>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0CECE"/>
            <w:hideMark/>
          </w:tcPr>
          <w:p w:rsidR="00A91973" w:rsidP="00A91973" w:rsidRDefault="00A91973" w14:paraId="12A65D1D" wp14:textId="77777777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Página 1 de 1</w:t>
            </w:r>
            <w:r>
              <w:rPr>
                <w:rStyle w:val="eop"/>
              </w:rPr>
              <w:t> </w:t>
            </w:r>
          </w:p>
        </w:tc>
      </w:tr>
    </w:tbl>
    <w:p xmlns:wp14="http://schemas.microsoft.com/office/word/2010/wordml" w:rsidR="006F38B9" w:rsidP="006F38B9" w:rsidRDefault="006F38B9" w14:paraId="5023141B" wp14:textId="77777777">
      <w:pPr>
        <w:pStyle w:val="Ttulo4"/>
        <w:numPr>
          <w:ilvl w:val="0"/>
          <w:numId w:val="0"/>
        </w:numPr>
        <w:rPr>
          <w:lang w:val="es-ES_tradnl"/>
        </w:rPr>
      </w:pPr>
    </w:p>
    <w:p xmlns:wp14="http://schemas.microsoft.com/office/word/2010/wordml" w:rsidR="00F512EB" w:rsidP="004D546D" w:rsidRDefault="00F512EB" w14:paraId="2D639A43" wp14:textId="77777777">
      <w:pPr>
        <w:pStyle w:val="Ttulo4"/>
        <w:rPr>
          <w:lang w:val="es-ES_tradnl"/>
        </w:rPr>
      </w:pPr>
      <w:r>
        <w:rPr>
          <w:lang w:val="es-ES_tradnl"/>
        </w:rPr>
        <w:t>Justificación de sus campos</w:t>
      </w:r>
    </w:p>
    <w:p xmlns:wp14="http://schemas.microsoft.com/office/word/2010/wordml" w:rsidRPr="00A91973" w:rsidR="00A91973" w:rsidP="006F38B9" w:rsidRDefault="00A91973" w14:paraId="3B7048A5" wp14:textId="77777777">
      <w:pPr>
        <w:numPr>
          <w:ilvl w:val="0"/>
          <w:numId w:val="160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ID de problema</w:t>
      </w:r>
      <w:r w:rsidRPr="00A91973">
        <w:rPr>
          <w:lang w:val="es-ES"/>
        </w:rPr>
        <w:t>: Identificador único del problema dado automáticamente. Permite rastrear todas las incidencias entrantes. </w:t>
      </w:r>
    </w:p>
    <w:p xmlns:wp14="http://schemas.microsoft.com/office/word/2010/wordml" w:rsidRPr="00A91973" w:rsidR="00A91973" w:rsidP="006F38B9" w:rsidRDefault="00A91973" w14:paraId="5FA5615D" wp14:textId="77777777">
      <w:pPr>
        <w:numPr>
          <w:ilvl w:val="0"/>
          <w:numId w:val="160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Versión de Plantilla</w:t>
      </w:r>
      <w:r w:rsidRPr="00A91973">
        <w:rPr>
          <w:lang w:val="es-ES"/>
        </w:rPr>
        <w:t>: Indica la versión de la plantilla para el caso de que se cree un modelo nuevo. </w:t>
      </w:r>
    </w:p>
    <w:p xmlns:wp14="http://schemas.microsoft.com/office/word/2010/wordml" w:rsidRPr="00A91973" w:rsidR="00A91973" w:rsidP="006F38B9" w:rsidRDefault="00A91973" w14:paraId="01771847" wp14:textId="77777777">
      <w:pPr>
        <w:numPr>
          <w:ilvl w:val="0"/>
          <w:numId w:val="160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Fecha</w:t>
      </w:r>
      <w:r w:rsidRPr="00A91973">
        <w:rPr>
          <w:lang w:val="es-ES"/>
        </w:rPr>
        <w:t>: Fecha en la que se registra el problema (automático). Permite saber el momento en el que se crea en informe para poder tratarlos en orden de antigüedad. </w:t>
      </w:r>
    </w:p>
    <w:p xmlns:wp14="http://schemas.microsoft.com/office/word/2010/wordml" w:rsidRPr="00A91973" w:rsidR="00A91973" w:rsidP="006F38B9" w:rsidRDefault="00A91973" w14:paraId="5A2AE1FF" wp14:textId="77777777">
      <w:pPr>
        <w:numPr>
          <w:ilvl w:val="0"/>
          <w:numId w:val="160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Nombre del notificador</w:t>
      </w:r>
      <w:r w:rsidRPr="00A91973">
        <w:rPr>
          <w:lang w:val="es-ES"/>
        </w:rPr>
        <w:t>: Nombre de la persona que notifica el problema.  </w:t>
      </w:r>
    </w:p>
    <w:p xmlns:wp14="http://schemas.microsoft.com/office/word/2010/wordml" w:rsidRPr="00A91973" w:rsidR="00A91973" w:rsidP="006F38B9" w:rsidRDefault="00A91973" w14:paraId="50499221" wp14:textId="77777777">
      <w:pPr>
        <w:numPr>
          <w:ilvl w:val="0"/>
          <w:numId w:val="160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Descripción</w:t>
      </w:r>
      <w:r w:rsidRPr="00A91973">
        <w:rPr>
          <w:lang w:val="es-ES"/>
        </w:rPr>
        <w:t> </w:t>
      </w:r>
    </w:p>
    <w:p xmlns:wp14="http://schemas.microsoft.com/office/word/2010/wordml" w:rsidRPr="00A91973" w:rsidR="00A91973" w:rsidP="006F38B9" w:rsidRDefault="00A91973" w14:paraId="7B86192E" wp14:textId="77777777">
      <w:pPr>
        <w:numPr>
          <w:ilvl w:val="1"/>
          <w:numId w:val="160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¿Qué lo ocasionó?</w:t>
      </w:r>
      <w:r w:rsidRPr="00A91973">
        <w:rPr>
          <w:lang w:val="es-ES"/>
        </w:rPr>
        <w:t>: Descripción detallada de todo lo que se hizo antes de que ocurriera el error. </w:t>
      </w:r>
    </w:p>
    <w:p xmlns:wp14="http://schemas.microsoft.com/office/word/2010/wordml" w:rsidRPr="00A91973" w:rsidR="00A91973" w:rsidP="006F38B9" w:rsidRDefault="00A91973" w14:paraId="35E194CD" wp14:textId="77777777">
      <w:pPr>
        <w:numPr>
          <w:ilvl w:val="1"/>
          <w:numId w:val="160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¿Qué ocurrió?</w:t>
      </w:r>
      <w:r w:rsidRPr="00A91973">
        <w:rPr>
          <w:lang w:val="es-ES"/>
        </w:rPr>
        <w:t>: Descripción del error dado. </w:t>
      </w:r>
    </w:p>
    <w:p xmlns:wp14="http://schemas.microsoft.com/office/word/2010/wordml" w:rsidRPr="00A91973" w:rsidR="00A91973" w:rsidP="006F38B9" w:rsidRDefault="00A91973" w14:paraId="3C7A54B8" wp14:textId="77777777">
      <w:pPr>
        <w:numPr>
          <w:ilvl w:val="1"/>
          <w:numId w:val="160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¿Qué ocurre si no se corrige?</w:t>
      </w:r>
      <w:r w:rsidRPr="00A91973">
        <w:rPr>
          <w:lang w:val="es-ES"/>
        </w:rPr>
        <w:t>: Qué otros sucesos/problemas ocurren al ignorar este. </w:t>
      </w:r>
    </w:p>
    <w:p xmlns:wp14="http://schemas.microsoft.com/office/word/2010/wordml" w:rsidRPr="00A91973" w:rsidR="00A91973" w:rsidP="006F38B9" w:rsidRDefault="00A91973" w14:paraId="51B55B3A" wp14:textId="77777777">
      <w:pPr>
        <w:numPr>
          <w:ilvl w:val="0"/>
          <w:numId w:val="160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Nombre de la actividad</w:t>
      </w:r>
      <w:r w:rsidRPr="00A91973">
        <w:rPr>
          <w:lang w:val="es-ES"/>
        </w:rPr>
        <w:t>: Identificación de a qué actividad pertenece la plantilla (fijo). En este caso “Identificación del problema”. </w:t>
      </w:r>
    </w:p>
    <w:p xmlns:wp14="http://schemas.microsoft.com/office/word/2010/wordml" w:rsidRPr="00A91973" w:rsidR="00A91973" w:rsidP="006F38B9" w:rsidRDefault="00A91973" w14:paraId="122F4102" wp14:textId="77777777">
      <w:pPr>
        <w:numPr>
          <w:ilvl w:val="0"/>
          <w:numId w:val="160"/>
        </w:numPr>
        <w:jc w:val="both"/>
        <w:rPr>
          <w:lang w:val="es-ES"/>
        </w:rPr>
      </w:pPr>
      <w:r w:rsidRPr="00A91973">
        <w:rPr>
          <w:b/>
          <w:bCs/>
          <w:lang w:val="es-ES"/>
        </w:rPr>
        <w:t>Número de página/número de páginas</w:t>
      </w:r>
      <w:r w:rsidRPr="00A91973">
        <w:rPr>
          <w:lang w:val="es-ES"/>
        </w:rPr>
        <w:t>: Muestra el número de página actual y el total de páginas del documento.  </w:t>
      </w:r>
    </w:p>
    <w:p xmlns:wp14="http://schemas.microsoft.com/office/word/2010/wordml" w:rsidR="00A91973" w:rsidP="00A91973" w:rsidRDefault="00A91973" w14:paraId="1F3B1409" wp14:textId="77777777">
      <w:pPr>
        <w:rPr>
          <w:lang w:val="es-ES"/>
        </w:rPr>
      </w:pPr>
    </w:p>
    <w:p xmlns:wp14="http://schemas.microsoft.com/office/word/2010/wordml" w:rsidR="00440BF1" w:rsidP="006F38B9" w:rsidRDefault="00440BF1" w14:paraId="4E23A3DE" wp14:textId="77777777" wp14:noSpellErr="1">
      <w:pPr>
        <w:pStyle w:val="Ttulo3"/>
        <w:rPr>
          <w:lang w:val="es-ES"/>
        </w:rPr>
      </w:pPr>
      <w:bookmarkStart w:name="_Toc2022932433" w:id="1531359741"/>
      <w:r w:rsidRPr="0756EF2C" w:rsidR="00440BF1">
        <w:rPr>
          <w:lang w:val="es-ES"/>
        </w:rPr>
        <w:t>Plantilla de “Evaluación de los cambios”</w:t>
      </w:r>
      <w:bookmarkEnd w:id="1531359741"/>
    </w:p>
    <w:p xmlns:wp14="http://schemas.microsoft.com/office/word/2010/wordml" w:rsidRPr="00440BF1" w:rsidR="00440BF1" w:rsidP="00440BF1" w:rsidRDefault="00440BF1" w14:paraId="1F4719FD" wp14:textId="77777777">
      <w:pPr>
        <w:ind w:firstLine="360"/>
        <w:jc w:val="both"/>
        <w:rPr>
          <w:lang w:val="es-ES"/>
        </w:rPr>
      </w:pPr>
      <w:r w:rsidRPr="00440BF1">
        <w:rPr>
          <w:lang w:val="es-ES"/>
        </w:rPr>
        <w:t>La plantilla de “Evaluación de los cambios” estará constituida por los siguientes campos: </w:t>
      </w:r>
    </w:p>
    <w:p xmlns:wp14="http://schemas.microsoft.com/office/word/2010/wordml" w:rsidRPr="00440BF1" w:rsidR="00440BF1" w:rsidP="006F38B9" w:rsidRDefault="00440BF1" w14:paraId="5AA7E08B" wp14:textId="77777777">
      <w:pPr>
        <w:numPr>
          <w:ilvl w:val="0"/>
          <w:numId w:val="161"/>
        </w:numPr>
        <w:jc w:val="both"/>
        <w:rPr>
          <w:lang w:val="es-ES"/>
        </w:rPr>
      </w:pPr>
      <w:r w:rsidRPr="00440BF1">
        <w:rPr>
          <w:lang w:val="es-ES"/>
        </w:rPr>
        <w:t>ID de problema </w:t>
      </w:r>
    </w:p>
    <w:p xmlns:wp14="http://schemas.microsoft.com/office/word/2010/wordml" w:rsidRPr="00440BF1" w:rsidR="00440BF1" w:rsidP="006F38B9" w:rsidRDefault="00440BF1" w14:paraId="24A89B0B" wp14:textId="77777777">
      <w:pPr>
        <w:numPr>
          <w:ilvl w:val="0"/>
          <w:numId w:val="161"/>
        </w:numPr>
        <w:jc w:val="both"/>
        <w:rPr>
          <w:lang w:val="es-ES"/>
        </w:rPr>
      </w:pPr>
      <w:r w:rsidRPr="00440BF1">
        <w:rPr>
          <w:lang w:val="es-ES"/>
        </w:rPr>
        <w:t>Versión de la plantilla </w:t>
      </w:r>
    </w:p>
    <w:p xmlns:wp14="http://schemas.microsoft.com/office/word/2010/wordml" w:rsidRPr="00440BF1" w:rsidR="00440BF1" w:rsidP="006F38B9" w:rsidRDefault="00440BF1" w14:paraId="2D978707" wp14:textId="77777777">
      <w:pPr>
        <w:numPr>
          <w:ilvl w:val="0"/>
          <w:numId w:val="161"/>
        </w:numPr>
        <w:jc w:val="both"/>
        <w:rPr>
          <w:lang w:val="es-ES"/>
        </w:rPr>
      </w:pPr>
      <w:r w:rsidRPr="00440BF1">
        <w:rPr>
          <w:lang w:val="es-ES"/>
        </w:rPr>
        <w:t>Fecha </w:t>
      </w:r>
    </w:p>
    <w:p xmlns:wp14="http://schemas.microsoft.com/office/word/2010/wordml" w:rsidRPr="00440BF1" w:rsidR="00440BF1" w:rsidP="006F38B9" w:rsidRDefault="00440BF1" w14:paraId="1E16BEE7" wp14:textId="77777777">
      <w:pPr>
        <w:numPr>
          <w:ilvl w:val="0"/>
          <w:numId w:val="161"/>
        </w:numPr>
        <w:jc w:val="both"/>
        <w:rPr>
          <w:lang w:val="es-ES"/>
        </w:rPr>
      </w:pPr>
      <w:r w:rsidRPr="00440BF1">
        <w:rPr>
          <w:lang w:val="es-ES"/>
        </w:rPr>
        <w:t>Encargado </w:t>
      </w:r>
    </w:p>
    <w:p xmlns:wp14="http://schemas.microsoft.com/office/word/2010/wordml" w:rsidRPr="00440BF1" w:rsidR="00440BF1" w:rsidP="006F38B9" w:rsidRDefault="00440BF1" w14:paraId="68B6E9E6" wp14:textId="77777777">
      <w:pPr>
        <w:numPr>
          <w:ilvl w:val="0"/>
          <w:numId w:val="161"/>
        </w:numPr>
        <w:jc w:val="both"/>
        <w:rPr>
          <w:lang w:val="es-ES"/>
        </w:rPr>
      </w:pPr>
      <w:r w:rsidRPr="00440BF1">
        <w:rPr>
          <w:lang w:val="es-ES"/>
        </w:rPr>
        <w:t>Firma del encargado </w:t>
      </w:r>
    </w:p>
    <w:p xmlns:wp14="http://schemas.microsoft.com/office/word/2010/wordml" w:rsidRPr="00440BF1" w:rsidR="00440BF1" w:rsidP="006F38B9" w:rsidRDefault="00440BF1" w14:paraId="40C36B62" wp14:textId="77777777">
      <w:pPr>
        <w:numPr>
          <w:ilvl w:val="0"/>
          <w:numId w:val="161"/>
        </w:numPr>
        <w:jc w:val="both"/>
        <w:rPr>
          <w:lang w:val="es-ES"/>
        </w:rPr>
      </w:pPr>
      <w:r w:rsidRPr="00440BF1">
        <w:rPr>
          <w:lang w:val="es-ES"/>
        </w:rPr>
        <w:t>Descripción de la evaluación </w:t>
      </w:r>
    </w:p>
    <w:p xmlns:wp14="http://schemas.microsoft.com/office/word/2010/wordml" w:rsidRPr="00440BF1" w:rsidR="00440BF1" w:rsidP="006F38B9" w:rsidRDefault="00440BF1" w14:paraId="488ECA90" wp14:textId="77777777">
      <w:pPr>
        <w:numPr>
          <w:ilvl w:val="1"/>
          <w:numId w:val="161"/>
        </w:numPr>
        <w:jc w:val="both"/>
        <w:rPr>
          <w:lang w:val="es-ES"/>
        </w:rPr>
      </w:pPr>
      <w:r w:rsidRPr="00440BF1">
        <w:rPr>
          <w:lang w:val="es-ES"/>
        </w:rPr>
        <w:t>Descripción de los cambios </w:t>
      </w:r>
    </w:p>
    <w:p xmlns:wp14="http://schemas.microsoft.com/office/word/2010/wordml" w:rsidRPr="00440BF1" w:rsidR="00440BF1" w:rsidP="006F38B9" w:rsidRDefault="00440BF1" w14:paraId="5DC67F91" wp14:textId="77777777">
      <w:pPr>
        <w:numPr>
          <w:ilvl w:val="1"/>
          <w:numId w:val="161"/>
        </w:numPr>
        <w:jc w:val="both"/>
        <w:rPr>
          <w:lang w:val="es-ES"/>
        </w:rPr>
      </w:pPr>
      <w:r w:rsidRPr="00440BF1">
        <w:rPr>
          <w:lang w:val="es-ES"/>
        </w:rPr>
        <w:t>Impacto económico </w:t>
      </w:r>
    </w:p>
    <w:p xmlns:wp14="http://schemas.microsoft.com/office/word/2010/wordml" w:rsidRPr="00440BF1" w:rsidR="00440BF1" w:rsidP="006F38B9" w:rsidRDefault="00440BF1" w14:paraId="7C6A6841" wp14:textId="77777777">
      <w:pPr>
        <w:numPr>
          <w:ilvl w:val="1"/>
          <w:numId w:val="161"/>
        </w:numPr>
        <w:jc w:val="both"/>
        <w:rPr>
          <w:lang w:val="es-ES"/>
        </w:rPr>
      </w:pPr>
      <w:r w:rsidRPr="00440BF1">
        <w:rPr>
          <w:lang w:val="es-ES"/>
        </w:rPr>
        <w:t>Impacto temporal </w:t>
      </w:r>
    </w:p>
    <w:p xmlns:wp14="http://schemas.microsoft.com/office/word/2010/wordml" w:rsidRPr="00440BF1" w:rsidR="00440BF1" w:rsidP="006F38B9" w:rsidRDefault="00440BF1" w14:paraId="61666C73" wp14:textId="77777777">
      <w:pPr>
        <w:numPr>
          <w:ilvl w:val="0"/>
          <w:numId w:val="161"/>
        </w:numPr>
        <w:jc w:val="both"/>
        <w:rPr>
          <w:lang w:val="es-ES"/>
        </w:rPr>
      </w:pPr>
      <w:r w:rsidRPr="00440BF1">
        <w:rPr>
          <w:lang w:val="es-ES"/>
        </w:rPr>
        <w:t>Nombre de la actividad </w:t>
      </w:r>
    </w:p>
    <w:p xmlns:wp14="http://schemas.microsoft.com/office/word/2010/wordml" w:rsidRPr="00440BF1" w:rsidR="00440BF1" w:rsidP="006F38B9" w:rsidRDefault="00440BF1" w14:paraId="7E02E576" wp14:textId="77777777">
      <w:pPr>
        <w:numPr>
          <w:ilvl w:val="0"/>
          <w:numId w:val="161"/>
        </w:numPr>
        <w:jc w:val="both"/>
        <w:rPr>
          <w:lang w:val="es-ES"/>
        </w:rPr>
      </w:pPr>
      <w:r w:rsidRPr="00440BF1">
        <w:rPr>
          <w:lang w:val="es-ES"/>
        </w:rPr>
        <w:t>Número de página/número de páginas </w:t>
      </w:r>
    </w:p>
    <w:p xmlns:wp14="http://schemas.microsoft.com/office/word/2010/wordml" w:rsidR="00440BF1" w:rsidP="00A91973" w:rsidRDefault="00440BF1" w14:paraId="562C75D1" wp14:textId="77777777">
      <w:pPr>
        <w:rPr>
          <w:lang w:val="es-ES"/>
        </w:rPr>
      </w:pPr>
    </w:p>
    <w:p xmlns:wp14="http://schemas.microsoft.com/office/word/2010/wordml" w:rsidRPr="006F38B9" w:rsidR="00440BF1" w:rsidP="00A91973" w:rsidRDefault="00440BF1" w14:paraId="609A9453" wp14:textId="77777777">
      <w:pPr>
        <w:pStyle w:val="Ttulo4"/>
        <w:rPr>
          <w:lang w:val="es-ES"/>
        </w:rPr>
      </w:pPr>
      <w:r>
        <w:rPr>
          <w:lang w:val="es-ES"/>
        </w:rPr>
        <w:t>Modelo</w:t>
      </w:r>
    </w:p>
    <w:p xmlns:wp14="http://schemas.microsoft.com/office/word/2010/wordml" w:rsidR="00440BF1" w:rsidP="00A91973" w:rsidRDefault="00440BF1" w14:paraId="664355AD" wp14:textId="77777777">
      <w:pPr>
        <w:rPr>
          <w:lang w:val="es-ES"/>
        </w:rPr>
      </w:pPr>
    </w:p>
    <w:tbl>
      <w:tblPr>
        <w:tblW w:w="846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2968"/>
        <w:gridCol w:w="2790"/>
      </w:tblGrid>
      <w:tr xmlns:wp14="http://schemas.microsoft.com/office/word/2010/wordml" w:rsidR="00440BF1" w:rsidTr="00440BF1" w14:paraId="5708EF60" wp14:textId="77777777">
        <w:trPr>
          <w:trHeight w:val="300"/>
        </w:trPr>
        <w:tc>
          <w:tcPr>
            <w:tcW w:w="2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0CECE"/>
            <w:hideMark/>
          </w:tcPr>
          <w:p w:rsidR="00440BF1" w:rsidP="00440BF1" w:rsidRDefault="00440BF1" w14:paraId="06140C91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ID del problema:  </w:t>
            </w:r>
            <w:r>
              <w:rPr>
                <w:rStyle w:val="normaltextrun"/>
                <w:i/>
                <w:iCs/>
              </w:rPr>
              <w:t>IPr-001</w:t>
            </w:r>
            <w:r>
              <w:rPr>
                <w:rStyle w:val="eop"/>
              </w:rPr>
              <w:t> </w:t>
            </w:r>
          </w:p>
        </w:tc>
        <w:tc>
          <w:tcPr>
            <w:tcW w:w="2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0CECE"/>
            <w:hideMark/>
          </w:tcPr>
          <w:p w:rsidR="00440BF1" w:rsidP="00440BF1" w:rsidRDefault="00440BF1" w14:paraId="529138A8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Versión de la plantilla:    </w:t>
            </w:r>
            <w:r>
              <w:rPr>
                <w:rStyle w:val="normaltextrun"/>
                <w:i/>
                <w:iCs/>
              </w:rPr>
              <w:t>v1</w:t>
            </w:r>
            <w:r>
              <w:rPr>
                <w:rStyle w:val="eop"/>
              </w:rPr>
              <w:t> </w:t>
            </w:r>
          </w:p>
        </w:tc>
        <w:tc>
          <w:tcPr>
            <w:tcW w:w="27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0CECE"/>
            <w:hideMark/>
          </w:tcPr>
          <w:p w:rsidR="00440BF1" w:rsidP="00440BF1" w:rsidRDefault="00440BF1" w14:paraId="38D5CD37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Fecha:                </w:t>
            </w:r>
            <w:r>
              <w:rPr>
                <w:rStyle w:val="normaltextrun"/>
                <w:i/>
                <w:iCs/>
              </w:rPr>
              <w:t> /    /20</w:t>
            </w:r>
            <w:r>
              <w:rPr>
                <w:rStyle w:val="eop"/>
              </w:rPr>
              <w:t> </w:t>
            </w:r>
          </w:p>
        </w:tc>
      </w:tr>
      <w:tr xmlns:wp14="http://schemas.microsoft.com/office/word/2010/wordml" w:rsidR="00440BF1" w:rsidTr="00440BF1" w14:paraId="0E01D5B7" wp14:textId="77777777">
        <w:trPr>
          <w:trHeight w:val="300"/>
        </w:trPr>
        <w:tc>
          <w:tcPr>
            <w:tcW w:w="567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440BF1" w:rsidP="00440BF1" w:rsidRDefault="00440BF1" w14:paraId="4B43D887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Encargado:</w:t>
            </w:r>
            <w:r>
              <w:rPr>
                <w:rStyle w:val="eop"/>
              </w:rPr>
              <w:t> </w:t>
            </w:r>
          </w:p>
        </w:tc>
        <w:tc>
          <w:tcPr>
            <w:tcW w:w="27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440BF1" w:rsidP="00440BF1" w:rsidRDefault="00440BF1" w14:paraId="6D7844DF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Firma:</w:t>
            </w:r>
            <w:r>
              <w:rPr>
                <w:rStyle w:val="eop"/>
              </w:rPr>
              <w:t> </w:t>
            </w:r>
          </w:p>
          <w:p w:rsidR="00440BF1" w:rsidP="00440BF1" w:rsidRDefault="00440BF1" w14:paraId="5E3886A4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xmlns:wp14="http://schemas.microsoft.com/office/word/2010/wordml" w:rsidR="00440BF1" w:rsidTr="00440BF1" w14:paraId="6CA59B3C" wp14:textId="77777777">
        <w:trPr>
          <w:trHeight w:val="300"/>
        </w:trPr>
        <w:tc>
          <w:tcPr>
            <w:tcW w:w="270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440BF1" w:rsidP="00440BF1" w:rsidRDefault="00440BF1" w14:paraId="4ECEB114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440BF1" w:rsidP="00440BF1" w:rsidRDefault="00440BF1" w14:paraId="5BEF22B2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Descripción</w:t>
            </w:r>
            <w:r>
              <w:rPr>
                <w:rStyle w:val="eop"/>
              </w:rPr>
              <w:t> </w:t>
            </w:r>
          </w:p>
        </w:tc>
        <w:tc>
          <w:tcPr>
            <w:tcW w:w="575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440BF1" w:rsidP="00440BF1" w:rsidRDefault="00440BF1" w14:paraId="0D7CA144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Descripción de los cambios:</w:t>
            </w:r>
            <w:r>
              <w:rPr>
                <w:rStyle w:val="eop"/>
              </w:rPr>
              <w:t> </w:t>
            </w:r>
          </w:p>
          <w:p w:rsidR="00440BF1" w:rsidP="00440BF1" w:rsidRDefault="00440BF1" w14:paraId="0D8BF348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440BF1" w:rsidP="00440BF1" w:rsidRDefault="00440BF1" w14:paraId="5EDB29A5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xmlns:wp14="http://schemas.microsoft.com/office/word/2010/wordml" w:rsidR="00440BF1" w:rsidTr="00440BF1" w14:paraId="7C342192" wp14:textId="77777777">
        <w:trPr>
          <w:trHeight w:val="300"/>
        </w:trPr>
        <w:tc>
          <w:tcPr>
            <w:tcW w:w="2702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40BF1" w:rsidRDefault="00440BF1" w14:paraId="1A965116" wp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75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440BF1" w:rsidP="00440BF1" w:rsidRDefault="00440BF1" w14:paraId="246267C6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Impacto económico:</w:t>
            </w:r>
            <w:r>
              <w:rPr>
                <w:rStyle w:val="eop"/>
              </w:rPr>
              <w:t> </w:t>
            </w:r>
          </w:p>
          <w:p w:rsidR="00440BF1" w:rsidP="00440BF1" w:rsidRDefault="00440BF1" w14:paraId="4474F8A0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440BF1" w:rsidP="00440BF1" w:rsidRDefault="00440BF1" w14:paraId="5E6F60B5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xmlns:wp14="http://schemas.microsoft.com/office/word/2010/wordml" w:rsidR="00440BF1" w:rsidTr="00440BF1" w14:paraId="50B2D124" wp14:textId="77777777">
        <w:trPr>
          <w:trHeight w:val="300"/>
        </w:trPr>
        <w:tc>
          <w:tcPr>
            <w:tcW w:w="2702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40BF1" w:rsidRDefault="00440BF1" w14:paraId="7DF4E37C" wp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75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440BF1" w:rsidP="00440BF1" w:rsidRDefault="00440BF1" w14:paraId="1A3EFD6A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Impacto temporal:</w:t>
            </w:r>
            <w:r>
              <w:rPr>
                <w:rStyle w:val="eop"/>
              </w:rPr>
              <w:t> </w:t>
            </w:r>
          </w:p>
          <w:p w:rsidR="00440BF1" w:rsidP="00440BF1" w:rsidRDefault="00440BF1" w14:paraId="1DF8BA61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440BF1" w:rsidP="00440BF1" w:rsidRDefault="00440BF1" w14:paraId="365DB198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xmlns:wp14="http://schemas.microsoft.com/office/word/2010/wordml" w:rsidR="00440BF1" w:rsidTr="00440BF1" w14:paraId="2DF34923" wp14:textId="77777777">
        <w:trPr>
          <w:trHeight w:val="300"/>
        </w:trPr>
        <w:tc>
          <w:tcPr>
            <w:tcW w:w="567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0CECE"/>
            <w:hideMark/>
          </w:tcPr>
          <w:p w:rsidR="00440BF1" w:rsidP="00440BF1" w:rsidRDefault="00440BF1" w14:paraId="6E436A38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Nombre de la actividad:          </w:t>
            </w:r>
            <w:r>
              <w:rPr>
                <w:rStyle w:val="normaltextrun"/>
                <w:i/>
                <w:iCs/>
              </w:rPr>
              <w:t>Evaluación de los cambios</w:t>
            </w:r>
            <w:r>
              <w:rPr>
                <w:rStyle w:val="eop"/>
              </w:rPr>
              <w:t> </w:t>
            </w:r>
          </w:p>
        </w:tc>
        <w:tc>
          <w:tcPr>
            <w:tcW w:w="27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0CECE"/>
            <w:hideMark/>
          </w:tcPr>
          <w:p w:rsidR="00440BF1" w:rsidP="00440BF1" w:rsidRDefault="00440BF1" w14:paraId="7BD16B87" wp14:textId="77777777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Página 1 de 1</w:t>
            </w:r>
            <w:r>
              <w:rPr>
                <w:rStyle w:val="eop"/>
              </w:rPr>
              <w:t> </w:t>
            </w:r>
          </w:p>
        </w:tc>
      </w:tr>
    </w:tbl>
    <w:p xmlns:wp14="http://schemas.microsoft.com/office/word/2010/wordml" w:rsidR="00440BF1" w:rsidP="00A91973" w:rsidRDefault="00440BF1" w14:paraId="44FB30F8" wp14:textId="77777777">
      <w:pPr>
        <w:rPr>
          <w:lang w:val="es-ES"/>
        </w:rPr>
      </w:pPr>
    </w:p>
    <w:p xmlns:wp14="http://schemas.microsoft.com/office/word/2010/wordml" w:rsidR="00440BF1" w:rsidP="00A91973" w:rsidRDefault="00440BF1" w14:paraId="1DA6542E" wp14:textId="77777777">
      <w:pPr>
        <w:rPr>
          <w:lang w:val="es-ES"/>
        </w:rPr>
      </w:pPr>
    </w:p>
    <w:p xmlns:wp14="http://schemas.microsoft.com/office/word/2010/wordml" w:rsidR="00440BF1" w:rsidP="006F38B9" w:rsidRDefault="00440BF1" w14:paraId="2B7FCB3C" wp14:textId="77777777">
      <w:pPr>
        <w:pStyle w:val="Ttulo4"/>
        <w:rPr>
          <w:lang w:val="es-ES"/>
        </w:rPr>
      </w:pPr>
      <w:r>
        <w:rPr>
          <w:lang w:val="es-ES"/>
        </w:rPr>
        <w:t>Justificación de sus campos</w:t>
      </w:r>
    </w:p>
    <w:p xmlns:wp14="http://schemas.microsoft.com/office/word/2010/wordml" w:rsidRPr="00440BF1" w:rsidR="00440BF1" w:rsidP="006F38B9" w:rsidRDefault="00440BF1" w14:paraId="3DE22EF0" wp14:textId="77777777">
      <w:pPr>
        <w:numPr>
          <w:ilvl w:val="0"/>
          <w:numId w:val="162"/>
        </w:numPr>
        <w:jc w:val="both"/>
        <w:rPr>
          <w:lang w:val="es-ES"/>
        </w:rPr>
      </w:pPr>
      <w:r w:rsidRPr="00440BF1">
        <w:rPr>
          <w:b/>
          <w:bCs/>
          <w:lang w:val="es-ES"/>
        </w:rPr>
        <w:t>ID de problema</w:t>
      </w:r>
      <w:r w:rsidRPr="00440BF1">
        <w:rPr>
          <w:lang w:val="es-ES"/>
        </w:rPr>
        <w:t>: Identificador único del problema dado automáticamente. Permite rastrear todos los informes hechos. </w:t>
      </w:r>
    </w:p>
    <w:p xmlns:wp14="http://schemas.microsoft.com/office/word/2010/wordml" w:rsidRPr="00440BF1" w:rsidR="00440BF1" w:rsidP="006F38B9" w:rsidRDefault="00440BF1" w14:paraId="162D29F4" wp14:textId="77777777">
      <w:pPr>
        <w:numPr>
          <w:ilvl w:val="0"/>
          <w:numId w:val="162"/>
        </w:numPr>
        <w:jc w:val="both"/>
        <w:rPr>
          <w:lang w:val="es-ES"/>
        </w:rPr>
      </w:pPr>
      <w:r w:rsidRPr="00440BF1">
        <w:rPr>
          <w:b/>
          <w:bCs/>
          <w:lang w:val="es-ES"/>
        </w:rPr>
        <w:t>Versión de la plantilla</w:t>
      </w:r>
      <w:r w:rsidRPr="00440BF1">
        <w:rPr>
          <w:lang w:val="es-ES"/>
        </w:rPr>
        <w:t>: Indica la versión de la plantilla para el caso de que se cree una nueva. </w:t>
      </w:r>
    </w:p>
    <w:p xmlns:wp14="http://schemas.microsoft.com/office/word/2010/wordml" w:rsidRPr="00440BF1" w:rsidR="00440BF1" w:rsidP="006F38B9" w:rsidRDefault="00440BF1" w14:paraId="2EE1152E" wp14:textId="77777777">
      <w:pPr>
        <w:numPr>
          <w:ilvl w:val="0"/>
          <w:numId w:val="162"/>
        </w:numPr>
        <w:jc w:val="both"/>
        <w:rPr>
          <w:lang w:val="es-ES"/>
        </w:rPr>
      </w:pPr>
      <w:r w:rsidRPr="00440BF1">
        <w:rPr>
          <w:b/>
          <w:bCs/>
          <w:lang w:val="es-ES"/>
        </w:rPr>
        <w:t>Fecha</w:t>
      </w:r>
      <w:r w:rsidRPr="00440BF1">
        <w:rPr>
          <w:lang w:val="es-ES"/>
        </w:rPr>
        <w:t>: Fecha en la que se registra el problema (automático). Permite saber el momento en el que se crea en informe para poder tratarlos en orden de antigüedad. </w:t>
      </w:r>
    </w:p>
    <w:p xmlns:wp14="http://schemas.microsoft.com/office/word/2010/wordml" w:rsidRPr="00440BF1" w:rsidR="00440BF1" w:rsidP="006F38B9" w:rsidRDefault="00440BF1" w14:paraId="6882CE52" wp14:textId="77777777">
      <w:pPr>
        <w:numPr>
          <w:ilvl w:val="0"/>
          <w:numId w:val="162"/>
        </w:numPr>
        <w:jc w:val="both"/>
        <w:rPr>
          <w:lang w:val="es-ES"/>
        </w:rPr>
      </w:pPr>
      <w:r w:rsidRPr="00440BF1">
        <w:rPr>
          <w:b/>
          <w:bCs/>
          <w:lang w:val="es-ES"/>
        </w:rPr>
        <w:t>Encargado</w:t>
      </w:r>
      <w:r w:rsidRPr="00440BF1">
        <w:rPr>
          <w:lang w:val="es-ES"/>
        </w:rPr>
        <w:t>: Nombre completo del encargado que supervisa la evaluación de la implementación de los cambios. </w:t>
      </w:r>
    </w:p>
    <w:p xmlns:wp14="http://schemas.microsoft.com/office/word/2010/wordml" w:rsidRPr="00440BF1" w:rsidR="00440BF1" w:rsidP="006F38B9" w:rsidRDefault="00440BF1" w14:paraId="3F492548" wp14:textId="77777777">
      <w:pPr>
        <w:numPr>
          <w:ilvl w:val="0"/>
          <w:numId w:val="162"/>
        </w:numPr>
        <w:jc w:val="both"/>
        <w:rPr>
          <w:lang w:val="es-ES"/>
        </w:rPr>
      </w:pPr>
      <w:r w:rsidRPr="00440BF1">
        <w:rPr>
          <w:b/>
          <w:bCs/>
          <w:lang w:val="es-ES"/>
        </w:rPr>
        <w:t>Firma del encargado</w:t>
      </w:r>
      <w:r w:rsidRPr="00440BF1">
        <w:rPr>
          <w:lang w:val="es-ES"/>
        </w:rPr>
        <w:t>: Necesario para que el responsable de la actividad la verifique como terminada. </w:t>
      </w:r>
    </w:p>
    <w:p xmlns:wp14="http://schemas.microsoft.com/office/word/2010/wordml" w:rsidRPr="00440BF1" w:rsidR="00440BF1" w:rsidP="006F38B9" w:rsidRDefault="00440BF1" w14:paraId="108B45DA" wp14:textId="77777777">
      <w:pPr>
        <w:numPr>
          <w:ilvl w:val="0"/>
          <w:numId w:val="162"/>
        </w:numPr>
        <w:jc w:val="both"/>
        <w:rPr>
          <w:lang w:val="es-ES"/>
        </w:rPr>
      </w:pPr>
      <w:r w:rsidRPr="00440BF1">
        <w:rPr>
          <w:b/>
          <w:bCs/>
          <w:lang w:val="es-ES"/>
        </w:rPr>
        <w:t>Descripción de la evaluación</w:t>
      </w:r>
      <w:r w:rsidRPr="00440BF1">
        <w:rPr>
          <w:lang w:val="es-ES"/>
        </w:rPr>
        <w:t> </w:t>
      </w:r>
    </w:p>
    <w:p xmlns:wp14="http://schemas.microsoft.com/office/word/2010/wordml" w:rsidRPr="00440BF1" w:rsidR="00440BF1" w:rsidP="0756EF2C" w:rsidRDefault="00440BF1" w14:paraId="4FFE0305" wp14:textId="23E0A5AB">
      <w:pPr>
        <w:numPr>
          <w:ilvl w:val="1"/>
          <w:numId w:val="162"/>
        </w:numPr>
        <w:jc w:val="both"/>
        <w:rPr>
          <w:lang w:val="es-ES"/>
        </w:rPr>
      </w:pPr>
      <w:r w:rsidRPr="0756EF2C" w:rsidR="00440BF1">
        <w:rPr>
          <w:b w:val="1"/>
          <w:bCs w:val="1"/>
          <w:lang w:val="es-ES"/>
        </w:rPr>
        <w:t xml:space="preserve">Descripción de los </w:t>
      </w:r>
      <w:r w:rsidRPr="0756EF2C" w:rsidR="7606F158">
        <w:rPr>
          <w:b w:val="1"/>
          <w:bCs w:val="1"/>
          <w:lang w:val="es-ES"/>
        </w:rPr>
        <w:t>cambios:</w:t>
      </w:r>
      <w:r w:rsidRPr="0756EF2C" w:rsidR="7606F158">
        <w:rPr>
          <w:lang w:val="es-ES"/>
        </w:rPr>
        <w:t xml:space="preserve"> </w:t>
      </w:r>
      <w:r w:rsidRPr="0756EF2C" w:rsidR="2AD5A75B">
        <w:rPr>
          <w:lang w:val="es-ES"/>
        </w:rPr>
        <w:t>D</w:t>
      </w:r>
      <w:r w:rsidRPr="0756EF2C" w:rsidR="7606F158">
        <w:rPr>
          <w:lang w:val="es-ES"/>
        </w:rPr>
        <w:t>escripción sobre el cambio elegido</w:t>
      </w:r>
      <w:r w:rsidRPr="0756EF2C" w:rsidR="72684F7B">
        <w:rPr>
          <w:lang w:val="es-ES"/>
        </w:rPr>
        <w:t xml:space="preserve">. </w:t>
      </w:r>
      <w:r w:rsidRPr="0756EF2C" w:rsidR="72684F7B">
        <w:rPr>
          <w:lang w:val="es-ES"/>
        </w:rPr>
        <w:t>P</w:t>
      </w:r>
      <w:r w:rsidRPr="0756EF2C" w:rsidR="72684F7B">
        <w:rPr>
          <w:lang w:val="es-ES"/>
        </w:rPr>
        <w:t xml:space="preserve">roporciona información clara sobre los cambios y permite a los involucrados entender lo que se va a modificar y como se va a llevar a </w:t>
      </w:r>
      <w:r w:rsidRPr="0756EF2C" w:rsidR="72684F7B">
        <w:rPr>
          <w:lang w:val="es-ES"/>
        </w:rPr>
        <w:t>cab</w:t>
      </w:r>
      <w:r w:rsidRPr="0756EF2C" w:rsidR="72684F7B">
        <w:rPr>
          <w:lang w:val="es-ES"/>
        </w:rPr>
        <w:t>o.</w:t>
      </w:r>
      <w:r w:rsidRPr="0756EF2C" w:rsidR="7606F158">
        <w:rPr>
          <w:lang w:val="es-ES"/>
        </w:rPr>
        <w:t xml:space="preserve"> </w:t>
      </w:r>
    </w:p>
    <w:p xmlns:wp14="http://schemas.microsoft.com/office/word/2010/wordml" w:rsidRPr="00440BF1" w:rsidR="00440BF1" w:rsidP="0756EF2C" w:rsidRDefault="00440BF1" w14:paraId="22088133" wp14:textId="7B695027">
      <w:pPr>
        <w:numPr>
          <w:ilvl w:val="1"/>
          <w:numId w:val="162"/>
        </w:numPr>
        <w:jc w:val="both"/>
        <w:rPr>
          <w:color w:val="auto"/>
          <w:lang w:val="es-ES"/>
        </w:rPr>
      </w:pPr>
      <w:r w:rsidRPr="0756EF2C" w:rsidR="00440BF1">
        <w:rPr>
          <w:b w:val="1"/>
          <w:bCs w:val="1"/>
          <w:color w:val="auto"/>
          <w:lang w:val="es-ES"/>
        </w:rPr>
        <w:t xml:space="preserve">Impacto </w:t>
      </w:r>
      <w:r w:rsidRPr="0756EF2C" w:rsidR="04951A44">
        <w:rPr>
          <w:b w:val="1"/>
          <w:bCs w:val="1"/>
          <w:color w:val="auto"/>
          <w:lang w:val="es-ES"/>
        </w:rPr>
        <w:t>económico:</w:t>
      </w:r>
      <w:r w:rsidRPr="0756EF2C" w:rsidR="04951A44">
        <w:rPr>
          <w:color w:val="auto"/>
          <w:lang w:val="es-ES"/>
        </w:rPr>
        <w:t xml:space="preserve"> </w:t>
      </w:r>
      <w:r w:rsidRPr="0756EF2C" w:rsidR="28A08D8A">
        <w:rPr>
          <w:color w:val="auto"/>
          <w:lang w:val="es-ES"/>
        </w:rPr>
        <w:t>C</w:t>
      </w:r>
      <w:r w:rsidRPr="0756EF2C" w:rsidR="04951A44">
        <w:rPr>
          <w:color w:val="auto"/>
          <w:lang w:val="es-ES"/>
        </w:rPr>
        <w:t xml:space="preserve">ampo donde se evalúan los </w:t>
      </w:r>
      <w:r w:rsidRPr="0756EF2C" w:rsidR="04951A44">
        <w:rPr>
          <w:color w:val="auto"/>
          <w:lang w:val="es-ES"/>
        </w:rPr>
        <w:t>l</w:t>
      </w:r>
      <w:r w:rsidRPr="0756EF2C" w:rsidR="04951A44">
        <w:rPr>
          <w:color w:val="auto"/>
          <w:lang w:val="es-ES"/>
        </w:rPr>
        <w:t>os</w:t>
      </w:r>
      <w:r w:rsidRPr="0756EF2C" w:rsidR="04951A44">
        <w:rPr>
          <w:color w:val="auto"/>
          <w:lang w:val="es-ES"/>
        </w:rPr>
        <w:t xml:space="preserve"> </w:t>
      </w:r>
      <w:r w:rsidRPr="0756EF2C" w:rsidR="04951A44">
        <w:rPr>
          <w:color w:val="auto"/>
          <w:lang w:val="es-ES"/>
        </w:rPr>
        <w:t xml:space="preserve">costes asociados a los cambios descritos. Es un valor interesante ya que puede ser un factor clave a la hora de denegar un </w:t>
      </w:r>
      <w:r w:rsidRPr="0756EF2C" w:rsidR="04951A44">
        <w:rPr>
          <w:color w:val="auto"/>
          <w:lang w:val="es-ES"/>
        </w:rPr>
        <w:t>camb</w:t>
      </w:r>
      <w:r w:rsidRPr="0756EF2C" w:rsidR="04951A44">
        <w:rPr>
          <w:color w:val="auto"/>
          <w:lang w:val="es-ES"/>
        </w:rPr>
        <w:t>io.</w:t>
      </w:r>
    </w:p>
    <w:p xmlns:wp14="http://schemas.microsoft.com/office/word/2010/wordml" w:rsidRPr="00440BF1" w:rsidR="00440BF1" w:rsidP="0756EF2C" w:rsidRDefault="00440BF1" w14:paraId="2F74014C" wp14:textId="4749A54C">
      <w:pPr>
        <w:numPr>
          <w:ilvl w:val="1"/>
          <w:numId w:val="162"/>
        </w:numPr>
        <w:jc w:val="both"/>
        <w:rPr>
          <w:b w:val="0"/>
          <w:bCs w:val="0"/>
          <w:lang w:val="es-ES"/>
        </w:rPr>
      </w:pPr>
      <w:r w:rsidRPr="0756EF2C" w:rsidR="00440BF1">
        <w:rPr>
          <w:b w:val="1"/>
          <w:bCs w:val="1"/>
          <w:lang w:val="es-ES"/>
        </w:rPr>
        <w:t>Impacto temporal</w:t>
      </w:r>
      <w:r w:rsidRPr="0756EF2C" w:rsidR="405D6C29">
        <w:rPr>
          <w:b w:val="0"/>
          <w:bCs w:val="0"/>
          <w:lang w:val="es-ES"/>
        </w:rPr>
        <w:t xml:space="preserve">: </w:t>
      </w:r>
      <w:r w:rsidRPr="0756EF2C" w:rsidR="02F01B77">
        <w:rPr>
          <w:b w:val="0"/>
          <w:bCs w:val="0"/>
          <w:lang w:val="es-ES"/>
        </w:rPr>
        <w:t>S</w:t>
      </w:r>
      <w:r w:rsidRPr="0756EF2C" w:rsidR="405D6C29">
        <w:rPr>
          <w:b w:val="0"/>
          <w:bCs w:val="0"/>
          <w:lang w:val="es-ES"/>
        </w:rPr>
        <w:t xml:space="preserve">imilar al impacto económico, donde se evalúan los tiempos necesarios para realizar el cambio. Puede ser factor clave a la hora de aceptar o rechazar un cambio debido a su </w:t>
      </w:r>
      <w:r w:rsidRPr="0756EF2C" w:rsidR="35F9890B">
        <w:rPr>
          <w:b w:val="0"/>
          <w:bCs w:val="0"/>
          <w:lang w:val="es-ES"/>
        </w:rPr>
        <w:t xml:space="preserve">coste temporal y a su vez de </w:t>
      </w:r>
      <w:r w:rsidRPr="0756EF2C" w:rsidR="35F9890B">
        <w:rPr>
          <w:b w:val="0"/>
          <w:bCs w:val="0"/>
          <w:lang w:val="es-ES"/>
        </w:rPr>
        <w:t>rec</w:t>
      </w:r>
      <w:r w:rsidRPr="0756EF2C" w:rsidR="35F9890B">
        <w:rPr>
          <w:b w:val="0"/>
          <w:bCs w:val="0"/>
          <w:lang w:val="es-ES"/>
        </w:rPr>
        <w:t>ursos.</w:t>
      </w:r>
      <w:r w:rsidRPr="0756EF2C" w:rsidR="00440BF1">
        <w:rPr>
          <w:b w:val="0"/>
          <w:bCs w:val="0"/>
          <w:lang w:val="es-ES"/>
        </w:rPr>
        <w:t> </w:t>
      </w:r>
    </w:p>
    <w:p xmlns:wp14="http://schemas.microsoft.com/office/word/2010/wordml" w:rsidRPr="00440BF1" w:rsidR="00440BF1" w:rsidP="006F38B9" w:rsidRDefault="00440BF1" w14:paraId="2106EBA0" wp14:textId="77777777">
      <w:pPr>
        <w:numPr>
          <w:ilvl w:val="0"/>
          <w:numId w:val="162"/>
        </w:numPr>
        <w:jc w:val="both"/>
        <w:rPr>
          <w:lang w:val="es-ES"/>
        </w:rPr>
      </w:pPr>
      <w:r w:rsidRPr="00440BF1">
        <w:rPr>
          <w:b/>
          <w:bCs/>
          <w:lang w:val="es-ES"/>
        </w:rPr>
        <w:t>Nombre de la actividad</w:t>
      </w:r>
      <w:r w:rsidRPr="00440BF1">
        <w:rPr>
          <w:lang w:val="es-ES"/>
        </w:rPr>
        <w:t>: Identificación de a qué actividad pertenece la plantilla (fijo). En este caso “Evaluación de los cambios”. </w:t>
      </w:r>
    </w:p>
    <w:p xmlns:wp14="http://schemas.microsoft.com/office/word/2010/wordml" w:rsidRPr="006F38B9" w:rsidR="00440BF1" w:rsidP="00A91973" w:rsidRDefault="00440BF1" w14:paraId="1BF6C46D" wp14:textId="77777777">
      <w:pPr>
        <w:numPr>
          <w:ilvl w:val="0"/>
          <w:numId w:val="162"/>
        </w:numPr>
        <w:jc w:val="both"/>
        <w:rPr>
          <w:lang w:val="es-ES"/>
        </w:rPr>
      </w:pPr>
      <w:r w:rsidRPr="00440BF1">
        <w:rPr>
          <w:b/>
          <w:bCs/>
          <w:lang w:val="es-ES"/>
        </w:rPr>
        <w:t>Número de página/número de páginas</w:t>
      </w:r>
      <w:r w:rsidRPr="00440BF1">
        <w:rPr>
          <w:lang w:val="es-ES"/>
        </w:rPr>
        <w:t>: Muestra el número de página actual y el total de páginas del documento. </w:t>
      </w:r>
    </w:p>
    <w:p xmlns:wp14="http://schemas.microsoft.com/office/word/2010/wordml" w:rsidR="00440BF1" w:rsidP="00A91973" w:rsidRDefault="00440BF1" w14:paraId="3041E394" wp14:textId="77777777">
      <w:pPr>
        <w:rPr>
          <w:lang w:val="es-ES"/>
        </w:rPr>
      </w:pPr>
    </w:p>
    <w:p xmlns:wp14="http://schemas.microsoft.com/office/word/2010/wordml" w:rsidRPr="006F38B9" w:rsidR="006F38B9" w:rsidP="006F38B9" w:rsidRDefault="00440BF1" w14:paraId="150DCCFE" wp14:textId="77777777" wp14:noSpellErr="1">
      <w:pPr>
        <w:pStyle w:val="Ttulo3"/>
        <w:rPr>
          <w:lang w:val="es-ES"/>
        </w:rPr>
      </w:pPr>
      <w:bookmarkStart w:name="_Toc1742631304" w:id="1015116800"/>
      <w:r w:rsidRPr="0756EF2C" w:rsidR="00440BF1">
        <w:rPr>
          <w:lang w:val="es-ES"/>
        </w:rPr>
        <w:t>Plantilla de “Aprobación e implementación de los cambios”</w:t>
      </w:r>
      <w:bookmarkEnd w:id="1015116800"/>
    </w:p>
    <w:p xmlns:wp14="http://schemas.microsoft.com/office/word/2010/wordml" w:rsidRPr="00440BF1" w:rsidR="00440BF1" w:rsidP="006F38B9" w:rsidRDefault="00440BF1" w14:paraId="6DF96320" wp14:textId="77777777">
      <w:pPr>
        <w:ind w:firstLine="360"/>
        <w:jc w:val="both"/>
        <w:rPr>
          <w:lang w:val="es-ES"/>
        </w:rPr>
      </w:pPr>
      <w:r w:rsidRPr="00440BF1">
        <w:rPr>
          <w:lang w:val="es-ES"/>
        </w:rPr>
        <w:t>La plantilla de “Aprobación e implementación de los cambios” estará constituida por los siguientes campos: </w:t>
      </w:r>
    </w:p>
    <w:p xmlns:wp14="http://schemas.microsoft.com/office/word/2010/wordml" w:rsidRPr="00440BF1" w:rsidR="00440BF1" w:rsidP="006F38B9" w:rsidRDefault="00440BF1" w14:paraId="7F24D2C1" wp14:textId="77777777">
      <w:pPr>
        <w:numPr>
          <w:ilvl w:val="0"/>
          <w:numId w:val="163"/>
        </w:numPr>
        <w:jc w:val="both"/>
        <w:rPr>
          <w:lang w:val="es-ES"/>
        </w:rPr>
      </w:pPr>
      <w:r w:rsidRPr="00440BF1">
        <w:rPr>
          <w:lang w:val="es-ES"/>
        </w:rPr>
        <w:t>ID de problema </w:t>
      </w:r>
    </w:p>
    <w:p xmlns:wp14="http://schemas.microsoft.com/office/word/2010/wordml" w:rsidRPr="00440BF1" w:rsidR="00440BF1" w:rsidP="006F38B9" w:rsidRDefault="00440BF1" w14:paraId="521FA813" wp14:textId="77777777">
      <w:pPr>
        <w:numPr>
          <w:ilvl w:val="0"/>
          <w:numId w:val="163"/>
        </w:numPr>
        <w:jc w:val="both"/>
        <w:rPr>
          <w:lang w:val="es-ES"/>
        </w:rPr>
      </w:pPr>
      <w:r w:rsidRPr="00440BF1">
        <w:rPr>
          <w:lang w:val="es-ES"/>
        </w:rPr>
        <w:t>Versión de la plantilla </w:t>
      </w:r>
    </w:p>
    <w:p xmlns:wp14="http://schemas.microsoft.com/office/word/2010/wordml" w:rsidRPr="00440BF1" w:rsidR="00440BF1" w:rsidP="006F38B9" w:rsidRDefault="00440BF1" w14:paraId="1DA3BF10" wp14:textId="77777777">
      <w:pPr>
        <w:numPr>
          <w:ilvl w:val="0"/>
          <w:numId w:val="163"/>
        </w:numPr>
        <w:jc w:val="both"/>
        <w:rPr>
          <w:lang w:val="es-ES"/>
        </w:rPr>
      </w:pPr>
      <w:r w:rsidRPr="00440BF1">
        <w:rPr>
          <w:lang w:val="es-ES"/>
        </w:rPr>
        <w:t>Estado de los cambios </w:t>
      </w:r>
    </w:p>
    <w:p xmlns:wp14="http://schemas.microsoft.com/office/word/2010/wordml" w:rsidRPr="00440BF1" w:rsidR="00440BF1" w:rsidP="006F38B9" w:rsidRDefault="00440BF1" w14:paraId="194AC993" wp14:textId="77777777">
      <w:pPr>
        <w:numPr>
          <w:ilvl w:val="0"/>
          <w:numId w:val="163"/>
        </w:numPr>
        <w:jc w:val="both"/>
        <w:rPr>
          <w:lang w:val="es-ES"/>
        </w:rPr>
      </w:pPr>
      <w:r w:rsidRPr="00440BF1">
        <w:rPr>
          <w:lang w:val="es-ES"/>
        </w:rPr>
        <w:t>Fecha de inicio </w:t>
      </w:r>
    </w:p>
    <w:p xmlns:wp14="http://schemas.microsoft.com/office/word/2010/wordml" w:rsidRPr="00440BF1" w:rsidR="00440BF1" w:rsidP="006F38B9" w:rsidRDefault="00440BF1" w14:paraId="4CD56CAA" wp14:textId="77777777">
      <w:pPr>
        <w:numPr>
          <w:ilvl w:val="0"/>
          <w:numId w:val="163"/>
        </w:numPr>
        <w:jc w:val="both"/>
        <w:rPr>
          <w:lang w:val="es-ES"/>
        </w:rPr>
      </w:pPr>
      <w:r w:rsidRPr="00440BF1">
        <w:rPr>
          <w:lang w:val="es-ES"/>
        </w:rPr>
        <w:t>Fecha de finalización </w:t>
      </w:r>
    </w:p>
    <w:p xmlns:wp14="http://schemas.microsoft.com/office/word/2010/wordml" w:rsidRPr="00440BF1" w:rsidR="00440BF1" w:rsidP="006F38B9" w:rsidRDefault="00440BF1" w14:paraId="1FA6BB79" wp14:textId="77777777">
      <w:pPr>
        <w:numPr>
          <w:ilvl w:val="0"/>
          <w:numId w:val="163"/>
        </w:numPr>
        <w:jc w:val="both"/>
        <w:rPr>
          <w:lang w:val="es-ES"/>
        </w:rPr>
      </w:pPr>
      <w:r w:rsidRPr="00440BF1">
        <w:rPr>
          <w:lang w:val="es-ES"/>
        </w:rPr>
        <w:t>Encargado </w:t>
      </w:r>
    </w:p>
    <w:p xmlns:wp14="http://schemas.microsoft.com/office/word/2010/wordml" w:rsidRPr="00440BF1" w:rsidR="00440BF1" w:rsidP="006F38B9" w:rsidRDefault="00440BF1" w14:paraId="4A567853" wp14:textId="77777777">
      <w:pPr>
        <w:numPr>
          <w:ilvl w:val="0"/>
          <w:numId w:val="163"/>
        </w:numPr>
        <w:jc w:val="both"/>
        <w:rPr>
          <w:lang w:val="es-ES"/>
        </w:rPr>
      </w:pPr>
      <w:r w:rsidRPr="00440BF1">
        <w:rPr>
          <w:lang w:val="es-ES"/>
        </w:rPr>
        <w:t>Firma del encargado </w:t>
      </w:r>
    </w:p>
    <w:p xmlns:wp14="http://schemas.microsoft.com/office/word/2010/wordml" w:rsidRPr="00440BF1" w:rsidR="00440BF1" w:rsidP="006F38B9" w:rsidRDefault="00440BF1" w14:paraId="775C812B" wp14:textId="77777777">
      <w:pPr>
        <w:numPr>
          <w:ilvl w:val="0"/>
          <w:numId w:val="163"/>
        </w:numPr>
        <w:jc w:val="both"/>
        <w:rPr>
          <w:lang w:val="es-ES"/>
        </w:rPr>
      </w:pPr>
      <w:r w:rsidRPr="00440BF1">
        <w:rPr>
          <w:lang w:val="es-ES"/>
        </w:rPr>
        <w:t>Descripción de la implementación </w:t>
      </w:r>
    </w:p>
    <w:p xmlns:wp14="http://schemas.microsoft.com/office/word/2010/wordml" w:rsidRPr="00440BF1" w:rsidR="00440BF1" w:rsidP="006F38B9" w:rsidRDefault="00440BF1" w14:paraId="0F02ECD3" wp14:textId="77777777" wp14:noSpellErr="1">
      <w:pPr>
        <w:numPr>
          <w:ilvl w:val="1"/>
          <w:numId w:val="163"/>
        </w:numPr>
        <w:jc w:val="both"/>
        <w:rPr>
          <w:lang w:val="es-ES"/>
        </w:rPr>
      </w:pPr>
      <w:bookmarkStart w:name="_Int_6mbYpS0r" w:id="1905228207"/>
      <w:r w:rsidRPr="0756EF2C" w:rsidR="00440BF1">
        <w:rPr>
          <w:lang w:val="es-ES"/>
        </w:rPr>
        <w:t>Tareas a implementar</w:t>
      </w:r>
      <w:bookmarkEnd w:id="1905228207"/>
      <w:r w:rsidRPr="0756EF2C" w:rsidR="00440BF1">
        <w:rPr>
          <w:lang w:val="es-ES"/>
        </w:rPr>
        <w:t> </w:t>
      </w:r>
    </w:p>
    <w:p xmlns:wp14="http://schemas.microsoft.com/office/word/2010/wordml" w:rsidRPr="00440BF1" w:rsidR="00440BF1" w:rsidP="006F38B9" w:rsidRDefault="00440BF1" w14:paraId="5675C39D" wp14:textId="77777777">
      <w:pPr>
        <w:numPr>
          <w:ilvl w:val="1"/>
          <w:numId w:val="163"/>
        </w:numPr>
        <w:jc w:val="both"/>
        <w:rPr>
          <w:lang w:val="es-ES"/>
        </w:rPr>
      </w:pPr>
      <w:r w:rsidRPr="00440BF1">
        <w:rPr>
          <w:lang w:val="es-ES"/>
        </w:rPr>
        <w:t xml:space="preserve">Planificación </w:t>
      </w:r>
      <w:r w:rsidRPr="00440BF1">
        <w:rPr>
          <w:lang w:val="es-ES"/>
        </w:rPr>
        <w:tab/>
      </w:r>
      <w:r w:rsidRPr="00440BF1">
        <w:rPr>
          <w:lang w:val="es-ES"/>
        </w:rPr>
        <w:t> </w:t>
      </w:r>
    </w:p>
    <w:p xmlns:wp14="http://schemas.microsoft.com/office/word/2010/wordml" w:rsidRPr="00440BF1" w:rsidR="00440BF1" w:rsidP="006F38B9" w:rsidRDefault="00440BF1" w14:paraId="45837ED7" wp14:textId="77777777">
      <w:pPr>
        <w:numPr>
          <w:ilvl w:val="0"/>
          <w:numId w:val="163"/>
        </w:numPr>
        <w:jc w:val="both"/>
        <w:rPr>
          <w:lang w:val="es-ES"/>
        </w:rPr>
      </w:pPr>
      <w:r w:rsidRPr="00440BF1">
        <w:rPr>
          <w:lang w:val="es-ES"/>
        </w:rPr>
        <w:t>Nombre de la actividad </w:t>
      </w:r>
    </w:p>
    <w:p xmlns:wp14="http://schemas.microsoft.com/office/word/2010/wordml" w:rsidR="00440BF1" w:rsidP="006F38B9" w:rsidRDefault="00440BF1" w14:paraId="62F62258" wp14:textId="77777777">
      <w:pPr>
        <w:numPr>
          <w:ilvl w:val="0"/>
          <w:numId w:val="163"/>
        </w:numPr>
        <w:jc w:val="both"/>
        <w:rPr>
          <w:lang w:val="es-ES"/>
        </w:rPr>
      </w:pPr>
      <w:r w:rsidRPr="00440BF1">
        <w:rPr>
          <w:lang w:val="es-ES"/>
        </w:rPr>
        <w:t>Número de página/número de páginas</w:t>
      </w:r>
    </w:p>
    <w:p xmlns:wp14="http://schemas.microsoft.com/office/word/2010/wordml" w:rsidR="00440BF1" w:rsidP="00440BF1" w:rsidRDefault="00440BF1" w14:paraId="722B00AE" wp14:textId="77777777">
      <w:pPr>
        <w:jc w:val="both"/>
        <w:rPr>
          <w:lang w:val="es-ES"/>
        </w:rPr>
      </w:pPr>
    </w:p>
    <w:p xmlns:wp14="http://schemas.microsoft.com/office/word/2010/wordml" w:rsidR="00440BF1" w:rsidP="006F38B9" w:rsidRDefault="00440BF1" w14:paraId="494FD8EF" wp14:textId="77777777">
      <w:pPr>
        <w:pStyle w:val="Ttulo4"/>
        <w:rPr>
          <w:lang w:val="es-ES"/>
        </w:rPr>
      </w:pPr>
      <w:r>
        <w:rPr>
          <w:lang w:val="es-ES"/>
        </w:rPr>
        <w:t>Modelo</w:t>
      </w:r>
    </w:p>
    <w:p xmlns:wp14="http://schemas.microsoft.com/office/word/2010/wordml" w:rsidR="00440BF1" w:rsidP="00440BF1" w:rsidRDefault="00440BF1" w14:paraId="42C6D796" wp14:textId="77777777">
      <w:pPr>
        <w:jc w:val="both"/>
        <w:rPr>
          <w:lang w:val="es-ES"/>
        </w:rPr>
      </w:pPr>
    </w:p>
    <w:tbl>
      <w:tblPr>
        <w:tblW w:w="84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5"/>
        <w:gridCol w:w="3210"/>
        <w:gridCol w:w="2520"/>
      </w:tblGrid>
      <w:tr xmlns:wp14="http://schemas.microsoft.com/office/word/2010/wordml" w:rsidR="00440BF1" w:rsidTr="00440BF1" w14:paraId="35EA790D" wp14:textId="77777777">
        <w:trPr>
          <w:trHeight w:val="300"/>
        </w:trPr>
        <w:tc>
          <w:tcPr>
            <w:tcW w:w="27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0CECE"/>
            <w:hideMark/>
          </w:tcPr>
          <w:p w:rsidR="00440BF1" w:rsidP="00440BF1" w:rsidRDefault="00440BF1" w14:paraId="638AFE3D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ID del problema:   </w:t>
            </w:r>
            <w:r>
              <w:rPr>
                <w:rStyle w:val="normaltextrun"/>
                <w:i/>
                <w:iCs/>
              </w:rPr>
              <w:t>IPr-001</w:t>
            </w:r>
            <w:r>
              <w:rPr>
                <w:rStyle w:val="eop"/>
              </w:rPr>
              <w:t> </w:t>
            </w:r>
          </w:p>
        </w:tc>
        <w:tc>
          <w:tcPr>
            <w:tcW w:w="32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0CECE"/>
            <w:hideMark/>
          </w:tcPr>
          <w:p w:rsidR="00440BF1" w:rsidP="00440BF1" w:rsidRDefault="00440BF1" w14:paraId="36A2158D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Versión de la plantilla:          </w:t>
            </w:r>
            <w:r>
              <w:rPr>
                <w:rStyle w:val="normaltextrun"/>
                <w:i/>
                <w:iCs/>
              </w:rPr>
              <w:t>v1</w:t>
            </w:r>
            <w:r>
              <w:rPr>
                <w:rStyle w:val="eop"/>
              </w:rPr>
              <w:t> 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0CECE"/>
            <w:hideMark/>
          </w:tcPr>
          <w:p w:rsidR="00440BF1" w:rsidP="00440BF1" w:rsidRDefault="00440BF1" w14:paraId="4B0E8E46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Fecha:         </w:t>
            </w:r>
            <w:r>
              <w:rPr>
                <w:rStyle w:val="normaltextrun"/>
                <w:i/>
                <w:iCs/>
              </w:rPr>
              <w:t>  /    /20</w:t>
            </w:r>
            <w:r>
              <w:rPr>
                <w:rStyle w:val="eop"/>
              </w:rPr>
              <w:t> </w:t>
            </w:r>
          </w:p>
        </w:tc>
      </w:tr>
      <w:tr xmlns:wp14="http://schemas.microsoft.com/office/word/2010/wordml" w:rsidR="00440BF1" w:rsidTr="00440BF1" w14:paraId="0698DA5E" wp14:textId="77777777">
        <w:trPr>
          <w:trHeight w:val="300"/>
        </w:trPr>
        <w:tc>
          <w:tcPr>
            <w:tcW w:w="59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440BF1" w:rsidP="00440BF1" w:rsidRDefault="00440BF1" w14:paraId="6B0FC1ED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Encargado:</w:t>
            </w:r>
            <w:r>
              <w:rPr>
                <w:rStyle w:val="eop"/>
              </w:rPr>
              <w:t> </w:t>
            </w:r>
          </w:p>
          <w:p w:rsidR="00440BF1" w:rsidP="00440BF1" w:rsidRDefault="00440BF1" w14:paraId="1D5BCD6B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252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440BF1" w:rsidP="00440BF1" w:rsidRDefault="00440BF1" w14:paraId="3704F080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Firma:</w:t>
            </w:r>
            <w:r>
              <w:rPr>
                <w:rStyle w:val="eop"/>
              </w:rPr>
              <w:t> </w:t>
            </w:r>
          </w:p>
        </w:tc>
      </w:tr>
      <w:tr xmlns:wp14="http://schemas.microsoft.com/office/word/2010/wordml" w:rsidR="00440BF1" w:rsidTr="00440BF1" w14:paraId="45BEC2F2" wp14:textId="77777777">
        <w:trPr>
          <w:trHeight w:val="300"/>
        </w:trPr>
        <w:tc>
          <w:tcPr>
            <w:tcW w:w="59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440BF1" w:rsidP="00440BF1" w:rsidRDefault="00440BF1" w14:paraId="1B3CADA2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Estado de los cambios:</w:t>
            </w:r>
            <w:r>
              <w:rPr>
                <w:rStyle w:val="eop"/>
              </w:rPr>
              <w:t> </w:t>
            </w:r>
          </w:p>
          <w:p w:rsidR="00440BF1" w:rsidP="00440BF1" w:rsidRDefault="00440BF1" w14:paraId="3BC5EC03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40BF1" w:rsidRDefault="00440BF1" w14:paraId="6E1831B3" wp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xmlns:wp14="http://schemas.microsoft.com/office/word/2010/wordml" w:rsidR="00440BF1" w:rsidTr="00440BF1" w14:paraId="364265A9" wp14:textId="77777777">
        <w:trPr>
          <w:trHeight w:val="300"/>
        </w:trPr>
        <w:tc>
          <w:tcPr>
            <w:tcW w:w="274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440BF1" w:rsidP="00440BF1" w:rsidRDefault="00440BF1" w14:paraId="3751300F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440BF1" w:rsidP="00440BF1" w:rsidRDefault="00440BF1" w14:paraId="35F21B6E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Descripción</w:t>
            </w:r>
            <w:r>
              <w:rPr>
                <w:rStyle w:val="eop"/>
              </w:rPr>
              <w:t> </w:t>
            </w:r>
          </w:p>
        </w:tc>
        <w:tc>
          <w:tcPr>
            <w:tcW w:w="573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440BF1" w:rsidP="00440BF1" w:rsidRDefault="00440BF1" w14:paraId="55C683A1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Tareas a implementar:</w:t>
            </w:r>
            <w:r>
              <w:rPr>
                <w:rStyle w:val="eop"/>
              </w:rPr>
              <w:t> </w:t>
            </w:r>
          </w:p>
          <w:p w:rsidR="00440BF1" w:rsidP="00440BF1" w:rsidRDefault="00440BF1" w14:paraId="35F0889A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440BF1" w:rsidP="00440BF1" w:rsidRDefault="00440BF1" w14:paraId="6B515302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xmlns:wp14="http://schemas.microsoft.com/office/word/2010/wordml" w:rsidR="00440BF1" w:rsidTr="00440BF1" w14:paraId="3783A14C" wp14:textId="77777777">
        <w:trPr>
          <w:trHeight w:val="600"/>
        </w:trPr>
        <w:tc>
          <w:tcPr>
            <w:tcW w:w="2745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40BF1" w:rsidRDefault="00440BF1" w14:paraId="54E11D2A" wp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73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440BF1" w:rsidP="00440BF1" w:rsidRDefault="00440BF1" w14:paraId="5389F292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Planificación:</w:t>
            </w:r>
            <w:r>
              <w:rPr>
                <w:rStyle w:val="eop"/>
              </w:rPr>
              <w:t> </w:t>
            </w:r>
          </w:p>
          <w:p w:rsidR="00440BF1" w:rsidP="00440BF1" w:rsidRDefault="00440BF1" w14:paraId="4253EF77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440BF1" w:rsidP="00440BF1" w:rsidRDefault="00440BF1" w14:paraId="2D6473E8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440BF1" w:rsidP="00440BF1" w:rsidRDefault="00440BF1" w14:paraId="696D69FC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xmlns:wp14="http://schemas.microsoft.com/office/word/2010/wordml" w:rsidR="00440BF1" w:rsidTr="00440BF1" w14:paraId="4D111EE9" wp14:textId="77777777">
        <w:trPr>
          <w:trHeight w:val="300"/>
        </w:trPr>
        <w:tc>
          <w:tcPr>
            <w:tcW w:w="27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D0CECE"/>
            <w:hideMark/>
          </w:tcPr>
          <w:p w:rsidR="00440BF1" w:rsidP="00440BF1" w:rsidRDefault="00440BF1" w14:paraId="2A9C0398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 xml:space="preserve"> Nombre de la actividad: </w:t>
            </w:r>
            <w:r>
              <w:rPr>
                <w:rStyle w:val="eop"/>
              </w:rPr>
              <w:t> </w:t>
            </w:r>
          </w:p>
          <w:p w:rsidR="00440BF1" w:rsidP="00440BF1" w:rsidRDefault="00440BF1" w14:paraId="72302A59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321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/>
            <w:vAlign w:val="center"/>
            <w:hideMark/>
          </w:tcPr>
          <w:p w:rsidR="00440BF1" w:rsidP="00440BF1" w:rsidRDefault="00440BF1" w14:paraId="1057CBD4" wp14:textId="77777777">
            <w:pPr>
              <w:pStyle w:val="paragraph"/>
              <w:spacing w:before="0" w:beforeAutospacing="0" w:after="0" w:afterAutospacing="0"/>
              <w:ind w:right="120"/>
              <w:jc w:val="righ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i/>
                <w:iCs/>
              </w:rPr>
              <w:t>Aprobación e implementación de los cambios</w:t>
            </w:r>
            <w:r>
              <w:rPr>
                <w:rStyle w:val="eop"/>
              </w:rPr>
              <w:t> 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0CECE"/>
            <w:hideMark/>
          </w:tcPr>
          <w:p w:rsidR="00440BF1" w:rsidP="00440BF1" w:rsidRDefault="00440BF1" w14:paraId="04130017" wp14:textId="77777777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Página 1 de 1</w:t>
            </w:r>
            <w:r>
              <w:rPr>
                <w:rStyle w:val="eop"/>
              </w:rPr>
              <w:t> </w:t>
            </w:r>
          </w:p>
        </w:tc>
      </w:tr>
    </w:tbl>
    <w:p xmlns:wp14="http://schemas.microsoft.com/office/word/2010/wordml" w:rsidR="00440BF1" w:rsidP="00440BF1" w:rsidRDefault="00440BF1" w14:paraId="31126E5D" wp14:textId="77777777">
      <w:pPr>
        <w:jc w:val="both"/>
        <w:rPr>
          <w:lang w:val="es-ES"/>
        </w:rPr>
      </w:pPr>
    </w:p>
    <w:p xmlns:wp14="http://schemas.microsoft.com/office/word/2010/wordml" w:rsidRPr="006F38B9" w:rsidR="00440BF1" w:rsidP="006F38B9" w:rsidRDefault="00440BF1" w14:paraId="37E708BC" wp14:textId="77777777">
      <w:pPr>
        <w:pStyle w:val="Ttulo4"/>
        <w:rPr>
          <w:lang w:val="es-ES"/>
        </w:rPr>
      </w:pPr>
      <w:r>
        <w:rPr>
          <w:lang w:val="es-ES"/>
        </w:rPr>
        <w:t>Justificación de sus campos</w:t>
      </w:r>
    </w:p>
    <w:p xmlns:wp14="http://schemas.microsoft.com/office/word/2010/wordml" w:rsidRPr="00440BF1" w:rsidR="00440BF1" w:rsidP="006F38B9" w:rsidRDefault="00440BF1" w14:paraId="43A62046" wp14:textId="77777777">
      <w:pPr>
        <w:numPr>
          <w:ilvl w:val="0"/>
          <w:numId w:val="164"/>
        </w:numPr>
        <w:ind w:left="709"/>
        <w:jc w:val="both"/>
        <w:rPr>
          <w:lang w:val="es-ES"/>
        </w:rPr>
      </w:pPr>
      <w:r w:rsidRPr="00440BF1">
        <w:rPr>
          <w:b/>
          <w:bCs/>
          <w:lang w:val="es-ES"/>
        </w:rPr>
        <w:t xml:space="preserve">ID de problema: </w:t>
      </w:r>
      <w:r w:rsidRPr="00440BF1">
        <w:rPr>
          <w:lang w:val="es-ES"/>
        </w:rPr>
        <w:t>Identificador único del problema dado automáticamente. Permite rastrear todos los informes hechos y consultar las plantillas asociadas a un problema fácilmente. </w:t>
      </w:r>
    </w:p>
    <w:p xmlns:wp14="http://schemas.microsoft.com/office/word/2010/wordml" w:rsidRPr="00440BF1" w:rsidR="00440BF1" w:rsidP="006F38B9" w:rsidRDefault="00440BF1" w14:paraId="4C79295E" wp14:textId="77777777">
      <w:pPr>
        <w:numPr>
          <w:ilvl w:val="0"/>
          <w:numId w:val="164"/>
        </w:numPr>
        <w:ind w:left="709"/>
        <w:jc w:val="both"/>
        <w:rPr>
          <w:lang w:val="es-ES"/>
        </w:rPr>
      </w:pPr>
      <w:r w:rsidRPr="00440BF1">
        <w:rPr>
          <w:b/>
          <w:bCs/>
          <w:lang w:val="es-ES"/>
        </w:rPr>
        <w:t>Versión de Plantilla</w:t>
      </w:r>
      <w:r w:rsidRPr="00440BF1">
        <w:rPr>
          <w:lang w:val="es-ES"/>
        </w:rPr>
        <w:t>: Indica la versión de la plantilla para el caso de que se cree un modelo nuevo. </w:t>
      </w:r>
    </w:p>
    <w:p xmlns:wp14="http://schemas.microsoft.com/office/word/2010/wordml" w:rsidRPr="00440BF1" w:rsidR="00440BF1" w:rsidP="006F38B9" w:rsidRDefault="00440BF1" w14:paraId="76AA9413" wp14:textId="77777777">
      <w:pPr>
        <w:numPr>
          <w:ilvl w:val="0"/>
          <w:numId w:val="164"/>
        </w:numPr>
        <w:ind w:left="709"/>
        <w:jc w:val="both"/>
        <w:rPr>
          <w:lang w:val="es-ES"/>
        </w:rPr>
      </w:pPr>
      <w:r w:rsidRPr="00440BF1">
        <w:rPr>
          <w:b/>
          <w:bCs/>
          <w:lang w:val="es-ES"/>
        </w:rPr>
        <w:t xml:space="preserve">Estado de los cambios: </w:t>
      </w:r>
      <w:r w:rsidRPr="00440BF1">
        <w:rPr>
          <w:lang w:val="es-ES"/>
        </w:rPr>
        <w:t>Permite saber si los cambios han sido rechazados o aceptados, y por lo tanto si existe la necesidad de implementarlos o no. </w:t>
      </w:r>
    </w:p>
    <w:p xmlns:wp14="http://schemas.microsoft.com/office/word/2010/wordml" w:rsidRPr="00440BF1" w:rsidR="00440BF1" w:rsidP="006F38B9" w:rsidRDefault="00440BF1" w14:paraId="242E89E2" wp14:textId="77777777">
      <w:pPr>
        <w:numPr>
          <w:ilvl w:val="0"/>
          <w:numId w:val="164"/>
        </w:numPr>
        <w:ind w:left="709"/>
        <w:jc w:val="both"/>
        <w:rPr>
          <w:lang w:val="es-ES"/>
        </w:rPr>
      </w:pPr>
      <w:r w:rsidRPr="00440BF1">
        <w:rPr>
          <w:b/>
          <w:bCs/>
          <w:lang w:val="es-ES"/>
        </w:rPr>
        <w:t xml:space="preserve">Fecha de inicio: </w:t>
      </w:r>
      <w:r w:rsidRPr="00440BF1">
        <w:rPr>
          <w:lang w:val="es-ES"/>
        </w:rPr>
        <w:t>Fecha en la que se comienzan a implementar las tareas necesarias </w:t>
      </w:r>
    </w:p>
    <w:p xmlns:wp14="http://schemas.microsoft.com/office/word/2010/wordml" w:rsidRPr="00440BF1" w:rsidR="00440BF1" w:rsidP="006F38B9" w:rsidRDefault="00440BF1" w14:paraId="5C6FCBA5" wp14:textId="77777777">
      <w:pPr>
        <w:numPr>
          <w:ilvl w:val="0"/>
          <w:numId w:val="164"/>
        </w:numPr>
        <w:ind w:left="709"/>
        <w:jc w:val="both"/>
        <w:rPr>
          <w:lang w:val="es-ES"/>
        </w:rPr>
      </w:pPr>
      <w:r w:rsidRPr="00440BF1">
        <w:rPr>
          <w:b/>
          <w:bCs/>
          <w:lang w:val="es-ES"/>
        </w:rPr>
        <w:t xml:space="preserve">Fecha de finalización: </w:t>
      </w:r>
      <w:r w:rsidRPr="00440BF1">
        <w:rPr>
          <w:lang w:val="es-ES"/>
        </w:rPr>
        <w:t>Fecha en la que se terminan de implementar las tareas necesarias. Tanto este campo como la fecha de inicio sirven para controlar los plazos o la carga de trabajo y ayudar a organizar la planificación los proyectos. </w:t>
      </w:r>
    </w:p>
    <w:p xmlns:wp14="http://schemas.microsoft.com/office/word/2010/wordml" w:rsidRPr="00440BF1" w:rsidR="00440BF1" w:rsidP="006F38B9" w:rsidRDefault="00440BF1" w14:paraId="36170F55" wp14:textId="77777777">
      <w:pPr>
        <w:numPr>
          <w:ilvl w:val="0"/>
          <w:numId w:val="164"/>
        </w:numPr>
        <w:ind w:left="709"/>
        <w:jc w:val="both"/>
        <w:rPr>
          <w:lang w:val="es-ES"/>
        </w:rPr>
      </w:pPr>
      <w:r w:rsidRPr="00440BF1">
        <w:rPr>
          <w:b/>
          <w:bCs/>
          <w:lang w:val="es-ES"/>
        </w:rPr>
        <w:t xml:space="preserve">Encargado: </w:t>
      </w:r>
      <w:r w:rsidRPr="00440BF1">
        <w:rPr>
          <w:lang w:val="es-ES"/>
        </w:rPr>
        <w:t>Nombre completo del encargado que supervisa la verificación de los cambios y máximo responsable de la ejecución de esta actividad. </w:t>
      </w:r>
    </w:p>
    <w:p xmlns:wp14="http://schemas.microsoft.com/office/word/2010/wordml" w:rsidRPr="00440BF1" w:rsidR="00440BF1" w:rsidP="006F38B9" w:rsidRDefault="00440BF1" w14:paraId="0C2542D6" wp14:textId="77777777">
      <w:pPr>
        <w:numPr>
          <w:ilvl w:val="0"/>
          <w:numId w:val="164"/>
        </w:numPr>
        <w:ind w:left="709"/>
        <w:jc w:val="both"/>
        <w:rPr>
          <w:lang w:val="es-ES"/>
        </w:rPr>
      </w:pPr>
      <w:r w:rsidRPr="00440BF1">
        <w:rPr>
          <w:b/>
          <w:bCs/>
          <w:lang w:val="es-ES"/>
        </w:rPr>
        <w:t xml:space="preserve">Firma del encargado: </w:t>
      </w:r>
      <w:r w:rsidRPr="00440BF1">
        <w:rPr>
          <w:lang w:val="es-ES"/>
        </w:rPr>
        <w:t>Necesario para que el responsable de la actividad la verifique como terminada. </w:t>
      </w:r>
    </w:p>
    <w:p xmlns:wp14="http://schemas.microsoft.com/office/word/2010/wordml" w:rsidRPr="00440BF1" w:rsidR="00440BF1" w:rsidP="006F38B9" w:rsidRDefault="00440BF1" w14:paraId="0C956ABF" wp14:textId="190C9F65">
      <w:pPr>
        <w:numPr>
          <w:ilvl w:val="0"/>
          <w:numId w:val="164"/>
        </w:numPr>
        <w:ind w:left="709"/>
        <w:jc w:val="both"/>
        <w:rPr>
          <w:lang w:val="es-ES"/>
        </w:rPr>
      </w:pPr>
      <w:r w:rsidRPr="0756EF2C" w:rsidR="00440BF1">
        <w:rPr>
          <w:b w:val="1"/>
          <w:bCs w:val="1"/>
          <w:lang w:val="es-ES"/>
        </w:rPr>
        <w:t>Descripción de la implementación:</w:t>
      </w:r>
      <w:r w:rsidRPr="0756EF2C" w:rsidR="00440BF1">
        <w:rPr>
          <w:b w:val="1"/>
          <w:bCs w:val="1"/>
          <w:lang w:val="es-ES"/>
        </w:rPr>
        <w:t xml:space="preserve"> </w:t>
      </w:r>
    </w:p>
    <w:p xmlns:wp14="http://schemas.microsoft.com/office/word/2010/wordml" w:rsidRPr="00440BF1" w:rsidR="00440BF1" w:rsidP="0756EF2C" w:rsidRDefault="00440BF1" w14:paraId="52203569" wp14:textId="27273746">
      <w:pPr>
        <w:pStyle w:val="Prrafodelista"/>
        <w:numPr>
          <w:ilvl w:val="0"/>
          <w:numId w:val="172"/>
        </w:numPr>
        <w:ind/>
        <w:jc w:val="both"/>
        <w:rPr>
          <w:lang w:val="es-ES"/>
        </w:rPr>
      </w:pPr>
      <w:bookmarkStart w:name="_Int_yeQBBxA6" w:id="1855926581"/>
      <w:r w:rsidRPr="0756EF2C" w:rsidR="6B087F81">
        <w:rPr>
          <w:b w:val="1"/>
          <w:bCs w:val="1"/>
          <w:lang w:val="es-ES"/>
        </w:rPr>
        <w:t>Tareas a implementar</w:t>
      </w:r>
      <w:bookmarkEnd w:id="1855926581"/>
      <w:r w:rsidRPr="0756EF2C" w:rsidR="6B087F81">
        <w:rPr>
          <w:lang w:val="es-ES"/>
        </w:rPr>
        <w:t>: Descripción con detalle de l</w:t>
      </w:r>
      <w:r w:rsidRPr="0756EF2C" w:rsidR="1EE65D56">
        <w:rPr>
          <w:lang w:val="es-ES"/>
        </w:rPr>
        <w:t>o</w:t>
      </w:r>
      <w:r w:rsidRPr="0756EF2C" w:rsidR="6B087F81">
        <w:rPr>
          <w:lang w:val="es-ES"/>
        </w:rPr>
        <w:t xml:space="preserve">s diferentes </w:t>
      </w:r>
      <w:r w:rsidRPr="0756EF2C" w:rsidR="13202C29">
        <w:rPr>
          <w:lang w:val="es-ES"/>
        </w:rPr>
        <w:t xml:space="preserve">trabajos que </w:t>
      </w:r>
      <w:r w:rsidRPr="0756EF2C" w:rsidR="6B087F81">
        <w:rPr>
          <w:lang w:val="es-ES"/>
        </w:rPr>
        <w:t>se deben llevar a cabo para implementar los cambios.</w:t>
      </w:r>
    </w:p>
    <w:p xmlns:wp14="http://schemas.microsoft.com/office/word/2010/wordml" w:rsidRPr="00440BF1" w:rsidR="00440BF1" w:rsidP="0756EF2C" w:rsidRDefault="00440BF1" w14:paraId="3ECCDF95" wp14:textId="6A98FBE7">
      <w:pPr>
        <w:pStyle w:val="Prrafodelista"/>
        <w:numPr>
          <w:ilvl w:val="0"/>
          <w:numId w:val="172"/>
        </w:numPr>
        <w:ind/>
        <w:jc w:val="both"/>
        <w:rPr>
          <w:lang w:val="es-ES"/>
        </w:rPr>
      </w:pPr>
      <w:r w:rsidRPr="0756EF2C" w:rsidR="6B087F81">
        <w:rPr>
          <w:b w:val="1"/>
          <w:bCs w:val="1"/>
          <w:lang w:val="es-ES"/>
        </w:rPr>
        <w:t>Planificación:</w:t>
      </w:r>
      <w:r w:rsidRPr="0756EF2C" w:rsidR="4047869C">
        <w:rPr>
          <w:b w:val="1"/>
          <w:bCs w:val="1"/>
          <w:lang w:val="es-ES"/>
        </w:rPr>
        <w:t xml:space="preserve"> </w:t>
      </w:r>
      <w:r w:rsidRPr="0756EF2C" w:rsidR="4047869C">
        <w:rPr>
          <w:b w:val="0"/>
          <w:bCs w:val="0"/>
          <w:lang w:val="es-ES"/>
        </w:rPr>
        <w:t xml:space="preserve">Para cada tarea pertinente </w:t>
      </w:r>
      <w:r w:rsidRPr="0756EF2C" w:rsidR="00440BF1">
        <w:rPr>
          <w:lang w:val="es-ES"/>
        </w:rPr>
        <w:t>se especifica qui</w:t>
      </w:r>
      <w:r w:rsidRPr="0756EF2C" w:rsidR="396462FF">
        <w:rPr>
          <w:lang w:val="es-ES"/>
        </w:rPr>
        <w:t xml:space="preserve">enes son los encargados </w:t>
      </w:r>
      <w:r w:rsidRPr="0756EF2C" w:rsidR="00440BF1">
        <w:rPr>
          <w:lang w:val="es-ES"/>
        </w:rPr>
        <w:t>de realizar</w:t>
      </w:r>
      <w:r w:rsidRPr="0756EF2C" w:rsidR="0499B25C">
        <w:rPr>
          <w:lang w:val="es-ES"/>
        </w:rPr>
        <w:t>la</w:t>
      </w:r>
      <w:r w:rsidRPr="0756EF2C" w:rsidR="00440BF1">
        <w:rPr>
          <w:lang w:val="es-ES"/>
        </w:rPr>
        <w:t xml:space="preserve"> y en qué plazos se debe </w:t>
      </w:r>
      <w:r w:rsidRPr="0756EF2C" w:rsidR="6609D500">
        <w:rPr>
          <w:lang w:val="es-ES"/>
        </w:rPr>
        <w:t>finalizar</w:t>
      </w:r>
      <w:r w:rsidRPr="0756EF2C" w:rsidR="00440BF1">
        <w:rPr>
          <w:lang w:val="es-ES"/>
        </w:rPr>
        <w:t>.</w:t>
      </w:r>
    </w:p>
    <w:p xmlns:wp14="http://schemas.microsoft.com/office/word/2010/wordml" w:rsidRPr="00440BF1" w:rsidR="00440BF1" w:rsidP="006F38B9" w:rsidRDefault="00440BF1" w14:paraId="7013F853" wp14:textId="77777777">
      <w:pPr>
        <w:numPr>
          <w:ilvl w:val="0"/>
          <w:numId w:val="164"/>
        </w:numPr>
        <w:ind w:left="709"/>
        <w:jc w:val="both"/>
        <w:rPr>
          <w:lang w:val="es-ES"/>
        </w:rPr>
      </w:pPr>
      <w:r w:rsidRPr="00440BF1">
        <w:rPr>
          <w:b/>
          <w:bCs/>
          <w:lang w:val="es-ES"/>
        </w:rPr>
        <w:t xml:space="preserve">Nombre de la actividad: </w:t>
      </w:r>
      <w:r w:rsidRPr="00440BF1">
        <w:rPr>
          <w:lang w:val="es-ES"/>
        </w:rPr>
        <w:t>Identificación de a qué actividad pertenece la plantilla (fijo). En este caso “Aprobación e implementación de los cambios”. </w:t>
      </w:r>
    </w:p>
    <w:p xmlns:wp14="http://schemas.microsoft.com/office/word/2010/wordml" w:rsidRPr="00440BF1" w:rsidR="00440BF1" w:rsidP="006F38B9" w:rsidRDefault="00440BF1" w14:paraId="50DDD290" wp14:textId="77777777">
      <w:pPr>
        <w:numPr>
          <w:ilvl w:val="0"/>
          <w:numId w:val="164"/>
        </w:numPr>
        <w:ind w:left="709"/>
        <w:jc w:val="both"/>
        <w:rPr>
          <w:lang w:val="es-ES"/>
        </w:rPr>
      </w:pPr>
      <w:r w:rsidRPr="00440BF1">
        <w:rPr>
          <w:b/>
          <w:bCs/>
          <w:lang w:val="es-ES"/>
        </w:rPr>
        <w:t>Número de página/número de página</w:t>
      </w:r>
      <w:r w:rsidRPr="00440BF1">
        <w:rPr>
          <w:lang w:val="es-ES"/>
        </w:rPr>
        <w:t>: Muestra el número de página actual y el total de páginas del documento.</w:t>
      </w:r>
    </w:p>
    <w:p xmlns:wp14="http://schemas.microsoft.com/office/word/2010/wordml" w:rsidR="00440BF1" w:rsidP="00440BF1" w:rsidRDefault="00440BF1" w14:paraId="2DE403A5" wp14:textId="77777777">
      <w:pPr>
        <w:jc w:val="both"/>
        <w:rPr>
          <w:lang w:val="es-ES"/>
        </w:rPr>
      </w:pPr>
    </w:p>
    <w:p xmlns:wp14="http://schemas.microsoft.com/office/word/2010/wordml" w:rsidRPr="006F38B9" w:rsidR="006F38B9" w:rsidP="006F38B9" w:rsidRDefault="00440BF1" w14:paraId="779412DC" wp14:textId="77777777" wp14:noSpellErr="1">
      <w:pPr>
        <w:pStyle w:val="Ttulo3"/>
        <w:rPr>
          <w:lang w:val="es-ES"/>
        </w:rPr>
      </w:pPr>
      <w:bookmarkStart w:name="_Toc559950069" w:id="2104286913"/>
      <w:r w:rsidRPr="0756EF2C" w:rsidR="00440BF1">
        <w:rPr>
          <w:lang w:val="es-ES"/>
        </w:rPr>
        <w:t>Plantilla de “Verificación de los cambios”</w:t>
      </w:r>
      <w:bookmarkEnd w:id="2104286913"/>
    </w:p>
    <w:p xmlns:wp14="http://schemas.microsoft.com/office/word/2010/wordml" w:rsidRPr="00440BF1" w:rsidR="00440BF1" w:rsidP="00440BF1" w:rsidRDefault="00440BF1" w14:paraId="07DC2160" wp14:textId="77777777">
      <w:pPr>
        <w:ind w:firstLine="360"/>
        <w:jc w:val="both"/>
        <w:rPr>
          <w:lang w:val="es-ES"/>
        </w:rPr>
      </w:pPr>
      <w:r w:rsidRPr="00440BF1">
        <w:rPr>
          <w:lang w:val="es-ES"/>
        </w:rPr>
        <w:t>La plantilla de “Verificación de los cambios” estará constituida por los siguientes campos: </w:t>
      </w:r>
    </w:p>
    <w:p xmlns:wp14="http://schemas.microsoft.com/office/word/2010/wordml" w:rsidRPr="00440BF1" w:rsidR="00440BF1" w:rsidP="002E318E" w:rsidRDefault="00440BF1" w14:paraId="4C29E9F0" wp14:textId="77777777">
      <w:pPr>
        <w:numPr>
          <w:ilvl w:val="0"/>
          <w:numId w:val="165"/>
        </w:numPr>
        <w:ind w:left="709"/>
        <w:jc w:val="both"/>
        <w:rPr>
          <w:lang w:val="es-ES"/>
        </w:rPr>
      </w:pPr>
      <w:r w:rsidRPr="00440BF1">
        <w:rPr>
          <w:lang w:val="es-ES"/>
        </w:rPr>
        <w:t>ID de problema  </w:t>
      </w:r>
    </w:p>
    <w:p xmlns:wp14="http://schemas.microsoft.com/office/word/2010/wordml" w:rsidRPr="00440BF1" w:rsidR="00440BF1" w:rsidP="002E318E" w:rsidRDefault="00440BF1" w14:paraId="2E656586" wp14:textId="77777777">
      <w:pPr>
        <w:numPr>
          <w:ilvl w:val="0"/>
          <w:numId w:val="165"/>
        </w:numPr>
        <w:ind w:left="709"/>
        <w:jc w:val="both"/>
        <w:rPr>
          <w:lang w:val="es-ES"/>
        </w:rPr>
      </w:pPr>
      <w:r w:rsidRPr="00440BF1">
        <w:rPr>
          <w:lang w:val="es-ES"/>
        </w:rPr>
        <w:t>Versión de la plantilla </w:t>
      </w:r>
    </w:p>
    <w:p xmlns:wp14="http://schemas.microsoft.com/office/word/2010/wordml" w:rsidRPr="00440BF1" w:rsidR="00440BF1" w:rsidP="002E318E" w:rsidRDefault="00440BF1" w14:paraId="7C486992" wp14:textId="77777777">
      <w:pPr>
        <w:numPr>
          <w:ilvl w:val="0"/>
          <w:numId w:val="165"/>
        </w:numPr>
        <w:ind w:left="709"/>
        <w:jc w:val="both"/>
        <w:rPr>
          <w:lang w:val="es-ES"/>
        </w:rPr>
      </w:pPr>
      <w:r w:rsidRPr="00440BF1">
        <w:rPr>
          <w:lang w:val="es-ES"/>
        </w:rPr>
        <w:t>Fecha de verificación </w:t>
      </w:r>
    </w:p>
    <w:p xmlns:wp14="http://schemas.microsoft.com/office/word/2010/wordml" w:rsidRPr="00440BF1" w:rsidR="00440BF1" w:rsidP="002E318E" w:rsidRDefault="00440BF1" w14:paraId="277BFC1E" wp14:textId="77777777">
      <w:pPr>
        <w:numPr>
          <w:ilvl w:val="0"/>
          <w:numId w:val="165"/>
        </w:numPr>
        <w:ind w:left="709"/>
        <w:jc w:val="both"/>
        <w:rPr>
          <w:lang w:val="es-ES"/>
        </w:rPr>
      </w:pPr>
      <w:r w:rsidRPr="00440BF1">
        <w:rPr>
          <w:lang w:val="es-ES"/>
        </w:rPr>
        <w:t>Encargado </w:t>
      </w:r>
    </w:p>
    <w:p xmlns:wp14="http://schemas.microsoft.com/office/word/2010/wordml" w:rsidRPr="00440BF1" w:rsidR="00440BF1" w:rsidP="002E318E" w:rsidRDefault="00440BF1" w14:paraId="44924A21" wp14:textId="77777777">
      <w:pPr>
        <w:numPr>
          <w:ilvl w:val="0"/>
          <w:numId w:val="165"/>
        </w:numPr>
        <w:ind w:left="709"/>
        <w:jc w:val="both"/>
        <w:rPr>
          <w:lang w:val="es-ES"/>
        </w:rPr>
      </w:pPr>
      <w:r w:rsidRPr="00440BF1">
        <w:rPr>
          <w:lang w:val="es-ES"/>
        </w:rPr>
        <w:t>Firma del encargado </w:t>
      </w:r>
    </w:p>
    <w:p xmlns:wp14="http://schemas.microsoft.com/office/word/2010/wordml" w:rsidRPr="00440BF1" w:rsidR="00440BF1" w:rsidP="002E318E" w:rsidRDefault="00440BF1" w14:paraId="29608DC0" wp14:textId="77777777">
      <w:pPr>
        <w:numPr>
          <w:ilvl w:val="0"/>
          <w:numId w:val="165"/>
        </w:numPr>
        <w:ind w:left="709"/>
        <w:jc w:val="both"/>
        <w:rPr>
          <w:lang w:val="es-ES"/>
        </w:rPr>
      </w:pPr>
      <w:r w:rsidRPr="00440BF1">
        <w:rPr>
          <w:lang w:val="es-ES"/>
        </w:rPr>
        <w:t>Seguimiento </w:t>
      </w:r>
    </w:p>
    <w:p xmlns:wp14="http://schemas.microsoft.com/office/word/2010/wordml" w:rsidRPr="00440BF1" w:rsidR="00440BF1" w:rsidP="002E318E" w:rsidRDefault="00440BF1" w14:paraId="0AEEB130" wp14:textId="77777777">
      <w:pPr>
        <w:numPr>
          <w:ilvl w:val="0"/>
          <w:numId w:val="165"/>
        </w:numPr>
        <w:ind w:left="709"/>
        <w:jc w:val="both"/>
        <w:rPr>
          <w:lang w:val="es-ES"/>
        </w:rPr>
      </w:pPr>
      <w:r w:rsidRPr="00440BF1">
        <w:rPr>
          <w:lang w:val="es-ES"/>
        </w:rPr>
        <w:t>Documentación actualizada </w:t>
      </w:r>
    </w:p>
    <w:p xmlns:wp14="http://schemas.microsoft.com/office/word/2010/wordml" w:rsidRPr="00440BF1" w:rsidR="00440BF1" w:rsidP="002E318E" w:rsidRDefault="00440BF1" w14:paraId="039F4802" wp14:textId="77777777">
      <w:pPr>
        <w:numPr>
          <w:ilvl w:val="0"/>
          <w:numId w:val="165"/>
        </w:numPr>
        <w:ind w:left="709"/>
        <w:jc w:val="both"/>
        <w:rPr>
          <w:lang w:val="es-ES"/>
        </w:rPr>
      </w:pPr>
      <w:r w:rsidRPr="00440BF1">
        <w:rPr>
          <w:lang w:val="es-ES"/>
        </w:rPr>
        <w:t>Nombre de la actividad </w:t>
      </w:r>
    </w:p>
    <w:p xmlns:wp14="http://schemas.microsoft.com/office/word/2010/wordml" w:rsidRPr="00440BF1" w:rsidR="00440BF1" w:rsidP="002E318E" w:rsidRDefault="00440BF1" w14:paraId="2553BBC9" wp14:textId="77777777">
      <w:pPr>
        <w:numPr>
          <w:ilvl w:val="0"/>
          <w:numId w:val="165"/>
        </w:numPr>
        <w:ind w:left="709"/>
        <w:jc w:val="both"/>
        <w:rPr>
          <w:lang w:val="es-ES"/>
        </w:rPr>
      </w:pPr>
      <w:r w:rsidRPr="00440BF1">
        <w:rPr>
          <w:lang w:val="es-ES"/>
        </w:rPr>
        <w:t>Número de página/número de página </w:t>
      </w:r>
    </w:p>
    <w:p xmlns:wp14="http://schemas.microsoft.com/office/word/2010/wordml" w:rsidR="00440BF1" w:rsidP="00440BF1" w:rsidRDefault="00440BF1" w14:paraId="62431CDC" wp14:textId="77777777">
      <w:pPr>
        <w:jc w:val="both"/>
        <w:rPr>
          <w:lang w:val="es-ES"/>
        </w:rPr>
      </w:pPr>
    </w:p>
    <w:p xmlns:wp14="http://schemas.microsoft.com/office/word/2010/wordml" w:rsidR="00440BF1" w:rsidP="006F38B9" w:rsidRDefault="00440BF1" w14:paraId="2B25CD42" wp14:textId="77777777">
      <w:pPr>
        <w:pStyle w:val="Ttulo4"/>
        <w:rPr>
          <w:lang w:val="es-ES"/>
        </w:rPr>
      </w:pPr>
      <w:r>
        <w:rPr>
          <w:lang w:val="es-ES"/>
        </w:rPr>
        <w:t>Modelo</w:t>
      </w:r>
    </w:p>
    <w:p xmlns:wp14="http://schemas.microsoft.com/office/word/2010/wordml" w:rsidR="00440BF1" w:rsidP="00440BF1" w:rsidRDefault="00440BF1" w14:paraId="49E398E2" wp14:textId="77777777">
      <w:pPr>
        <w:jc w:val="both"/>
        <w:rPr>
          <w:lang w:val="es-ES"/>
        </w:rPr>
      </w:pPr>
    </w:p>
    <w:tbl>
      <w:tblPr>
        <w:tblW w:w="84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5"/>
        <w:gridCol w:w="2910"/>
        <w:gridCol w:w="2835"/>
      </w:tblGrid>
      <w:tr xmlns:wp14="http://schemas.microsoft.com/office/word/2010/wordml" w:rsidRPr="00440BF1" w:rsidR="00440BF1" w:rsidTr="00440BF1" w14:paraId="275E2F0D" wp14:textId="77777777">
        <w:trPr>
          <w:trHeight w:val="300"/>
        </w:trPr>
        <w:tc>
          <w:tcPr>
            <w:tcW w:w="27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0CECE"/>
            <w:hideMark/>
          </w:tcPr>
          <w:p w:rsidRPr="00440BF1" w:rsidR="00440BF1" w:rsidP="00440BF1" w:rsidRDefault="00440BF1" w14:paraId="72B1DC17" wp14:textId="7777777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Pr="00440BF1">
              <w:rPr>
                <w:lang w:val="es-ES"/>
              </w:rPr>
              <w:t xml:space="preserve">ID del problema: </w:t>
            </w:r>
            <w:r>
              <w:rPr>
                <w:lang w:val="es-ES"/>
              </w:rPr>
              <w:t xml:space="preserve">  </w:t>
            </w:r>
            <w:r w:rsidRPr="00440BF1">
              <w:rPr>
                <w:i/>
                <w:iCs/>
                <w:lang w:val="es-ES"/>
              </w:rPr>
              <w:t>IPr-001</w:t>
            </w:r>
            <w:r w:rsidRPr="00440BF1">
              <w:rPr>
                <w:lang w:val="es-ES"/>
              </w:rPr>
              <w:t> </w:t>
            </w:r>
          </w:p>
          <w:p w:rsidRPr="00440BF1" w:rsidR="00440BF1" w:rsidP="00440BF1" w:rsidRDefault="00440BF1" w14:paraId="31CBAF0D" wp14:textId="77777777">
            <w:pPr>
              <w:jc w:val="both"/>
              <w:rPr>
                <w:lang w:val="es-ES"/>
              </w:rPr>
            </w:pPr>
            <w:r w:rsidRPr="00440BF1">
              <w:rPr>
                <w:lang w:val="es-ES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0CECE"/>
            <w:hideMark/>
          </w:tcPr>
          <w:p w:rsidRPr="00440BF1" w:rsidR="00440BF1" w:rsidP="00440BF1" w:rsidRDefault="00440BF1" w14:paraId="4FE4F8B8" wp14:textId="7777777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Pr="00440BF1">
              <w:rPr>
                <w:lang w:val="es-ES"/>
              </w:rPr>
              <w:t>Versión de la plantilla:  </w:t>
            </w:r>
            <w:r>
              <w:rPr>
                <w:lang w:val="es-ES"/>
              </w:rPr>
              <w:t xml:space="preserve">   </w:t>
            </w:r>
            <w:r w:rsidRPr="00440BF1">
              <w:rPr>
                <w:i/>
                <w:iCs/>
                <w:lang w:val="es-ES"/>
              </w:rPr>
              <w:t>v1</w:t>
            </w:r>
            <w:r w:rsidRPr="00440BF1">
              <w:rPr>
                <w:lang w:val="es-ES"/>
              </w:rPr>
              <w:t> 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0CECE"/>
            <w:hideMark/>
          </w:tcPr>
          <w:p w:rsidRPr="00440BF1" w:rsidR="00440BF1" w:rsidP="00440BF1" w:rsidRDefault="00440BF1" w14:paraId="66024A5D" wp14:textId="7777777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Pr="00440BF1">
              <w:rPr>
                <w:lang w:val="es-ES"/>
              </w:rPr>
              <w:t>Fecha de verificación: </w:t>
            </w:r>
          </w:p>
          <w:p w:rsidRPr="00440BF1" w:rsidR="00440BF1" w:rsidP="00440BF1" w:rsidRDefault="00440BF1" w14:paraId="1C50110F" wp14:textId="77777777">
            <w:pPr>
              <w:jc w:val="both"/>
              <w:rPr>
                <w:lang w:val="es-ES"/>
              </w:rPr>
            </w:pPr>
            <w:r w:rsidRPr="00440BF1">
              <w:rPr>
                <w:lang w:val="es-ES"/>
              </w:rPr>
              <w:t>                    </w:t>
            </w:r>
            <w:r>
              <w:rPr>
                <w:lang w:val="es-ES"/>
              </w:rPr>
              <w:t xml:space="preserve">   </w:t>
            </w:r>
            <w:r w:rsidRPr="00440BF1">
              <w:rPr>
                <w:lang w:val="es-ES"/>
              </w:rPr>
              <w:t>  </w:t>
            </w:r>
            <w:r w:rsidRPr="00440BF1">
              <w:rPr>
                <w:i/>
                <w:iCs/>
                <w:lang w:val="es-ES"/>
              </w:rPr>
              <w:t xml:space="preserve">    /     /20</w:t>
            </w:r>
            <w:r w:rsidRPr="00440BF1">
              <w:rPr>
                <w:lang w:val="es-ES"/>
              </w:rPr>
              <w:t> </w:t>
            </w:r>
          </w:p>
        </w:tc>
      </w:tr>
      <w:tr xmlns:wp14="http://schemas.microsoft.com/office/word/2010/wordml" w:rsidRPr="00440BF1" w:rsidR="00440BF1" w:rsidTr="00440BF1" w14:paraId="109993BD" wp14:textId="77777777">
        <w:trPr>
          <w:trHeight w:val="300"/>
        </w:trPr>
        <w:tc>
          <w:tcPr>
            <w:tcW w:w="56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40BF1" w:rsidR="00440BF1" w:rsidP="00440BF1" w:rsidRDefault="00440BF1" w14:paraId="66B5910D" wp14:textId="7777777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Pr="00440BF1">
              <w:rPr>
                <w:lang w:val="es-ES"/>
              </w:rPr>
              <w:t>Encargado: 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40BF1" w:rsidR="00440BF1" w:rsidP="00440BF1" w:rsidRDefault="00440BF1" w14:paraId="52A99A9D" wp14:textId="7777777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Pr="00440BF1">
              <w:rPr>
                <w:lang w:val="es-ES"/>
              </w:rPr>
              <w:t>Firma: </w:t>
            </w:r>
          </w:p>
          <w:p w:rsidRPr="00440BF1" w:rsidR="00440BF1" w:rsidP="00440BF1" w:rsidRDefault="00440BF1" w14:paraId="4A7717C8" wp14:textId="77777777">
            <w:pPr>
              <w:jc w:val="both"/>
              <w:rPr>
                <w:lang w:val="es-ES"/>
              </w:rPr>
            </w:pPr>
            <w:r w:rsidRPr="00440BF1">
              <w:rPr>
                <w:lang w:val="es-ES"/>
              </w:rPr>
              <w:t> </w:t>
            </w:r>
          </w:p>
        </w:tc>
      </w:tr>
      <w:tr xmlns:wp14="http://schemas.microsoft.com/office/word/2010/wordml" w:rsidRPr="00440BF1" w:rsidR="00440BF1" w:rsidTr="00440BF1" w14:paraId="6F7BDD42" wp14:textId="77777777">
        <w:trPr>
          <w:trHeight w:val="300"/>
        </w:trPr>
        <w:tc>
          <w:tcPr>
            <w:tcW w:w="849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40BF1" w:rsidR="00440BF1" w:rsidP="00440BF1" w:rsidRDefault="00440BF1" w14:paraId="5E8C4245" wp14:textId="7777777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Pr="00440BF1">
              <w:rPr>
                <w:lang w:val="es-ES"/>
              </w:rPr>
              <w:t>Seguimiento: </w:t>
            </w:r>
          </w:p>
          <w:p w:rsidRPr="00440BF1" w:rsidR="00440BF1" w:rsidP="00440BF1" w:rsidRDefault="00440BF1" w14:paraId="419A23A7" wp14:textId="77777777">
            <w:pPr>
              <w:jc w:val="both"/>
              <w:rPr>
                <w:lang w:val="es-ES"/>
              </w:rPr>
            </w:pPr>
            <w:r w:rsidRPr="00440BF1">
              <w:rPr>
                <w:lang w:val="es-ES"/>
              </w:rPr>
              <w:t> </w:t>
            </w:r>
          </w:p>
          <w:p w:rsidRPr="00440BF1" w:rsidR="00440BF1" w:rsidP="00440BF1" w:rsidRDefault="00440BF1" w14:paraId="74536B0D" wp14:textId="77777777">
            <w:pPr>
              <w:jc w:val="both"/>
              <w:rPr>
                <w:lang w:val="es-ES"/>
              </w:rPr>
            </w:pPr>
            <w:r w:rsidRPr="00440BF1">
              <w:rPr>
                <w:lang w:val="es-ES"/>
              </w:rPr>
              <w:t> </w:t>
            </w:r>
          </w:p>
        </w:tc>
      </w:tr>
      <w:tr xmlns:wp14="http://schemas.microsoft.com/office/word/2010/wordml" w:rsidRPr="00440BF1" w:rsidR="00440BF1" w:rsidTr="00440BF1" w14:paraId="0BAAE998" wp14:textId="77777777">
        <w:trPr>
          <w:trHeight w:val="630"/>
        </w:trPr>
        <w:tc>
          <w:tcPr>
            <w:tcW w:w="849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40BF1" w:rsidR="00440BF1" w:rsidP="00440BF1" w:rsidRDefault="00440BF1" w14:paraId="585D1494" wp14:textId="7777777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Pr="00440BF1">
              <w:rPr>
                <w:lang w:val="es-ES"/>
              </w:rPr>
              <w:t>Documentación actualizada: </w:t>
            </w:r>
          </w:p>
          <w:p w:rsidRPr="00440BF1" w:rsidR="00440BF1" w:rsidP="00440BF1" w:rsidRDefault="00440BF1" w14:paraId="7D7A3EC8" wp14:textId="77777777">
            <w:pPr>
              <w:jc w:val="both"/>
              <w:rPr>
                <w:lang w:val="es-ES"/>
              </w:rPr>
            </w:pPr>
            <w:r w:rsidRPr="00440BF1">
              <w:rPr>
                <w:lang w:val="es-ES"/>
              </w:rPr>
              <w:t> </w:t>
            </w:r>
          </w:p>
          <w:p w:rsidRPr="00440BF1" w:rsidR="00440BF1" w:rsidP="00440BF1" w:rsidRDefault="00440BF1" w14:paraId="129C278E" wp14:textId="77777777">
            <w:pPr>
              <w:jc w:val="both"/>
              <w:rPr>
                <w:lang w:val="es-ES"/>
              </w:rPr>
            </w:pPr>
            <w:r w:rsidRPr="00440BF1">
              <w:rPr>
                <w:lang w:val="es-ES"/>
              </w:rPr>
              <w:t> </w:t>
            </w:r>
          </w:p>
        </w:tc>
      </w:tr>
      <w:tr xmlns:wp14="http://schemas.microsoft.com/office/word/2010/wordml" w:rsidRPr="00440BF1" w:rsidR="00440BF1" w:rsidTr="00440BF1" w14:paraId="50C89003" wp14:textId="77777777">
        <w:trPr>
          <w:trHeight w:val="300"/>
        </w:trPr>
        <w:tc>
          <w:tcPr>
            <w:tcW w:w="56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0CECE"/>
            <w:hideMark/>
          </w:tcPr>
          <w:p w:rsidRPr="00440BF1" w:rsidR="00440BF1" w:rsidP="00440BF1" w:rsidRDefault="00440BF1" w14:paraId="77768D45" wp14:textId="7777777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Pr="00440BF1">
              <w:rPr>
                <w:lang w:val="es-ES"/>
              </w:rPr>
              <w:t>Nombre de la actividad:      </w:t>
            </w:r>
            <w:r>
              <w:rPr>
                <w:lang w:val="es-ES"/>
              </w:rPr>
              <w:t xml:space="preserve">  </w:t>
            </w:r>
            <w:r w:rsidRPr="00440BF1">
              <w:rPr>
                <w:i/>
                <w:iCs/>
                <w:lang w:val="es-ES"/>
              </w:rPr>
              <w:t>Verificación de los cambios</w:t>
            </w:r>
            <w:r w:rsidRPr="00440BF1">
              <w:rPr>
                <w:lang w:val="es-ES"/>
              </w:rPr>
              <w:t> 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0CECE"/>
            <w:vAlign w:val="center"/>
            <w:hideMark/>
          </w:tcPr>
          <w:p w:rsidRPr="00440BF1" w:rsidR="00440BF1" w:rsidP="00440BF1" w:rsidRDefault="00440BF1" w14:paraId="6C0D4EBE" wp14:textId="77777777">
            <w:pPr>
              <w:jc w:val="right"/>
              <w:rPr>
                <w:lang w:val="es-ES"/>
              </w:rPr>
            </w:pPr>
            <w:r w:rsidRPr="00440BF1">
              <w:rPr>
                <w:lang w:val="es-ES"/>
              </w:rPr>
              <w:t>Página 1 de 1 </w:t>
            </w:r>
          </w:p>
        </w:tc>
      </w:tr>
    </w:tbl>
    <w:p xmlns:wp14="http://schemas.microsoft.com/office/word/2010/wordml" w:rsidR="00440BF1" w:rsidP="00440BF1" w:rsidRDefault="00440BF1" w14:paraId="16287F21" wp14:textId="77777777">
      <w:pPr>
        <w:jc w:val="both"/>
        <w:rPr>
          <w:lang w:val="es-ES"/>
        </w:rPr>
      </w:pPr>
    </w:p>
    <w:p xmlns:wp14="http://schemas.microsoft.com/office/word/2010/wordml" w:rsidRPr="002E318E" w:rsidR="006F38B9" w:rsidP="006F38B9" w:rsidRDefault="00440BF1" w14:paraId="531C751E" wp14:textId="77777777">
      <w:pPr>
        <w:pStyle w:val="Ttulo4"/>
        <w:rPr>
          <w:lang w:val="es-ES"/>
        </w:rPr>
      </w:pPr>
      <w:r>
        <w:rPr>
          <w:lang w:val="es-ES"/>
        </w:rPr>
        <w:t>Justificación de sus campos</w:t>
      </w:r>
    </w:p>
    <w:p xmlns:wp14="http://schemas.microsoft.com/office/word/2010/wordml" w:rsidRPr="00440BF1" w:rsidR="00440BF1" w:rsidP="002E318E" w:rsidRDefault="00440BF1" w14:paraId="55DD09D2" wp14:textId="77777777">
      <w:pPr>
        <w:numPr>
          <w:ilvl w:val="0"/>
          <w:numId w:val="166"/>
        </w:numPr>
        <w:ind w:left="709"/>
        <w:jc w:val="both"/>
        <w:rPr>
          <w:lang w:val="es-ES"/>
        </w:rPr>
      </w:pPr>
      <w:r w:rsidRPr="00440BF1">
        <w:rPr>
          <w:b/>
          <w:bCs/>
          <w:lang w:val="es-ES"/>
        </w:rPr>
        <w:t xml:space="preserve">ID de problema: </w:t>
      </w:r>
      <w:r w:rsidRPr="00440BF1">
        <w:rPr>
          <w:lang w:val="es-ES"/>
        </w:rPr>
        <w:t>Identificador único del problema dado automáticamente. Permite rastrear todos los informes hechos y consultar las plantillas asociadas a un problema fácilmente. </w:t>
      </w:r>
    </w:p>
    <w:p xmlns:wp14="http://schemas.microsoft.com/office/word/2010/wordml" w:rsidRPr="00440BF1" w:rsidR="00440BF1" w:rsidP="002E318E" w:rsidRDefault="00440BF1" w14:paraId="57922B19" wp14:textId="77777777">
      <w:pPr>
        <w:numPr>
          <w:ilvl w:val="0"/>
          <w:numId w:val="166"/>
        </w:numPr>
        <w:ind w:left="709"/>
        <w:jc w:val="both"/>
        <w:rPr>
          <w:lang w:val="es-ES"/>
        </w:rPr>
      </w:pPr>
      <w:r w:rsidRPr="00440BF1">
        <w:rPr>
          <w:b/>
          <w:bCs/>
          <w:lang w:val="es-ES"/>
        </w:rPr>
        <w:t>Versión de Plantilla</w:t>
      </w:r>
      <w:r w:rsidRPr="00440BF1">
        <w:rPr>
          <w:lang w:val="es-ES"/>
        </w:rPr>
        <w:t>: Indica la versión de la plantilla para el caso de que se cree un modelo nuevo. </w:t>
      </w:r>
    </w:p>
    <w:p xmlns:wp14="http://schemas.microsoft.com/office/word/2010/wordml" w:rsidRPr="00440BF1" w:rsidR="00440BF1" w:rsidP="002E318E" w:rsidRDefault="00440BF1" w14:paraId="1B5A0F56" wp14:textId="77777777">
      <w:pPr>
        <w:numPr>
          <w:ilvl w:val="0"/>
          <w:numId w:val="166"/>
        </w:numPr>
        <w:ind w:left="709"/>
        <w:jc w:val="both"/>
        <w:rPr>
          <w:lang w:val="es-ES"/>
        </w:rPr>
      </w:pPr>
      <w:r w:rsidRPr="00440BF1">
        <w:rPr>
          <w:b/>
          <w:bCs/>
          <w:lang w:val="es-ES"/>
        </w:rPr>
        <w:t xml:space="preserve">Fecha de verificación: </w:t>
      </w:r>
      <w:r w:rsidRPr="00440BF1">
        <w:rPr>
          <w:lang w:val="es-ES"/>
        </w:rPr>
        <w:t>Fecha de terminación de esta actividad, útil para controlar los plazos de los proyectos y tener una referencia para consultas. </w:t>
      </w:r>
    </w:p>
    <w:p xmlns:wp14="http://schemas.microsoft.com/office/word/2010/wordml" w:rsidRPr="00440BF1" w:rsidR="00440BF1" w:rsidP="002E318E" w:rsidRDefault="00440BF1" w14:paraId="7A8DB0FB" wp14:textId="77777777">
      <w:pPr>
        <w:numPr>
          <w:ilvl w:val="0"/>
          <w:numId w:val="166"/>
        </w:numPr>
        <w:ind w:left="709"/>
        <w:jc w:val="both"/>
        <w:rPr>
          <w:lang w:val="es-ES"/>
        </w:rPr>
      </w:pPr>
      <w:r w:rsidRPr="00440BF1">
        <w:rPr>
          <w:b/>
          <w:bCs/>
          <w:lang w:val="es-ES"/>
        </w:rPr>
        <w:t xml:space="preserve">Encargado: </w:t>
      </w:r>
      <w:r w:rsidRPr="00440BF1">
        <w:rPr>
          <w:lang w:val="es-ES"/>
        </w:rPr>
        <w:t>Nombre completo del encargado que supervisa la verificación de los cambios y máximo responsable de la ejecución de esta actividad. </w:t>
      </w:r>
    </w:p>
    <w:p xmlns:wp14="http://schemas.microsoft.com/office/word/2010/wordml" w:rsidRPr="00440BF1" w:rsidR="00440BF1" w:rsidP="002E318E" w:rsidRDefault="00440BF1" w14:paraId="58CF78C3" wp14:textId="77777777">
      <w:pPr>
        <w:numPr>
          <w:ilvl w:val="0"/>
          <w:numId w:val="166"/>
        </w:numPr>
        <w:ind w:left="709"/>
        <w:jc w:val="both"/>
        <w:rPr>
          <w:lang w:val="es-ES"/>
        </w:rPr>
      </w:pPr>
      <w:r w:rsidRPr="00440BF1">
        <w:rPr>
          <w:b/>
          <w:bCs/>
          <w:lang w:val="es-ES"/>
        </w:rPr>
        <w:t xml:space="preserve">Firma del encargado: </w:t>
      </w:r>
      <w:r w:rsidRPr="00440BF1">
        <w:rPr>
          <w:lang w:val="es-ES"/>
        </w:rPr>
        <w:t>Necesario para que el responsable de la actividad la verifique como terminada. </w:t>
      </w:r>
    </w:p>
    <w:p xmlns:wp14="http://schemas.microsoft.com/office/word/2010/wordml" w:rsidRPr="00440BF1" w:rsidR="00440BF1" w:rsidP="002E318E" w:rsidRDefault="00440BF1" w14:paraId="5E19ECE6" wp14:textId="77777777">
      <w:pPr>
        <w:numPr>
          <w:ilvl w:val="0"/>
          <w:numId w:val="166"/>
        </w:numPr>
        <w:ind w:left="709"/>
        <w:jc w:val="both"/>
        <w:rPr>
          <w:lang w:val="es-ES"/>
        </w:rPr>
      </w:pPr>
      <w:r w:rsidRPr="00440BF1">
        <w:rPr>
          <w:b/>
          <w:bCs/>
          <w:lang w:val="es-ES"/>
        </w:rPr>
        <w:t xml:space="preserve">Seguimiento: </w:t>
      </w:r>
      <w:r w:rsidRPr="00440BF1">
        <w:rPr>
          <w:lang w:val="es-ES"/>
        </w:rPr>
        <w:t>Permite establecer el estado de cada cambio como ejecutado o no, rechazado e informado, verificado, etc. Debe asegurar que no se pierden cambios solicitados. </w:t>
      </w:r>
    </w:p>
    <w:p xmlns:wp14="http://schemas.microsoft.com/office/word/2010/wordml" w:rsidRPr="00440BF1" w:rsidR="00440BF1" w:rsidP="002E318E" w:rsidRDefault="00440BF1" w14:paraId="35486D0D" wp14:textId="77777777">
      <w:pPr>
        <w:numPr>
          <w:ilvl w:val="0"/>
          <w:numId w:val="166"/>
        </w:numPr>
        <w:ind w:left="709"/>
        <w:jc w:val="both"/>
        <w:rPr>
          <w:lang w:val="es-ES"/>
        </w:rPr>
      </w:pPr>
      <w:r w:rsidRPr="00440BF1">
        <w:rPr>
          <w:b/>
          <w:bCs/>
          <w:lang w:val="es-ES"/>
        </w:rPr>
        <w:t>Documentación actualizada:</w:t>
      </w:r>
      <w:r w:rsidRPr="00440BF1">
        <w:rPr>
          <w:lang w:val="es-ES"/>
        </w:rPr>
        <w:t xml:space="preserve"> Indica qué documentos relacionados fueron modificados debido a este cambio. </w:t>
      </w:r>
    </w:p>
    <w:p xmlns:wp14="http://schemas.microsoft.com/office/word/2010/wordml" w:rsidRPr="00440BF1" w:rsidR="00440BF1" w:rsidP="002E318E" w:rsidRDefault="00440BF1" w14:paraId="035FC2C3" wp14:textId="77777777">
      <w:pPr>
        <w:numPr>
          <w:ilvl w:val="0"/>
          <w:numId w:val="166"/>
        </w:numPr>
        <w:ind w:left="709"/>
        <w:jc w:val="both"/>
        <w:rPr>
          <w:lang w:val="es-ES"/>
        </w:rPr>
      </w:pPr>
      <w:r w:rsidRPr="00440BF1">
        <w:rPr>
          <w:b/>
          <w:bCs/>
          <w:lang w:val="es-ES"/>
        </w:rPr>
        <w:t xml:space="preserve">Nombre de la actividad: </w:t>
      </w:r>
      <w:r w:rsidRPr="00440BF1">
        <w:rPr>
          <w:lang w:val="es-ES"/>
        </w:rPr>
        <w:t>Identificación de a qué actividad pertenece la plantilla (fijo). En este caso “Verificación de los cambios”. </w:t>
      </w:r>
    </w:p>
    <w:p xmlns:wp14="http://schemas.microsoft.com/office/word/2010/wordml" w:rsidRPr="00440BF1" w:rsidR="00440BF1" w:rsidP="002E318E" w:rsidRDefault="00440BF1" w14:paraId="4E377EEB" wp14:textId="77777777">
      <w:pPr>
        <w:numPr>
          <w:ilvl w:val="0"/>
          <w:numId w:val="166"/>
        </w:numPr>
        <w:ind w:left="709"/>
        <w:jc w:val="both"/>
        <w:rPr>
          <w:lang w:val="es-ES"/>
        </w:rPr>
      </w:pPr>
      <w:r w:rsidRPr="00440BF1">
        <w:rPr>
          <w:b/>
          <w:bCs/>
          <w:lang w:val="es-ES"/>
        </w:rPr>
        <w:t>Número de página/número de página</w:t>
      </w:r>
      <w:r w:rsidRPr="00440BF1">
        <w:rPr>
          <w:lang w:val="es-ES"/>
        </w:rPr>
        <w:t>: Muestra el número de página actual y el total de páginas del documento.  </w:t>
      </w:r>
    </w:p>
    <w:p xmlns:wp14="http://schemas.microsoft.com/office/word/2010/wordml" w:rsidR="00440BF1" w:rsidP="00440BF1" w:rsidRDefault="00440BF1" w14:paraId="5BE93A62" wp14:textId="77777777">
      <w:pPr>
        <w:jc w:val="both"/>
        <w:rPr>
          <w:lang w:val="es-ES"/>
        </w:rPr>
      </w:pPr>
    </w:p>
    <w:p xmlns:wp14="http://schemas.microsoft.com/office/word/2010/wordml" w:rsidR="00440BF1" w:rsidP="00440BF1" w:rsidRDefault="00440BF1" w14:paraId="384BA73E" wp14:textId="77777777">
      <w:pPr>
        <w:jc w:val="both"/>
        <w:rPr>
          <w:lang w:val="es-ES"/>
        </w:rPr>
      </w:pPr>
    </w:p>
    <w:p xmlns:wp14="http://schemas.microsoft.com/office/word/2010/wordml" w:rsidR="00440BF1" w:rsidP="00440BF1" w:rsidRDefault="00440BF1" w14:paraId="34B3F2EB" wp14:textId="77777777">
      <w:pPr>
        <w:jc w:val="both"/>
        <w:rPr>
          <w:lang w:val="es-ES"/>
        </w:rPr>
      </w:pPr>
    </w:p>
    <w:p xmlns:wp14="http://schemas.microsoft.com/office/word/2010/wordml" w:rsidR="00440BF1" w:rsidP="00440BF1" w:rsidRDefault="00440BF1" w14:paraId="7D34F5C7" wp14:textId="77777777">
      <w:pPr>
        <w:jc w:val="both"/>
        <w:rPr>
          <w:lang w:val="es-ES"/>
        </w:rPr>
      </w:pPr>
    </w:p>
    <w:p xmlns:wp14="http://schemas.microsoft.com/office/word/2010/wordml" w:rsidR="00440BF1" w:rsidP="00440BF1" w:rsidRDefault="00440BF1" w14:paraId="0B4020A7" wp14:textId="77777777">
      <w:pPr>
        <w:jc w:val="both"/>
        <w:rPr>
          <w:lang w:val="es-ES"/>
        </w:rPr>
      </w:pPr>
    </w:p>
    <w:p xmlns:wp14="http://schemas.microsoft.com/office/word/2010/wordml" w:rsidR="00440BF1" w:rsidP="00440BF1" w:rsidRDefault="00440BF1" w14:paraId="1D7B270A" wp14:textId="77777777">
      <w:pPr>
        <w:jc w:val="both"/>
        <w:rPr>
          <w:lang w:val="es-ES"/>
        </w:rPr>
      </w:pPr>
    </w:p>
    <w:p xmlns:wp14="http://schemas.microsoft.com/office/word/2010/wordml" w:rsidRPr="00440BF1" w:rsidR="00440BF1" w:rsidP="00440BF1" w:rsidRDefault="00440BF1" w14:paraId="4F904CB7" wp14:textId="77777777">
      <w:pPr>
        <w:jc w:val="both"/>
        <w:rPr>
          <w:lang w:val="es-ES"/>
        </w:rPr>
      </w:pPr>
    </w:p>
    <w:p xmlns:wp14="http://schemas.microsoft.com/office/word/2010/wordml" w:rsidR="00440BF1" w:rsidP="00A91973" w:rsidRDefault="00440BF1" w14:paraId="06971CD3" wp14:textId="77777777">
      <w:pPr>
        <w:rPr>
          <w:lang w:val="es-ES"/>
        </w:rPr>
      </w:pPr>
    </w:p>
    <w:p xmlns:wp14="http://schemas.microsoft.com/office/word/2010/wordml" w:rsidR="00440BF1" w:rsidP="00A91973" w:rsidRDefault="00440BF1" w14:paraId="2A1F701D" wp14:textId="77777777">
      <w:pPr>
        <w:rPr>
          <w:lang w:val="es-ES"/>
        </w:rPr>
      </w:pPr>
    </w:p>
    <w:p xmlns:wp14="http://schemas.microsoft.com/office/word/2010/wordml" w:rsidR="00440BF1" w:rsidP="00A91973" w:rsidRDefault="00440BF1" w14:paraId="03EFCA41" wp14:textId="77777777">
      <w:pPr>
        <w:rPr>
          <w:lang w:val="es-ES"/>
        </w:rPr>
      </w:pPr>
    </w:p>
    <w:p xmlns:wp14="http://schemas.microsoft.com/office/word/2010/wordml" w:rsidRPr="00A91973" w:rsidR="00440BF1" w:rsidP="00A91973" w:rsidRDefault="00440BF1" w14:paraId="5F96A722" wp14:textId="77777777">
      <w:pPr>
        <w:rPr>
          <w:lang w:val="es-ES"/>
        </w:rPr>
      </w:pPr>
    </w:p>
    <w:p xmlns:wp14="http://schemas.microsoft.com/office/word/2010/wordml" w:rsidRPr="00F63D22" w:rsidR="001061FB" w:rsidP="001061FB" w:rsidRDefault="001061FB" w14:paraId="5B95CD12" wp14:textId="77777777">
      <w:pPr>
        <w:rPr>
          <w:sz w:val="36"/>
          <w:lang w:val="es-ES_tradnl"/>
        </w:rPr>
      </w:pPr>
      <w:r w:rsidRPr="00F63D22">
        <w:rPr>
          <w:sz w:val="36"/>
          <w:lang w:val="es-ES_tradnl"/>
        </w:rPr>
        <w:br w:type="page"/>
      </w:r>
    </w:p>
    <w:p xmlns:wp14="http://schemas.microsoft.com/office/word/2010/wordml" w:rsidR="00405635" w:rsidP="00405635" w:rsidRDefault="00405635" w14:paraId="5A17919B" wp14:textId="77777777" wp14:noSpellErr="1">
      <w:pPr>
        <w:pStyle w:val="Ttulo1"/>
        <w:rPr/>
      </w:pPr>
      <w:bookmarkStart w:name="_Toc618120434" w:id="1827948394"/>
      <w:r w:rsidR="00405635">
        <w:rPr/>
        <w:t>ANEXOS</w:t>
      </w:r>
      <w:bookmarkEnd w:id="1827948394"/>
    </w:p>
    <w:p xmlns:wp14="http://schemas.microsoft.com/office/word/2010/wordml" w:rsidR="008D16F2" w:rsidP="0756EF2C" w:rsidRDefault="008D16F2" w14:paraId="763C1422" wp14:textId="77777777" wp14:noSpellErr="1">
      <w:pPr>
        <w:pStyle w:val="Ttulo2"/>
        <w:rPr>
          <w:lang w:val="es-ES"/>
        </w:rPr>
      </w:pPr>
      <w:bookmarkStart w:name="_Toc1729463902" w:id="449032995"/>
      <w:r w:rsidRPr="0756EF2C" w:rsidR="008D16F2">
        <w:rPr>
          <w:lang w:val="es-ES"/>
        </w:rPr>
        <w:t>Anexo</w:t>
      </w:r>
      <w:r w:rsidRPr="0756EF2C" w:rsidR="004D546D">
        <w:rPr>
          <w:lang w:val="es-ES"/>
        </w:rPr>
        <w:t xml:space="preserve"> </w:t>
      </w:r>
      <w:r w:rsidRPr="0756EF2C" w:rsidR="008D16F2">
        <w:rPr>
          <w:lang w:val="es-ES"/>
        </w:rPr>
        <w:t>1.</w:t>
      </w:r>
      <w:r w:rsidRPr="0756EF2C" w:rsidR="004D546D">
        <w:rPr>
          <w:lang w:val="es-ES"/>
        </w:rPr>
        <w:t>-</w:t>
      </w:r>
      <w:r w:rsidRPr="0756EF2C" w:rsidR="008D16F2">
        <w:rPr>
          <w:lang w:val="es-ES"/>
        </w:rPr>
        <w:t xml:space="preserve"> Cambios propuestos por cada miembro del grupo</w:t>
      </w:r>
      <w:bookmarkEnd w:id="449032995"/>
    </w:p>
    <w:p xmlns:wp14="http://schemas.microsoft.com/office/word/2010/wordml" w:rsidR="00440BF1" w:rsidP="0756EF2C" w:rsidRDefault="00440BF1" w14:paraId="79F1B5E7" wp14:textId="77777777" wp14:noSpellErr="1">
      <w:pPr>
        <w:pStyle w:val="Ttulo3"/>
        <w:rPr>
          <w:lang w:val="es-ES"/>
        </w:rPr>
      </w:pPr>
      <w:bookmarkStart w:name="_Toc747638691" w:id="1019362581"/>
      <w:r w:rsidRPr="0756EF2C" w:rsidR="00440BF1">
        <w:rPr>
          <w:lang w:val="es-ES"/>
        </w:rPr>
        <w:t>Requisitos funcionales</w:t>
      </w:r>
      <w:bookmarkEnd w:id="1019362581"/>
    </w:p>
    <w:p xmlns:wp14="http://schemas.microsoft.com/office/word/2010/wordml" w:rsidRPr="00440BF1" w:rsidR="00440BF1" w:rsidP="002E318E" w:rsidRDefault="00440BF1" w14:paraId="654126C1" wp14:textId="77777777">
      <w:pPr>
        <w:numPr>
          <w:ilvl w:val="0"/>
          <w:numId w:val="167"/>
        </w:numPr>
        <w:ind w:left="709"/>
        <w:jc w:val="both"/>
        <w:rPr>
          <w:lang w:val="es-ES"/>
        </w:rPr>
      </w:pPr>
      <w:r w:rsidRPr="00440BF1">
        <w:rPr>
          <w:lang w:val="es-ES"/>
        </w:rPr>
        <w:t xml:space="preserve">Actualizaciones periódicas de software: Actualizaciones que mejoren la protección del sistema y su uso. (Rubén Pérez </w:t>
      </w:r>
      <w:proofErr w:type="spellStart"/>
      <w:r w:rsidRPr="00440BF1">
        <w:rPr>
          <w:lang w:val="es-ES"/>
        </w:rPr>
        <w:t>Sangiao</w:t>
      </w:r>
      <w:proofErr w:type="spellEnd"/>
      <w:r w:rsidRPr="00440BF1">
        <w:rPr>
          <w:lang w:val="es-ES"/>
        </w:rPr>
        <w:t>) </w:t>
      </w:r>
    </w:p>
    <w:p xmlns:wp14="http://schemas.microsoft.com/office/word/2010/wordml" w:rsidRPr="00440BF1" w:rsidR="00440BF1" w:rsidP="002E318E" w:rsidRDefault="00440BF1" w14:paraId="55B1E7B4" wp14:textId="590C2BDA">
      <w:pPr>
        <w:numPr>
          <w:ilvl w:val="0"/>
          <w:numId w:val="167"/>
        </w:numPr>
        <w:ind w:left="709"/>
        <w:jc w:val="both"/>
        <w:rPr>
          <w:lang w:val="es-ES"/>
        </w:rPr>
      </w:pPr>
      <w:r w:rsidRPr="0756EF2C" w:rsidR="00440BF1">
        <w:rPr>
          <w:lang w:val="es-ES"/>
        </w:rPr>
        <w:t xml:space="preserve">Sistema </w:t>
      </w:r>
      <w:r w:rsidRPr="0756EF2C" w:rsidR="00440BF1">
        <w:rPr>
          <w:lang w:val="es-ES"/>
        </w:rPr>
        <w:t>anti-robo</w:t>
      </w:r>
      <w:r w:rsidRPr="0756EF2C" w:rsidR="00440BF1">
        <w:rPr>
          <w:lang w:val="es-ES"/>
        </w:rPr>
        <w:t>: Sistema que</w:t>
      </w:r>
      <w:r w:rsidRPr="0756EF2C" w:rsidR="0DEFAADD">
        <w:rPr>
          <w:lang w:val="es-ES"/>
        </w:rPr>
        <w:t>,</w:t>
      </w:r>
      <w:r w:rsidRPr="0756EF2C" w:rsidR="00440BF1">
        <w:rPr>
          <w:lang w:val="es-ES"/>
        </w:rPr>
        <w:t xml:space="preserve"> usando los sensores y las cámaras</w:t>
      </w:r>
      <w:r w:rsidRPr="0756EF2C" w:rsidR="00607F4B">
        <w:rPr>
          <w:lang w:val="es-ES"/>
        </w:rPr>
        <w:t>,</w:t>
      </w:r>
      <w:r w:rsidRPr="0756EF2C" w:rsidR="00440BF1">
        <w:rPr>
          <w:lang w:val="es-ES"/>
        </w:rPr>
        <w:t xml:space="preserve"> notifica al usuario de actividad sospechosa alrededor del vehículo. (Antón Pena Blanco) </w:t>
      </w:r>
    </w:p>
    <w:p xmlns:wp14="http://schemas.microsoft.com/office/word/2010/wordml" w:rsidRPr="00440BF1" w:rsidR="00440BF1" w:rsidP="002E318E" w:rsidRDefault="00440BF1" w14:paraId="3B76245B" wp14:textId="77777777">
      <w:pPr>
        <w:numPr>
          <w:ilvl w:val="0"/>
          <w:numId w:val="167"/>
        </w:numPr>
        <w:ind w:left="709"/>
        <w:jc w:val="both"/>
        <w:rPr>
          <w:lang w:val="es-ES"/>
        </w:rPr>
      </w:pPr>
      <w:r w:rsidRPr="00440BF1">
        <w:rPr>
          <w:lang w:val="es-ES"/>
        </w:rPr>
        <w:t>Regular nivel de luces de los faros, según el nivel de luz detectado en los sensores. Esto supone un ahorro energético y económico sin impactar en la visibilidad del propio conductor ni del coche sobre otros conductores. (Manuel Ramallo Blanco) </w:t>
      </w:r>
    </w:p>
    <w:p xmlns:wp14="http://schemas.microsoft.com/office/word/2010/wordml" w:rsidRPr="00440BF1" w:rsidR="00440BF1" w:rsidP="0756EF2C" w:rsidRDefault="00440BF1" w14:paraId="0FB4CE6D" wp14:textId="00C5C754">
      <w:pPr>
        <w:numPr>
          <w:ilvl w:val="0"/>
          <w:numId w:val="167"/>
        </w:numPr>
        <w:ind w:left="709"/>
        <w:jc w:val="both"/>
        <w:rPr>
          <w:lang w:val="es-ES"/>
        </w:rPr>
      </w:pPr>
      <w:r w:rsidRPr="0756EF2C" w:rsidR="57A070D8">
        <w:rPr>
          <w:lang w:val="es-ES"/>
        </w:rPr>
        <w:t>Nuev</w:t>
      </w:r>
      <w:r w:rsidRPr="0756EF2C" w:rsidR="3EE79F51">
        <w:rPr>
          <w:lang w:val="es-ES"/>
        </w:rPr>
        <w:t>o modo de gestión de temperatura del vehículo: Modo mascota. Si una mascota se queda en el interior del vehículo mientras este está est</w:t>
      </w:r>
      <w:r w:rsidRPr="0756EF2C" w:rsidR="3A938961">
        <w:rPr>
          <w:lang w:val="es-ES"/>
        </w:rPr>
        <w:t xml:space="preserve">acionado, se mantendrá una temperatura adecuada para el </w:t>
      </w:r>
      <w:r w:rsidRPr="0756EF2C" w:rsidR="09D2084B">
        <w:rPr>
          <w:lang w:val="es-ES"/>
        </w:rPr>
        <w:t xml:space="preserve">bienestar del animal. </w:t>
      </w:r>
      <w:r w:rsidRPr="0756EF2C" w:rsidR="00440BF1">
        <w:rPr>
          <w:lang w:val="es-ES"/>
        </w:rPr>
        <w:t>(</w:t>
      </w:r>
      <w:r w:rsidRPr="0756EF2C" w:rsidR="00440BF1">
        <w:rPr>
          <w:lang w:val="es-ES"/>
        </w:rPr>
        <w:t>Lucía Pérez González</w:t>
      </w:r>
      <w:r w:rsidRPr="0756EF2C" w:rsidR="593973EF">
        <w:rPr>
          <w:lang w:val="es-ES"/>
        </w:rPr>
        <w:t>)</w:t>
      </w:r>
    </w:p>
    <w:p xmlns:wp14="http://schemas.microsoft.com/office/word/2010/wordml" w:rsidR="00440BF1" w:rsidP="00440BF1" w:rsidRDefault="00440BF1" w14:paraId="5220BBB2" wp14:textId="77777777">
      <w:pPr>
        <w:rPr>
          <w:lang w:val="es-ES_tradnl"/>
        </w:rPr>
      </w:pPr>
    </w:p>
    <w:p xmlns:wp14="http://schemas.microsoft.com/office/word/2010/wordml" w:rsidR="00440BF1" w:rsidP="0756EF2C" w:rsidRDefault="00440BF1" w14:paraId="4734CA40" wp14:textId="77777777" wp14:noSpellErr="1">
      <w:pPr>
        <w:pStyle w:val="Ttulo3"/>
        <w:rPr>
          <w:lang w:val="es-ES"/>
        </w:rPr>
      </w:pPr>
      <w:bookmarkStart w:name="_Toc2073618391" w:id="1605492274"/>
      <w:r w:rsidRPr="0756EF2C" w:rsidR="00440BF1">
        <w:rPr>
          <w:lang w:val="es-ES"/>
        </w:rPr>
        <w:t>Requisitos no funcionales</w:t>
      </w:r>
      <w:bookmarkEnd w:id="1605492274"/>
    </w:p>
    <w:p xmlns:wp14="http://schemas.microsoft.com/office/word/2010/wordml" w:rsidRPr="00440BF1" w:rsidR="00440BF1" w:rsidP="002E318E" w:rsidRDefault="00440BF1" w14:paraId="568C17BF" wp14:textId="77777777">
      <w:pPr>
        <w:numPr>
          <w:ilvl w:val="0"/>
          <w:numId w:val="169"/>
        </w:numPr>
        <w:ind w:left="709"/>
        <w:jc w:val="both"/>
        <w:rPr>
          <w:lang w:val="es-ES"/>
        </w:rPr>
      </w:pPr>
      <w:r w:rsidRPr="00440BF1">
        <w:rPr>
          <w:lang w:val="es-ES"/>
        </w:rPr>
        <w:t xml:space="preserve">Cifrado de datos para mantener la confidencialidad: uso de cifrado para mantener la información del usuario privada. (Rubén Pérez </w:t>
      </w:r>
      <w:proofErr w:type="spellStart"/>
      <w:r w:rsidRPr="00440BF1">
        <w:rPr>
          <w:lang w:val="es-ES"/>
        </w:rPr>
        <w:t>Sangiao</w:t>
      </w:r>
      <w:proofErr w:type="spellEnd"/>
      <w:r w:rsidRPr="00440BF1">
        <w:rPr>
          <w:lang w:val="es-ES"/>
        </w:rPr>
        <w:t>) </w:t>
      </w:r>
    </w:p>
    <w:p xmlns:wp14="http://schemas.microsoft.com/office/word/2010/wordml" w:rsidRPr="00440BF1" w:rsidR="00440BF1" w:rsidP="002E318E" w:rsidRDefault="00440BF1" w14:paraId="3307528A" wp14:textId="77777777">
      <w:pPr>
        <w:numPr>
          <w:ilvl w:val="0"/>
          <w:numId w:val="169"/>
        </w:numPr>
        <w:ind w:left="709"/>
        <w:jc w:val="both"/>
        <w:rPr>
          <w:lang w:val="es-ES"/>
        </w:rPr>
      </w:pPr>
      <w:r w:rsidRPr="00440BF1">
        <w:rPr>
          <w:lang w:val="es-ES"/>
        </w:rPr>
        <w:t>Personalización de la bocina. (Antón Pena Blanco) </w:t>
      </w:r>
    </w:p>
    <w:p xmlns:wp14="http://schemas.microsoft.com/office/word/2010/wordml" w:rsidRPr="00440BF1" w:rsidR="00440BF1" w:rsidP="002E318E" w:rsidRDefault="00440BF1" w14:paraId="38DAF9BB" wp14:textId="77777777">
      <w:pPr>
        <w:numPr>
          <w:ilvl w:val="0"/>
          <w:numId w:val="169"/>
        </w:numPr>
        <w:ind w:left="709"/>
        <w:jc w:val="both"/>
        <w:rPr>
          <w:lang w:val="es-ES"/>
        </w:rPr>
      </w:pPr>
      <w:r w:rsidRPr="00440BF1">
        <w:rPr>
          <w:lang w:val="es-ES"/>
        </w:rPr>
        <w:t>Ampliación del paquete de idiomas, pasando a incluir japonés y coreano. (Manuel Ramallo Blanco) </w:t>
      </w:r>
    </w:p>
    <w:p xmlns:wp14="http://schemas.microsoft.com/office/word/2010/wordml" w:rsidRPr="00440BF1" w:rsidR="00440BF1" w:rsidP="002E318E" w:rsidRDefault="00440BF1" w14:paraId="324A57E7" wp14:textId="77777777">
      <w:pPr>
        <w:numPr>
          <w:ilvl w:val="0"/>
          <w:numId w:val="169"/>
        </w:numPr>
        <w:ind w:left="709"/>
        <w:jc w:val="both"/>
        <w:rPr>
          <w:lang w:val="es-ES"/>
        </w:rPr>
      </w:pPr>
      <w:r w:rsidRPr="00440BF1">
        <w:rPr>
          <w:lang w:val="es-ES"/>
        </w:rPr>
        <w:t>Restringir la cantidad de procesos en segundo plano activos para reducir el uso de CPU y RAM: se evitará que el consumo del SO afecte significativamente a la autonomía del vehículo, garantizándose así la continua fluidez de la experiencia del usuario. (Lucía Pérez González) </w:t>
      </w:r>
    </w:p>
    <w:p xmlns:wp14="http://schemas.microsoft.com/office/word/2010/wordml" w:rsidR="00440BF1" w:rsidP="00440BF1" w:rsidRDefault="00440BF1" w14:paraId="13CB595B" wp14:textId="77777777">
      <w:pPr>
        <w:rPr>
          <w:lang w:val="es-ES_tradnl"/>
        </w:rPr>
      </w:pPr>
    </w:p>
    <w:p xmlns:wp14="http://schemas.microsoft.com/office/word/2010/wordml" w:rsidR="00440BF1" w:rsidP="0756EF2C" w:rsidRDefault="00440BF1" w14:paraId="29DF7A1E" wp14:textId="77777777" wp14:noSpellErr="1">
      <w:pPr>
        <w:pStyle w:val="Ttulo3"/>
        <w:rPr>
          <w:lang w:val="es-ES"/>
        </w:rPr>
      </w:pPr>
      <w:bookmarkStart w:name="_Toc294769516" w:id="1652112472"/>
      <w:r w:rsidRPr="0756EF2C" w:rsidR="00440BF1">
        <w:rPr>
          <w:lang w:val="es-ES"/>
        </w:rPr>
        <w:t>Cambios en la documentación</w:t>
      </w:r>
      <w:bookmarkEnd w:id="1652112472"/>
    </w:p>
    <w:p xmlns:wp14="http://schemas.microsoft.com/office/word/2010/wordml" w:rsidRPr="00440BF1" w:rsidR="00440BF1" w:rsidP="002E318E" w:rsidRDefault="00440BF1" w14:paraId="2E2A93FC" wp14:textId="77777777">
      <w:pPr>
        <w:numPr>
          <w:ilvl w:val="0"/>
          <w:numId w:val="170"/>
        </w:numPr>
        <w:ind w:left="709"/>
        <w:jc w:val="both"/>
        <w:rPr>
          <w:lang w:val="es-ES"/>
        </w:rPr>
      </w:pPr>
      <w:r w:rsidRPr="00440BF1">
        <w:rPr>
          <w:lang w:val="es-ES"/>
        </w:rPr>
        <w:t xml:space="preserve">Descripción escasa sobre la manejabilidad de los controles: la descripción del requisito no funcional manejabilidad de los controles puede ser escasa o poco descriptiva. (Rubén Pérez </w:t>
      </w:r>
      <w:proofErr w:type="spellStart"/>
      <w:r w:rsidRPr="00440BF1">
        <w:rPr>
          <w:lang w:val="es-ES"/>
        </w:rPr>
        <w:t>Sangiao</w:t>
      </w:r>
      <w:proofErr w:type="spellEnd"/>
      <w:r w:rsidRPr="00440BF1">
        <w:rPr>
          <w:lang w:val="es-ES"/>
        </w:rPr>
        <w:t>) </w:t>
      </w:r>
    </w:p>
    <w:p xmlns:wp14="http://schemas.microsoft.com/office/word/2010/wordml" w:rsidRPr="00440BF1" w:rsidR="00440BF1" w:rsidP="002E318E" w:rsidRDefault="00440BF1" w14:paraId="674E6245" wp14:textId="77777777">
      <w:pPr>
        <w:numPr>
          <w:ilvl w:val="0"/>
          <w:numId w:val="170"/>
        </w:numPr>
        <w:ind w:left="709"/>
        <w:jc w:val="both"/>
        <w:rPr>
          <w:lang w:val="es-ES"/>
        </w:rPr>
      </w:pPr>
      <w:r w:rsidRPr="00440BF1">
        <w:rPr>
          <w:lang w:val="es-ES"/>
        </w:rPr>
        <w:t>Aumentar la frecuencia esperada del caso de uso de gestionar alarma y asistencia en carretera. (Antón Pena Blanco) </w:t>
      </w:r>
    </w:p>
    <w:p xmlns:wp14="http://schemas.microsoft.com/office/word/2010/wordml" w:rsidRPr="00440BF1" w:rsidR="00440BF1" w:rsidP="002E318E" w:rsidRDefault="00440BF1" w14:paraId="1ABCFF22" wp14:textId="77777777">
      <w:pPr>
        <w:numPr>
          <w:ilvl w:val="0"/>
          <w:numId w:val="170"/>
        </w:numPr>
        <w:ind w:left="709"/>
        <w:jc w:val="both"/>
        <w:rPr>
          <w:lang w:val="es-ES"/>
        </w:rPr>
      </w:pPr>
      <w:r w:rsidRPr="00440BF1">
        <w:rPr>
          <w:lang w:val="es-ES"/>
        </w:rPr>
        <w:t>Reemplazar el nombre del actor “Sistema” por el nombre del producto en concreto. (Manuel Ramallo Blanco) </w:t>
      </w:r>
    </w:p>
    <w:p xmlns:wp14="http://schemas.microsoft.com/office/word/2010/wordml" w:rsidRPr="00440BF1" w:rsidR="00440BF1" w:rsidP="002E318E" w:rsidRDefault="00440BF1" w14:paraId="07B18A51" wp14:textId="77777777">
      <w:pPr>
        <w:numPr>
          <w:ilvl w:val="0"/>
          <w:numId w:val="170"/>
        </w:numPr>
        <w:ind w:left="709"/>
        <w:jc w:val="both"/>
        <w:rPr>
          <w:lang w:val="es-ES"/>
        </w:rPr>
      </w:pPr>
      <w:r w:rsidRPr="00440BF1">
        <w:rPr>
          <w:lang w:val="es-ES"/>
        </w:rPr>
        <w:t>Corregir el diagrama de contexto. (Lucía Pérez González) </w:t>
      </w:r>
    </w:p>
    <w:p xmlns:wp14="http://schemas.microsoft.com/office/word/2010/wordml" w:rsidRPr="008D16F2" w:rsidR="008D16F2" w:rsidP="008D16F2" w:rsidRDefault="008D16F2" w14:paraId="6D9C8D39" wp14:textId="77777777">
      <w:pPr>
        <w:rPr>
          <w:lang w:val="es-ES_tradnl"/>
        </w:rPr>
      </w:pPr>
    </w:p>
    <w:p xmlns:wp14="http://schemas.microsoft.com/office/word/2010/wordml" w:rsidR="00440BF1" w:rsidP="0756EF2C" w:rsidRDefault="00F63D22" w14:paraId="081BC670" wp14:textId="77777777" wp14:noSpellErr="1">
      <w:pPr>
        <w:pStyle w:val="Ttulo2"/>
        <w:rPr>
          <w:lang w:val="es-ES"/>
        </w:rPr>
      </w:pPr>
      <w:bookmarkStart w:name="_Toc1932560385" w:id="666107246"/>
      <w:r w:rsidRPr="0756EF2C" w:rsidR="00F63D22">
        <w:rPr>
          <w:lang w:val="es-ES"/>
        </w:rPr>
        <w:t>A</w:t>
      </w:r>
      <w:r w:rsidRPr="0756EF2C" w:rsidR="00F42A99">
        <w:rPr>
          <w:lang w:val="es-ES"/>
        </w:rPr>
        <w:t xml:space="preserve">nexo </w:t>
      </w:r>
      <w:r w:rsidRPr="0756EF2C" w:rsidR="008D16F2">
        <w:rPr>
          <w:lang w:val="es-ES"/>
        </w:rPr>
        <w:t>2</w:t>
      </w:r>
      <w:r w:rsidRPr="0756EF2C" w:rsidR="00F42A99">
        <w:rPr>
          <w:lang w:val="es-ES"/>
        </w:rPr>
        <w:t>.</w:t>
      </w:r>
      <w:r w:rsidRPr="0756EF2C" w:rsidR="004D546D">
        <w:rPr>
          <w:lang w:val="es-ES"/>
        </w:rPr>
        <w:t>-</w:t>
      </w:r>
      <w:r w:rsidRPr="0756EF2C" w:rsidR="00F42A99">
        <w:rPr>
          <w:lang w:val="es-ES"/>
        </w:rPr>
        <w:t xml:space="preserve"> </w:t>
      </w:r>
      <w:r w:rsidRPr="0756EF2C" w:rsidR="00F63D22">
        <w:rPr>
          <w:lang w:val="es-ES"/>
        </w:rPr>
        <w:t>Bibliografía y m</w:t>
      </w:r>
      <w:r w:rsidRPr="0756EF2C" w:rsidR="00F63D22">
        <w:rPr>
          <w:lang w:val="es-ES"/>
        </w:rPr>
        <w:t>aterial utilizado</w:t>
      </w:r>
      <w:bookmarkEnd w:id="666107246"/>
    </w:p>
    <w:p xmlns:wp14="http://schemas.microsoft.com/office/word/2010/wordml" w:rsidRPr="00440BF1" w:rsidR="00440BF1" w:rsidP="00440BF1" w:rsidRDefault="00440BF1" w14:paraId="7CE8A57D" wp14:textId="77777777">
      <w:pPr>
        <w:numPr>
          <w:ilvl w:val="0"/>
          <w:numId w:val="151"/>
        </w:numPr>
        <w:rPr>
          <w:lang w:val="es-ES"/>
        </w:rPr>
      </w:pPr>
      <w:r w:rsidRPr="00440BF1">
        <w:rPr>
          <w:lang w:val="es-ES"/>
        </w:rPr>
        <w:t>Material del campus virtual asociado a la práctica 6. </w:t>
      </w:r>
    </w:p>
    <w:p xmlns:wp14="http://schemas.microsoft.com/office/word/2010/wordml" w:rsidRPr="00F63D22" w:rsidR="009F4572" w:rsidP="001061FB" w:rsidRDefault="009F4572" w14:paraId="675E05EE" wp14:textId="77777777">
      <w:pPr>
        <w:rPr>
          <w:szCs w:val="18"/>
          <w:lang w:val="es-ES_tradnl"/>
        </w:rPr>
      </w:pPr>
    </w:p>
    <w:p xmlns:wp14="http://schemas.microsoft.com/office/word/2010/wordml" w:rsidRPr="00F63D22" w:rsidR="009F4572" w:rsidP="001061FB" w:rsidRDefault="009F4572" w14:paraId="2FC17F8B" wp14:textId="77777777">
      <w:pPr>
        <w:rPr>
          <w:szCs w:val="18"/>
          <w:lang w:val="es-ES_tradnl"/>
        </w:rPr>
      </w:pPr>
    </w:p>
    <w:p xmlns:wp14="http://schemas.microsoft.com/office/word/2010/wordml" w:rsidRPr="00F63D22" w:rsidR="00F42A99" w:rsidP="001061FB" w:rsidRDefault="00F42A99" w14:paraId="0A4F7224" wp14:textId="77777777">
      <w:pPr>
        <w:rPr>
          <w:lang w:val="es-ES_tradnl"/>
        </w:rPr>
      </w:pPr>
    </w:p>
    <w:sectPr w:rsidRPr="00F63D22" w:rsidR="00F42A99" w:rsidSect="00173FFA">
      <w:footerReference w:type="default" r:id="rId14"/>
      <w:pgSz w:w="11906" w:h="16838" w:orient="portrait"/>
      <w:pgMar w:top="1270" w:right="1701" w:bottom="1417" w:left="1701" w:header="708" w:footer="708" w:gutter="0"/>
      <w:pgNumType w:start="1"/>
      <w:cols w:space="708"/>
      <w:docGrid w:linePitch="360"/>
      <w:headerReference w:type="first" r:id="Rf88c12c2aacc4bd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3E55B5" w:rsidRDefault="003E55B5" w14:paraId="50F40DEB" wp14:textId="77777777">
      <w:r>
        <w:separator/>
      </w:r>
    </w:p>
  </w:endnote>
  <w:endnote w:type="continuationSeparator" w:id="0">
    <w:p xmlns:wp14="http://schemas.microsoft.com/office/word/2010/wordml" w:rsidR="003E55B5" w:rsidRDefault="003E55B5" w14:paraId="77A52294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Pr="00173FFA" w:rsidR="00F63D22" w:rsidP="00F63D22" w:rsidRDefault="00F63D22" w14:paraId="69AD6908" wp14:textId="77777777">
    <w:pPr>
      <w:pStyle w:val="Piedepgina"/>
      <w:tabs>
        <w:tab w:val="clear" w:pos="8504"/>
        <w:tab w:val="right" w:pos="8364"/>
      </w:tabs>
      <w:rPr>
        <w:i/>
      </w:rPr>
    </w:pPr>
    <w:r w:rsidRPr="00173FFA">
      <w:rPr>
        <w:i/>
      </w:rPr>
      <w:tab/>
    </w:r>
    <w:r w:rsidRPr="00173FFA">
      <w:rPr>
        <w:i/>
      </w:rPr>
      <w:tab/>
    </w:r>
    <w:r w:rsidRPr="00173FFA">
      <w:rPr>
        <w:i/>
      </w:rPr>
      <w:fldChar w:fldCharType="begin"/>
    </w:r>
    <w:r w:rsidRPr="00173FFA">
      <w:rPr>
        <w:i/>
      </w:rPr>
      <w:instrText xml:space="preserve"> TIME \@ "dd/MM/yyyy" </w:instrText>
    </w:r>
    <w:r w:rsidRPr="00173FFA">
      <w:rPr>
        <w:i/>
      </w:rPr>
      <w:fldChar w:fldCharType="separate"/>
    </w:r>
    <w:r w:rsidR="002D56B4">
      <w:rPr>
        <w:i/>
        <w:noProof/>
      </w:rPr>
      <w:t>13/02/2025</w:t>
    </w:r>
    <w:r w:rsidRPr="00173FFA">
      <w:rPr>
        <w:i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Pr="00173FFA" w:rsidR="00F63D22" w:rsidP="003036AA" w:rsidRDefault="00F63D22" w14:paraId="18C19E18" wp14:textId="77777777">
    <w:pPr>
      <w:pStyle w:val="Piedepgina"/>
      <w:tabs>
        <w:tab w:val="clear" w:pos="8504"/>
        <w:tab w:val="right" w:pos="8364"/>
      </w:tabs>
      <w:rPr>
        <w:i/>
        <w:lang w:val="es-ES"/>
      </w:rPr>
    </w:pPr>
    <w:r w:rsidRPr="00173FFA">
      <w:rPr>
        <w:i/>
      </w:rPr>
      <w:fldChar w:fldCharType="begin"/>
    </w:r>
    <w:r w:rsidRPr="00173FFA">
      <w:rPr>
        <w:i/>
        <w:lang w:val="es-ES_tradnl"/>
      </w:rPr>
      <w:instrText xml:space="preserve"> TIME \@ "dd/MM/yyyy" </w:instrText>
    </w:r>
    <w:r w:rsidRPr="00173FFA">
      <w:rPr>
        <w:i/>
      </w:rPr>
      <w:fldChar w:fldCharType="separate"/>
    </w:r>
    <w:r w:rsidR="002D56B4">
      <w:rPr>
        <w:i/>
        <w:noProof/>
        <w:lang w:val="es-ES_tradnl"/>
      </w:rPr>
      <w:t>13/02/2025</w:t>
    </w:r>
    <w:r w:rsidRPr="00173FFA">
      <w:rPr>
        <w:i/>
      </w:rPr>
      <w:fldChar w:fldCharType="end"/>
    </w:r>
    <w:r w:rsidRPr="00173FFA" w:rsidR="006B6897">
      <w:rPr>
        <w:b/>
        <w:lang w:val="es-ES"/>
      </w:rPr>
      <w:t xml:space="preserve"> </w:t>
    </w:r>
    <w:r w:rsidRPr="00173FFA" w:rsidR="006B6897">
      <w:rPr>
        <w:b/>
        <w:lang w:val="es-ES"/>
      </w:rPr>
      <w:tab/>
    </w:r>
    <w:r w:rsidRPr="00173FFA" w:rsidR="006B6897">
      <w:rPr>
        <w:b/>
        <w:lang w:val="es-ES"/>
      </w:rPr>
      <w:tab/>
    </w:r>
    <w:r w:rsidRPr="00173FFA" w:rsidR="00173FFA">
      <w:rPr>
        <w:b/>
        <w:lang w:val="es-ES"/>
      </w:rPr>
      <w:fldChar w:fldCharType="begin"/>
    </w:r>
    <w:r w:rsidRPr="00173FFA" w:rsidR="00173FFA">
      <w:rPr>
        <w:b/>
        <w:lang w:val="es-ES"/>
      </w:rPr>
      <w:instrText xml:space="preserve"> PAGE   \* MERGEFORMAT </w:instrText>
    </w:r>
    <w:r w:rsidRPr="00173FFA" w:rsidR="00173FFA">
      <w:rPr>
        <w:b/>
        <w:lang w:val="es-ES"/>
      </w:rPr>
      <w:fldChar w:fldCharType="separate"/>
    </w:r>
    <w:r w:rsidR="00BC4099">
      <w:rPr>
        <w:b/>
        <w:noProof/>
        <w:lang w:val="es-ES"/>
      </w:rPr>
      <w:t>i</w:t>
    </w:r>
    <w:r w:rsidRPr="00173FFA" w:rsidR="00173FFA">
      <w:rPr>
        <w:b/>
        <w:lang w:val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Pr="00173FFA" w:rsidR="00173FFA" w:rsidP="0756EF2C" w:rsidRDefault="00173FFA" w14:paraId="18FDC99A" wp14:textId="5B9D5D15">
    <w:pPr>
      <w:pStyle w:val="Piedepgina"/>
      <w:tabs>
        <w:tab w:val="clear" w:pos="8504"/>
        <w:tab w:val="right" w:pos="8364"/>
      </w:tabs>
      <w:rPr>
        <w:i w:val="1"/>
        <w:iCs w:val="1"/>
        <w:lang w:val="es-ES"/>
      </w:rPr>
    </w:pPr>
    <w:r w:rsidRPr="0756EF2C">
      <w:rPr>
        <w:i w:val="1"/>
        <w:iCs w:val="1"/>
      </w:rPr>
      <w:fldChar w:fldCharType="begin"/>
    </w:r>
    <w:r w:rsidRPr="0756EF2C">
      <w:rPr>
        <w:i w:val="1"/>
        <w:iCs w:val="1"/>
        <w:lang w:val="es-ES"/>
      </w:rPr>
      <w:instrText xml:space="preserve"> TIME \@ "dd/MM/yyyy" </w:instrText>
    </w:r>
    <w:r w:rsidRPr="0756EF2C">
      <w:rPr>
        <w:i w:val="1"/>
        <w:iCs w:val="1"/>
      </w:rPr>
      <w:fldChar w:fldCharType="separate"/>
    </w:r>
    <w:r w:rsidRPr="0756EF2C" w:rsidR="0756EF2C">
      <w:rPr>
        <w:i w:val="1"/>
        <w:iCs w:val="1"/>
        <w:noProof/>
        <w:lang w:val="es-ES"/>
      </w:rPr>
      <w:t>13/02/2025</w:t>
    </w:r>
    <w:r w:rsidRPr="0756EF2C">
      <w:rPr>
        <w:i w:val="1"/>
        <w:iCs w:val="1"/>
      </w:rPr>
      <w:fldChar w:fldCharType="end"/>
    </w:r>
    <w:r w:rsidRPr="0756EF2C" w:rsidR="0756EF2C">
      <w:rPr>
        <w:b w:val="1"/>
        <w:bCs w:val="1"/>
        <w:lang w:val="es-ES"/>
      </w:rPr>
      <w:t xml:space="preserve"> </w:t>
    </w:r>
    <w:r>
      <w:tab/>
    </w:r>
    <w:r w:rsidRPr="0756EF2C" w:rsidR="0756EF2C">
      <w:rPr>
        <w:b w:val="1"/>
        <w:bCs w:val="1"/>
        <w:lang w:val="es-ES"/>
      </w:rPr>
      <w:t xml:space="preserve">                                                                                          </w:t>
    </w:r>
    <w:r w:rsidRPr="0756EF2C" w:rsidR="0756EF2C">
      <w:rPr>
        <w:b w:val="1"/>
        <w:bCs w:val="1"/>
        <w:lang w:val="es-ES"/>
      </w:rPr>
      <w:t xml:space="preserve">Página </w:t>
    </w:r>
    <w:r w:rsidRPr="0756EF2C">
      <w:rPr>
        <w:b w:val="1"/>
        <w:bCs w:val="1"/>
        <w:noProof/>
        <w:lang w:val="es-ES"/>
      </w:rPr>
      <w:fldChar w:fldCharType="begin"/>
    </w:r>
    <w:r w:rsidRPr="0756EF2C">
      <w:rPr>
        <w:b w:val="1"/>
        <w:bCs w:val="1"/>
        <w:lang w:val="es-ES"/>
      </w:rPr>
      <w:instrText xml:space="preserve"> PAGE   \* MERGEFORMAT </w:instrText>
    </w:r>
    <w:r w:rsidRPr="0756EF2C">
      <w:rPr>
        <w:b w:val="1"/>
        <w:bCs w:val="1"/>
        <w:lang w:val="es-ES"/>
      </w:rPr>
      <w:fldChar w:fldCharType="separate"/>
    </w:r>
    <w:r w:rsidRPr="0756EF2C" w:rsidR="0756EF2C">
      <w:rPr>
        <w:b w:val="1"/>
        <w:bCs w:val="1"/>
        <w:noProof/>
        <w:lang w:val="es-ES"/>
      </w:rPr>
      <w:t>3</w:t>
    </w:r>
    <w:r w:rsidRPr="0756EF2C">
      <w:rPr>
        <w:b w:val="1"/>
        <w:bCs w:val="1"/>
        <w:noProof/>
        <w:lang w:val="es-ES"/>
      </w:rPr>
      <w:fldChar w:fldCharType="end"/>
    </w:r>
    <w:r w:rsidRPr="0756EF2C" w:rsidR="0756EF2C">
      <w:rPr>
        <w:b w:val="1"/>
        <w:bCs w:val="1"/>
        <w:lang w:val="es-ES"/>
      </w:rPr>
      <w:t xml:space="preserve"> de </w:t>
    </w:r>
    <w:r w:rsidRPr="0756EF2C" w:rsidR="0756EF2C">
      <w:rPr>
        <w:b w:val="1"/>
        <w:bCs w:val="1"/>
        <w:lang w:val="es-ES"/>
      </w:rPr>
      <w:t>11</w:t>
    </w: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756EF2C" w:rsidTr="0756EF2C" w14:paraId="60E5C0CF">
      <w:trPr>
        <w:trHeight w:val="300"/>
      </w:trPr>
      <w:tc>
        <w:tcPr>
          <w:tcW w:w="2830" w:type="dxa"/>
          <w:tcMar/>
        </w:tcPr>
        <w:p w:rsidR="0756EF2C" w:rsidP="0756EF2C" w:rsidRDefault="0756EF2C" w14:paraId="5A7C7050" w14:textId="1773945C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0756EF2C" w:rsidP="0756EF2C" w:rsidRDefault="0756EF2C" w14:paraId="547AA956" w14:textId="4D5C1BE2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0756EF2C" w:rsidP="0756EF2C" w:rsidRDefault="0756EF2C" w14:paraId="5A3A0D73" w14:textId="73426F0F">
          <w:pPr>
            <w:pStyle w:val="Encabezado"/>
            <w:bidi w:val="0"/>
            <w:ind w:right="-115"/>
            <w:jc w:val="right"/>
          </w:pPr>
        </w:p>
      </w:tc>
    </w:tr>
  </w:tbl>
  <w:p w:rsidR="0756EF2C" w:rsidP="0756EF2C" w:rsidRDefault="0756EF2C" w14:paraId="5B9DC348" w14:textId="1C054097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3E55B5" w:rsidRDefault="003E55B5" w14:paraId="007DCDA8" wp14:textId="77777777">
      <w:r>
        <w:separator/>
      </w:r>
    </w:p>
  </w:footnote>
  <w:footnote w:type="continuationSeparator" w:id="0">
    <w:p xmlns:wp14="http://schemas.microsoft.com/office/word/2010/wordml" w:rsidR="003E55B5" w:rsidRDefault="003E55B5" w14:paraId="450EA2D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Pr="00F512EB" w:rsidR="006B6897" w:rsidP="006B6897" w:rsidRDefault="006B6897" w14:paraId="01A85717" wp14:textId="77777777">
    <w:pPr>
      <w:pStyle w:val="Piedepgina"/>
      <w:tabs>
        <w:tab w:val="clear" w:pos="8504"/>
        <w:tab w:val="right" w:pos="8364"/>
      </w:tabs>
      <w:rPr>
        <w:i/>
        <w:lang w:val="es-ES"/>
      </w:rPr>
    </w:pPr>
    <w:r w:rsidRPr="00F512EB">
      <w:rPr>
        <w:i/>
      </w:rPr>
      <w:tab/>
    </w:r>
    <w:r w:rsidRPr="00F512EB" w:rsidR="00F512EB">
      <w:rPr>
        <w:i/>
        <w:lang w:val="es-ES"/>
      </w:rPr>
      <w:t>CM. Definición de un Proceso de Control del Cambio</w:t>
    </w:r>
    <w:r w:rsidRPr="00F512EB">
      <w:rPr>
        <w:i/>
        <w:lang w:val="es-ES"/>
      </w:rPr>
      <w:tab/>
    </w:r>
  </w:p>
  <w:p xmlns:wp14="http://schemas.microsoft.com/office/word/2010/wordml" w:rsidRPr="00F512EB" w:rsidR="00405635" w:rsidRDefault="00405635" w14:paraId="5AE48A43" wp14:textId="77777777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1384"/>
      <w:gridCol w:w="5528"/>
      <w:gridCol w:w="1808"/>
    </w:tblGrid>
    <w:tr xmlns:wp14="http://schemas.microsoft.com/office/word/2010/wordml" w:rsidRPr="003036AA" w:rsidR="00F70832" w:rsidTr="128E2756" w14:paraId="193BE21D" wp14:textId="77777777">
      <w:trPr>
        <w:trHeight w:val="410"/>
      </w:trPr>
      <w:tc>
        <w:tcPr>
          <w:tcW w:w="1384" w:type="dxa"/>
          <w:vMerge w:val="restart"/>
          <w:tcMar/>
        </w:tcPr>
        <w:p w:rsidRPr="00F63D22" w:rsidR="00F70832" w:rsidP="00C517EA" w:rsidRDefault="00F70832" w14:paraId="3C27DCA7" wp14:textId="77777777">
          <w:pPr>
            <w:pStyle w:val="Encabezado"/>
            <w:jc w:val="center"/>
            <w:rPr>
              <w:b/>
              <w:sz w:val="40"/>
              <w:szCs w:val="40"/>
              <w:lang w:val="es-ES"/>
            </w:rPr>
          </w:pPr>
          <w:r w:rsidRPr="00F63D22">
            <w:rPr>
              <w:b/>
              <w:sz w:val="40"/>
              <w:szCs w:val="40"/>
              <w:lang w:val="es-ES"/>
            </w:rPr>
            <w:t>ENSO</w:t>
          </w:r>
        </w:p>
        <w:p w:rsidRPr="00F63D22" w:rsidR="00F70832" w:rsidP="006B6897" w:rsidRDefault="00F70832" w14:paraId="7B799E81" wp14:textId="77777777">
          <w:pPr>
            <w:pStyle w:val="Encabezado"/>
            <w:jc w:val="center"/>
            <w:rPr>
              <w:sz w:val="16"/>
              <w:szCs w:val="16"/>
              <w:lang w:val="es-ES"/>
            </w:rPr>
          </w:pPr>
          <w:proofErr w:type="spellStart"/>
          <w:r>
            <w:rPr>
              <w:sz w:val="16"/>
              <w:szCs w:val="16"/>
              <w:lang w:val="es-ES"/>
            </w:rPr>
            <w:t>Gr</w:t>
          </w:r>
          <w:r w:rsidRPr="00F63D22">
            <w:rPr>
              <w:sz w:val="16"/>
              <w:szCs w:val="16"/>
              <w:lang w:val="es-ES"/>
            </w:rPr>
            <w:t>EI</w:t>
          </w:r>
          <w:proofErr w:type="spellEnd"/>
        </w:p>
      </w:tc>
      <w:tc>
        <w:tcPr>
          <w:tcW w:w="5528" w:type="dxa"/>
          <w:tcMar/>
          <w:vAlign w:val="center"/>
        </w:tcPr>
        <w:p w:rsidRPr="00F512EB" w:rsidR="00F70832" w:rsidP="00C517EA" w:rsidRDefault="00F512EB" w14:paraId="53FAD22D" wp14:textId="77777777">
          <w:pPr>
            <w:pStyle w:val="Encabezado"/>
            <w:jc w:val="center"/>
            <w:rPr>
              <w:b/>
              <w:noProof/>
              <w:lang w:val="pt-BR"/>
            </w:rPr>
          </w:pPr>
          <w:r w:rsidRPr="00F512EB">
            <w:rPr>
              <w:i/>
              <w:lang w:val="es-ES"/>
            </w:rPr>
            <w:t>CM. Definición de un Proceso de Control del Cambio</w:t>
          </w:r>
        </w:p>
      </w:tc>
      <w:tc>
        <w:tcPr>
          <w:tcW w:w="1808" w:type="dxa"/>
          <w:tcMar/>
          <w:vAlign w:val="center"/>
        </w:tcPr>
        <w:p w:rsidRPr="0058262E" w:rsidR="00F70832" w:rsidP="00F512EB" w:rsidRDefault="00F70832" w14:paraId="6110DAB3" wp14:textId="77777777">
          <w:pPr>
            <w:pStyle w:val="Encabezado"/>
            <w:jc w:val="center"/>
            <w:rPr>
              <w:i/>
              <w:lang w:val="es-ES"/>
            </w:rPr>
          </w:pPr>
          <w:proofErr w:type="spellStart"/>
          <w:r w:rsidRPr="00F70832">
            <w:rPr>
              <w:b/>
              <w:lang w:val="pt-BR"/>
            </w:rPr>
            <w:t>Grp</w:t>
          </w:r>
          <w:proofErr w:type="spellEnd"/>
          <w:r w:rsidRPr="00F70832">
            <w:rPr>
              <w:b/>
              <w:lang w:val="pt-BR"/>
            </w:rPr>
            <w:t>:</w:t>
          </w:r>
          <w:r w:rsidR="00F512EB">
            <w:rPr>
              <w:i/>
              <w:color w:val="FF0000"/>
              <w:lang w:val="es-ES"/>
            </w:rPr>
            <w:t xml:space="preserve"> </w:t>
          </w:r>
          <w:r w:rsidRPr="0058262E" w:rsidR="0058262E">
            <w:rPr>
              <w:i/>
              <w:lang w:val="es-ES"/>
            </w:rPr>
            <w:t>4</w:t>
          </w:r>
        </w:p>
      </w:tc>
    </w:tr>
    <w:tr xmlns:wp14="http://schemas.microsoft.com/office/word/2010/wordml" w:rsidRPr="003D156B" w:rsidR="006B6897" w:rsidTr="128E2756" w14:paraId="53E53D42" wp14:textId="77777777">
      <w:trPr>
        <w:trHeight w:val="273"/>
      </w:trPr>
      <w:tc>
        <w:tcPr>
          <w:tcW w:w="1384" w:type="dxa"/>
          <w:vMerge/>
          <w:tcMar/>
        </w:tcPr>
        <w:p w:rsidRPr="003036AA" w:rsidR="006B6897" w:rsidP="00C517EA" w:rsidRDefault="006B6897" w14:paraId="3DD355C9" wp14:textId="77777777">
          <w:pPr>
            <w:pStyle w:val="Encabezado"/>
            <w:rPr>
              <w:lang w:val="pt-BR"/>
            </w:rPr>
          </w:pPr>
        </w:p>
      </w:tc>
      <w:tc>
        <w:tcPr>
          <w:tcW w:w="7336" w:type="dxa"/>
          <w:gridSpan w:val="2"/>
          <w:noWrap/>
          <w:tcMar/>
          <w:vAlign w:val="center"/>
        </w:tcPr>
        <w:p w:rsidRPr="003D156B" w:rsidR="006B6897" w:rsidP="128E2756" w:rsidRDefault="006B6897" w14:paraId="17CAC090" wp14:textId="62981F98">
          <w:pPr>
            <w:pStyle w:val="Encabezado"/>
            <w:jc w:val="center"/>
            <w:rPr>
              <w:b w:val="1"/>
              <w:bCs w:val="1"/>
              <w:lang w:val="es-ES"/>
            </w:rPr>
          </w:pPr>
          <w:r w:rsidRPr="128E2756" w:rsidR="128E2756">
            <w:rPr>
              <w:b w:val="1"/>
              <w:bCs w:val="1"/>
              <w:lang w:val="pt-BR"/>
            </w:rPr>
            <w:t>Doc</w:t>
          </w:r>
          <w:r w:rsidRPr="128E2756" w:rsidR="128E2756">
            <w:rPr>
              <w:b w:val="1"/>
              <w:bCs w:val="1"/>
              <w:lang w:val="pt-BR"/>
            </w:rPr>
            <w:t xml:space="preserve">.:  </w:t>
          </w:r>
          <w:r w:rsidRPr="128E2756" w:rsidR="128E2756">
            <w:rPr>
              <w:b w:val="1"/>
              <w:bCs w:val="1"/>
              <w:i w:val="1"/>
              <w:iCs w:val="1"/>
              <w:lang w:val="pt-BR"/>
            </w:rPr>
            <w:t>DP_ControldeCambios_Grup</w:t>
          </w:r>
          <w:r w:rsidRPr="128E2756" w:rsidR="128E2756">
            <w:rPr>
              <w:b w:val="1"/>
              <w:bCs w:val="1"/>
              <w:i w:val="1"/>
              <w:iCs w:val="1"/>
              <w:lang w:val="pt-BR"/>
            </w:rPr>
            <w:t>o</w:t>
          </w:r>
          <w:r w:rsidRPr="128E2756" w:rsidR="128E2756">
            <w:rPr>
              <w:b w:val="1"/>
              <w:bCs w:val="1"/>
              <w:i w:val="1"/>
              <w:iCs w:val="1"/>
              <w:lang w:val="pt-BR"/>
            </w:rPr>
            <w:t>3</w:t>
          </w:r>
          <w:r w:rsidRPr="128E2756" w:rsidR="128E2756">
            <w:rPr>
              <w:b w:val="1"/>
              <w:bCs w:val="1"/>
              <w:i w:val="1"/>
              <w:iCs w:val="1"/>
              <w:lang w:val="pt-BR"/>
            </w:rPr>
            <w:t>-v1</w:t>
          </w:r>
        </w:p>
      </w:tc>
    </w:tr>
  </w:tbl>
  <w:p xmlns:wp14="http://schemas.microsoft.com/office/word/2010/wordml" w:rsidRPr="003D156B" w:rsidR="00F63D22" w:rsidRDefault="00F63D22" w14:paraId="1A81F0B1" wp14:textId="77777777">
    <w:pPr>
      <w:pStyle w:val="Encabezado"/>
      <w:rPr>
        <w:lang w:val="es-ES"/>
      </w:rPr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28E2756" w:rsidTr="128E2756" w14:paraId="7DBA0830">
      <w:trPr>
        <w:trHeight w:val="300"/>
      </w:trPr>
      <w:tc>
        <w:tcPr>
          <w:tcW w:w="2830" w:type="dxa"/>
          <w:tcMar/>
        </w:tcPr>
        <w:p w:rsidR="128E2756" w:rsidP="128E2756" w:rsidRDefault="128E2756" w14:paraId="1F4DD27F" w14:textId="6A8ABD11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128E2756" w:rsidP="128E2756" w:rsidRDefault="128E2756" w14:paraId="75BE9D97" w14:textId="6E972D9F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128E2756" w:rsidP="128E2756" w:rsidRDefault="128E2756" w14:paraId="265F195F" w14:textId="49EB6410">
          <w:pPr>
            <w:pStyle w:val="Encabezado"/>
            <w:bidi w:val="0"/>
            <w:ind w:right="-115"/>
            <w:jc w:val="right"/>
          </w:pPr>
        </w:p>
      </w:tc>
    </w:tr>
  </w:tbl>
  <w:p w:rsidR="128E2756" w:rsidP="128E2756" w:rsidRDefault="128E2756" w14:paraId="561FD7B7" w14:textId="377B5A4C">
    <w:pPr>
      <w:pStyle w:val="Encabezado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28E2756" w:rsidTr="128E2756" w14:paraId="16F28B88">
      <w:trPr>
        <w:trHeight w:val="300"/>
      </w:trPr>
      <w:tc>
        <w:tcPr>
          <w:tcW w:w="2830" w:type="dxa"/>
          <w:tcMar/>
        </w:tcPr>
        <w:p w:rsidR="128E2756" w:rsidP="128E2756" w:rsidRDefault="128E2756" w14:paraId="1B3F6AE0" w14:textId="4C298484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128E2756" w:rsidP="128E2756" w:rsidRDefault="128E2756" w14:paraId="76C73C98" w14:textId="197B0D32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128E2756" w:rsidP="128E2756" w:rsidRDefault="128E2756" w14:paraId="00511742" w14:textId="55684FD9">
          <w:pPr>
            <w:pStyle w:val="Encabezado"/>
            <w:bidi w:val="0"/>
            <w:ind w:right="-115"/>
            <w:jc w:val="right"/>
          </w:pPr>
        </w:p>
      </w:tc>
    </w:tr>
  </w:tbl>
  <w:p w:rsidR="128E2756" w:rsidP="128E2756" w:rsidRDefault="128E2756" w14:paraId="71780909" w14:textId="320257C8">
    <w:pPr>
      <w:pStyle w:val="Encabezado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28E2756" w:rsidTr="128E2756" w14:paraId="55F7A316">
      <w:trPr>
        <w:trHeight w:val="300"/>
      </w:trPr>
      <w:tc>
        <w:tcPr>
          <w:tcW w:w="2830" w:type="dxa"/>
          <w:tcMar/>
        </w:tcPr>
        <w:p w:rsidR="128E2756" w:rsidP="128E2756" w:rsidRDefault="128E2756" w14:paraId="2A19FD27" w14:textId="71A2341C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128E2756" w:rsidP="128E2756" w:rsidRDefault="128E2756" w14:paraId="79B3B838" w14:textId="6EFE5F06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128E2756" w:rsidP="128E2756" w:rsidRDefault="128E2756" w14:paraId="5025F5C5" w14:textId="7D9AE5E3">
          <w:pPr>
            <w:pStyle w:val="Encabezado"/>
            <w:bidi w:val="0"/>
            <w:ind w:right="-115"/>
            <w:jc w:val="right"/>
          </w:pPr>
        </w:p>
      </w:tc>
    </w:tr>
  </w:tbl>
  <w:p w:rsidR="128E2756" w:rsidP="128E2756" w:rsidRDefault="128E2756" w14:paraId="55E5BD51" w14:textId="66EFCA67">
    <w:pPr>
      <w:pStyle w:val="Encabezado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iZMvEvUGKcZds" int2:id="geOg6F5z">
      <int2:state int2:type="AugLoop_Text_Critique" int2:value="Rejected"/>
    </int2:textHash>
    <int2:textHash int2:hashCode="zO3BHf0uPIrPXI" int2:id="Unpybl3C">
      <int2:state int2:type="AugLoop_Text_Critique" int2:value="Rejected"/>
    </int2:textHash>
    <int2:textHash int2:hashCode="ccYa/T5sArXkwr" int2:id="hKRDY1d2">
      <int2:state int2:type="AugLoop_Text_Critique" int2:value="Rejected"/>
    </int2:textHash>
    <int2:textHash int2:hashCode="JRlkXEfYGKh8hR" int2:id="kj3bUJxJ">
      <int2:state int2:type="AugLoop_Text_Critique" int2:value="Rejected"/>
    </int2:textHash>
    <int2:textHash int2:hashCode="n1/gtXs2TuOPLW" int2:id="JGUcq8yf">
      <int2:state int2:type="AugLoop_Text_Critique" int2:value="Rejected"/>
    </int2:textHash>
    <int2:bookmark int2:bookmarkName="_Int_6mbYpS0r" int2:invalidationBookmarkName="" int2:hashCode="pJksdN/DzwiltJ" int2:id="wBuzKAvu">
      <int2:state int2:type="AugLoop_Text_Critique" int2:value="Rejected"/>
    </int2:bookmark>
    <int2:bookmark int2:bookmarkName="_Int_yeQBBxA6" int2:invalidationBookmarkName="" int2:hashCode="pJksdN/DzwiltJ" int2:id="7ODS9C3i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70">
    <w:nsid w:val="40c015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777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9">
    <w:nsid w:val="5255b4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9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0" w15:restartNumberingAfterBreak="0">
    <w:nsid w:val="00CA6E65"/>
    <w:multiLevelType w:val="multilevel"/>
    <w:tmpl w:val="EEA4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0D466BE"/>
    <w:multiLevelType w:val="multilevel"/>
    <w:tmpl w:val="B6820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" w15:restartNumberingAfterBreak="0">
    <w:nsid w:val="021767B7"/>
    <w:multiLevelType w:val="multilevel"/>
    <w:tmpl w:val="2AB4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3046955"/>
    <w:multiLevelType w:val="multilevel"/>
    <w:tmpl w:val="726E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3DC2C34"/>
    <w:multiLevelType w:val="multilevel"/>
    <w:tmpl w:val="FCE2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4C115CD"/>
    <w:multiLevelType w:val="multilevel"/>
    <w:tmpl w:val="1838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058F6D51"/>
    <w:multiLevelType w:val="hybridMultilevel"/>
    <w:tmpl w:val="3104E0D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6226418"/>
    <w:multiLevelType w:val="multilevel"/>
    <w:tmpl w:val="54BA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065E0635"/>
    <w:multiLevelType w:val="multilevel"/>
    <w:tmpl w:val="332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076427F6"/>
    <w:multiLevelType w:val="multilevel"/>
    <w:tmpl w:val="8F56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078E0310"/>
    <w:multiLevelType w:val="multilevel"/>
    <w:tmpl w:val="5DE2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079E5B54"/>
    <w:multiLevelType w:val="multilevel"/>
    <w:tmpl w:val="B7EA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07A33A45"/>
    <w:multiLevelType w:val="multilevel"/>
    <w:tmpl w:val="45E6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07B320FF"/>
    <w:multiLevelType w:val="multilevel"/>
    <w:tmpl w:val="1E3ADD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4" w15:restartNumberingAfterBreak="0">
    <w:nsid w:val="08206F3A"/>
    <w:multiLevelType w:val="multilevel"/>
    <w:tmpl w:val="B632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091E674F"/>
    <w:multiLevelType w:val="multilevel"/>
    <w:tmpl w:val="35E8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0B393CC5"/>
    <w:multiLevelType w:val="multilevel"/>
    <w:tmpl w:val="29CA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0B544662"/>
    <w:multiLevelType w:val="multilevel"/>
    <w:tmpl w:val="A9AE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0D7E3FC1"/>
    <w:multiLevelType w:val="multilevel"/>
    <w:tmpl w:val="3EEA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0D925195"/>
    <w:multiLevelType w:val="multilevel"/>
    <w:tmpl w:val="F6B4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0D965B30"/>
    <w:multiLevelType w:val="multilevel"/>
    <w:tmpl w:val="2F2C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0DAA5751"/>
    <w:multiLevelType w:val="multilevel"/>
    <w:tmpl w:val="19FE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0E04594B"/>
    <w:multiLevelType w:val="hybridMultilevel"/>
    <w:tmpl w:val="AEEE5792"/>
    <w:lvl w:ilvl="0" w:tplc="0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0EDE0AAA"/>
    <w:multiLevelType w:val="multilevel"/>
    <w:tmpl w:val="8156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0F8D3418"/>
    <w:multiLevelType w:val="multilevel"/>
    <w:tmpl w:val="7AFC880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hint="default" w:ascii="Courier New" w:hAnsi="Courier New"/>
        <w:sz w:val="20"/>
      </w:rPr>
    </w:lvl>
  </w:abstractNum>
  <w:abstractNum w:abstractNumId="25" w15:restartNumberingAfterBreak="0">
    <w:nsid w:val="0FFE23CE"/>
    <w:multiLevelType w:val="multilevel"/>
    <w:tmpl w:val="7E80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103B559A"/>
    <w:multiLevelType w:val="multilevel"/>
    <w:tmpl w:val="7BD8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10610A41"/>
    <w:multiLevelType w:val="multilevel"/>
    <w:tmpl w:val="058E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11313831"/>
    <w:multiLevelType w:val="multilevel"/>
    <w:tmpl w:val="E752DC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9" w15:restartNumberingAfterBreak="0">
    <w:nsid w:val="14EC5FF0"/>
    <w:multiLevelType w:val="multilevel"/>
    <w:tmpl w:val="80D8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16C120B0"/>
    <w:multiLevelType w:val="multilevel"/>
    <w:tmpl w:val="6E4E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16F31CC6"/>
    <w:multiLevelType w:val="multilevel"/>
    <w:tmpl w:val="3D06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175A7FDE"/>
    <w:multiLevelType w:val="multilevel"/>
    <w:tmpl w:val="6418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17670FE6"/>
    <w:multiLevelType w:val="multilevel"/>
    <w:tmpl w:val="2882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17861B80"/>
    <w:multiLevelType w:val="hybridMultilevel"/>
    <w:tmpl w:val="444465F6"/>
    <w:lvl w:ilvl="0" w:tplc="1C7AF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866B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6384B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8CEE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DB23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BAE4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186B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91ED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06AC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5" w15:restartNumberingAfterBreak="0">
    <w:nsid w:val="179F5636"/>
    <w:multiLevelType w:val="multilevel"/>
    <w:tmpl w:val="2C34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18703E1C"/>
    <w:multiLevelType w:val="multilevel"/>
    <w:tmpl w:val="FAAC59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7" w15:restartNumberingAfterBreak="0">
    <w:nsid w:val="18FA618D"/>
    <w:multiLevelType w:val="hybridMultilevel"/>
    <w:tmpl w:val="52A4DDE6"/>
    <w:lvl w:ilvl="0" w:tplc="2C760D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19047525"/>
    <w:multiLevelType w:val="multilevel"/>
    <w:tmpl w:val="988A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1A9D409D"/>
    <w:multiLevelType w:val="multilevel"/>
    <w:tmpl w:val="EE2A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 w15:restartNumberingAfterBreak="0">
    <w:nsid w:val="1BA2556E"/>
    <w:multiLevelType w:val="multilevel"/>
    <w:tmpl w:val="290E67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1" w15:restartNumberingAfterBreak="0">
    <w:nsid w:val="1C285829"/>
    <w:multiLevelType w:val="multilevel"/>
    <w:tmpl w:val="A77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2" w15:restartNumberingAfterBreak="0">
    <w:nsid w:val="1C523749"/>
    <w:multiLevelType w:val="multilevel"/>
    <w:tmpl w:val="55A0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1CD72523"/>
    <w:multiLevelType w:val="multilevel"/>
    <w:tmpl w:val="C524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4" w15:restartNumberingAfterBreak="0">
    <w:nsid w:val="1DE20DCA"/>
    <w:multiLevelType w:val="multilevel"/>
    <w:tmpl w:val="673C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 w15:restartNumberingAfterBreak="0">
    <w:nsid w:val="1E2C32CE"/>
    <w:multiLevelType w:val="multilevel"/>
    <w:tmpl w:val="A786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6" w15:restartNumberingAfterBreak="0">
    <w:nsid w:val="1E5B4065"/>
    <w:multiLevelType w:val="multilevel"/>
    <w:tmpl w:val="25D2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7" w15:restartNumberingAfterBreak="0">
    <w:nsid w:val="203C666D"/>
    <w:multiLevelType w:val="multilevel"/>
    <w:tmpl w:val="8440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8" w15:restartNumberingAfterBreak="0">
    <w:nsid w:val="206B6B2C"/>
    <w:multiLevelType w:val="multilevel"/>
    <w:tmpl w:val="9FDA06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9" w15:restartNumberingAfterBreak="0">
    <w:nsid w:val="207E41EB"/>
    <w:multiLevelType w:val="multilevel"/>
    <w:tmpl w:val="2E16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0" w15:restartNumberingAfterBreak="0">
    <w:nsid w:val="20F03D07"/>
    <w:multiLevelType w:val="multilevel"/>
    <w:tmpl w:val="D15C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1" w15:restartNumberingAfterBreak="0">
    <w:nsid w:val="21591EA3"/>
    <w:multiLevelType w:val="multilevel"/>
    <w:tmpl w:val="16EE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2" w15:restartNumberingAfterBreak="0">
    <w:nsid w:val="21B37BBF"/>
    <w:multiLevelType w:val="multilevel"/>
    <w:tmpl w:val="434A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3" w15:restartNumberingAfterBreak="0">
    <w:nsid w:val="24D066EB"/>
    <w:multiLevelType w:val="hybridMultilevel"/>
    <w:tmpl w:val="1E2E4DC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263207CB"/>
    <w:multiLevelType w:val="multilevel"/>
    <w:tmpl w:val="47DAD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7B87C54"/>
    <w:multiLevelType w:val="multilevel"/>
    <w:tmpl w:val="415248B0"/>
    <w:lvl w:ilvl="0">
      <w:start w:val="1"/>
      <w:numFmt w:val="decimal"/>
      <w:suff w:val="space"/>
      <w:lvlText w:val="%1. "/>
      <w:lvlJc w:val="left"/>
      <w:pPr>
        <w:ind w:left="680" w:hanging="680"/>
      </w:pPr>
      <w:rPr>
        <w:rFonts w:hint="default" w:ascii="Times New Roman" w:hAnsi="Times New Roman"/>
        <w:b/>
        <w:i w:val="0"/>
        <w:color w:val="auto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680" w:hanging="680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680" w:hanging="680"/>
      </w:pPr>
      <w:rPr>
        <w:rFonts w:hint="default" w:ascii="Times New Roman" w:hAnsi="Times New Roman"/>
        <w:b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680" w:hanging="680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-"/>
      <w:lvlJc w:val="left"/>
      <w:pPr>
        <w:ind w:left="1009" w:hanging="1009"/>
      </w:pPr>
      <w:rPr>
        <w:rFonts w:hint="default" w:ascii="Verdana" w:hAnsi="Verdana"/>
        <w:b/>
        <w:i w:val="0"/>
        <w:caps w:val="0"/>
        <w:strike w:val="0"/>
        <w:dstrike w:val="0"/>
        <w:vanish w:val="0"/>
        <w:color w:val="80808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-"/>
      <w:lvlJc w:val="left"/>
      <w:pPr>
        <w:ind w:left="1151" w:hanging="1151"/>
      </w:pPr>
      <w:rPr>
        <w:rFonts w:hint="default" w:ascii="Verdana" w:hAnsi="Verdana"/>
        <w:b/>
        <w:i w:val="0"/>
        <w:color w:val="808080"/>
        <w:sz w:val="18"/>
      </w:rPr>
    </w:lvl>
    <w:lvl w:ilvl="6">
      <w:start w:val="1"/>
      <w:numFmt w:val="decimal"/>
      <w:suff w:val="space"/>
      <w:lvlText w:val="%1.%2.%3.%4.%5.%6.%7.-"/>
      <w:lvlJc w:val="left"/>
      <w:pPr>
        <w:ind w:left="1298" w:hanging="1298"/>
      </w:pPr>
      <w:rPr>
        <w:rFonts w:hint="default" w:ascii="Verdana" w:hAnsi="Verdana"/>
        <w:b/>
        <w:i w:val="0"/>
        <w:color w:val="808080"/>
        <w:sz w:val="18"/>
      </w:rPr>
    </w:lvl>
    <w:lvl w:ilvl="7">
      <w:start w:val="1"/>
      <w:numFmt w:val="decimal"/>
      <w:suff w:val="space"/>
      <w:lvlText w:val="%1.%2.%3.%4.%5.%6.%7.%8.-"/>
      <w:lvlJc w:val="left"/>
      <w:pPr>
        <w:ind w:left="1440" w:hanging="1440"/>
      </w:pPr>
      <w:rPr>
        <w:rFonts w:hint="default" w:ascii="Verdana" w:hAnsi="Verdana"/>
        <w:b/>
        <w:i w:val="0"/>
        <w:color w:val="808080"/>
        <w:sz w:val="18"/>
      </w:rPr>
    </w:lvl>
    <w:lvl w:ilvl="8">
      <w:start w:val="1"/>
      <w:numFmt w:val="decimal"/>
      <w:suff w:val="space"/>
      <w:lvlText w:val="%1.%2.%3.%4.%5.%6.%7.%8.%9.-"/>
      <w:lvlJc w:val="left"/>
      <w:pPr>
        <w:ind w:left="1582" w:hanging="1582"/>
      </w:pPr>
      <w:rPr>
        <w:rFonts w:hint="default" w:ascii="Verdana" w:hAnsi="Verdana"/>
        <w:b/>
        <w:i w:val="0"/>
        <w:color w:val="808080"/>
        <w:sz w:val="18"/>
      </w:rPr>
    </w:lvl>
  </w:abstractNum>
  <w:abstractNum w:abstractNumId="56" w15:restartNumberingAfterBreak="0">
    <w:nsid w:val="28B26421"/>
    <w:multiLevelType w:val="multilevel"/>
    <w:tmpl w:val="29D4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7" w15:restartNumberingAfterBreak="0">
    <w:nsid w:val="28BF5A07"/>
    <w:multiLevelType w:val="multilevel"/>
    <w:tmpl w:val="277E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8" w15:restartNumberingAfterBreak="0">
    <w:nsid w:val="29A554D7"/>
    <w:multiLevelType w:val="multilevel"/>
    <w:tmpl w:val="02A0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9" w15:restartNumberingAfterBreak="0">
    <w:nsid w:val="29DB6318"/>
    <w:multiLevelType w:val="multilevel"/>
    <w:tmpl w:val="D53A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0" w15:restartNumberingAfterBreak="0">
    <w:nsid w:val="29FB36E1"/>
    <w:multiLevelType w:val="multilevel"/>
    <w:tmpl w:val="1AF6A5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61" w15:restartNumberingAfterBreak="0">
    <w:nsid w:val="2A0D70B3"/>
    <w:multiLevelType w:val="multilevel"/>
    <w:tmpl w:val="A6C2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2" w15:restartNumberingAfterBreak="0">
    <w:nsid w:val="2ABE7CEF"/>
    <w:multiLevelType w:val="multilevel"/>
    <w:tmpl w:val="59D6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3" w15:restartNumberingAfterBreak="0">
    <w:nsid w:val="2DC75A26"/>
    <w:multiLevelType w:val="multilevel"/>
    <w:tmpl w:val="73A0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4" w15:restartNumberingAfterBreak="0">
    <w:nsid w:val="2E9C4D73"/>
    <w:multiLevelType w:val="multilevel"/>
    <w:tmpl w:val="1556DE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65" w15:restartNumberingAfterBreak="0">
    <w:nsid w:val="2F3A7B97"/>
    <w:multiLevelType w:val="hybridMultilevel"/>
    <w:tmpl w:val="300CA4A2"/>
    <w:lvl w:ilvl="0" w:tplc="8324A1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73AF2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4FE82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FDC90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B76BC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C0C3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EAC69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526CF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EACBF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6" w15:restartNumberingAfterBreak="0">
    <w:nsid w:val="30945A9F"/>
    <w:multiLevelType w:val="multilevel"/>
    <w:tmpl w:val="88EC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7" w15:restartNumberingAfterBreak="0">
    <w:nsid w:val="3248318A"/>
    <w:multiLevelType w:val="multilevel"/>
    <w:tmpl w:val="4C1E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8" w15:restartNumberingAfterBreak="0">
    <w:nsid w:val="32C61469"/>
    <w:multiLevelType w:val="multilevel"/>
    <w:tmpl w:val="7D84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9" w15:restartNumberingAfterBreak="0">
    <w:nsid w:val="32EA7241"/>
    <w:multiLevelType w:val="hybridMultilevel"/>
    <w:tmpl w:val="B93A875C"/>
    <w:lvl w:ilvl="0" w:tplc="0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0" w15:restartNumberingAfterBreak="0">
    <w:nsid w:val="33EF0770"/>
    <w:multiLevelType w:val="hybridMultilevel"/>
    <w:tmpl w:val="2CD8C55A"/>
    <w:lvl w:ilvl="0" w:tplc="5272706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1" w:tplc="5272706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 w:eastAsia="Times New Roman" w:cs="Times New Roman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71" w15:restartNumberingAfterBreak="0">
    <w:nsid w:val="345A11A3"/>
    <w:multiLevelType w:val="multilevel"/>
    <w:tmpl w:val="B6FE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2" w15:restartNumberingAfterBreak="0">
    <w:nsid w:val="346F3B7F"/>
    <w:multiLevelType w:val="multilevel"/>
    <w:tmpl w:val="5742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473578B"/>
    <w:multiLevelType w:val="multilevel"/>
    <w:tmpl w:val="8FE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4" w15:restartNumberingAfterBreak="0">
    <w:nsid w:val="34A672FD"/>
    <w:multiLevelType w:val="hybridMultilevel"/>
    <w:tmpl w:val="4C5E1A2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5" w15:restartNumberingAfterBreak="0">
    <w:nsid w:val="35635B65"/>
    <w:multiLevelType w:val="hybridMultilevel"/>
    <w:tmpl w:val="3A02DEE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 w15:restartNumberingAfterBreak="0">
    <w:nsid w:val="39DE4359"/>
    <w:multiLevelType w:val="multilevel"/>
    <w:tmpl w:val="DA6C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7" w15:restartNumberingAfterBreak="0">
    <w:nsid w:val="3A367754"/>
    <w:multiLevelType w:val="hybridMultilevel"/>
    <w:tmpl w:val="624A1E2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3AAF06DA"/>
    <w:multiLevelType w:val="multilevel"/>
    <w:tmpl w:val="FBA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9" w15:restartNumberingAfterBreak="0">
    <w:nsid w:val="3B056D50"/>
    <w:multiLevelType w:val="multilevel"/>
    <w:tmpl w:val="AB7A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0" w15:restartNumberingAfterBreak="0">
    <w:nsid w:val="3B241DEF"/>
    <w:multiLevelType w:val="multilevel"/>
    <w:tmpl w:val="45F6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1" w15:restartNumberingAfterBreak="0">
    <w:nsid w:val="3B695C63"/>
    <w:multiLevelType w:val="multilevel"/>
    <w:tmpl w:val="FA40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2" w15:restartNumberingAfterBreak="0">
    <w:nsid w:val="3BC7080D"/>
    <w:multiLevelType w:val="multilevel"/>
    <w:tmpl w:val="A0E6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3C990C75"/>
    <w:multiLevelType w:val="multilevel"/>
    <w:tmpl w:val="24180F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4" w15:restartNumberingAfterBreak="0">
    <w:nsid w:val="3D8264EC"/>
    <w:multiLevelType w:val="multilevel"/>
    <w:tmpl w:val="134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5" w15:restartNumberingAfterBreak="0">
    <w:nsid w:val="401D5980"/>
    <w:multiLevelType w:val="multilevel"/>
    <w:tmpl w:val="A338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6" w15:restartNumberingAfterBreak="0">
    <w:nsid w:val="40CE6DE2"/>
    <w:multiLevelType w:val="hybridMultilevel"/>
    <w:tmpl w:val="D45447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C760D9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7" w15:restartNumberingAfterBreak="0">
    <w:nsid w:val="414232A6"/>
    <w:multiLevelType w:val="hybridMultilevel"/>
    <w:tmpl w:val="7EDADD1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8" w15:restartNumberingAfterBreak="0">
    <w:nsid w:val="42184D9C"/>
    <w:multiLevelType w:val="hybridMultilevel"/>
    <w:tmpl w:val="52DC2094"/>
    <w:lvl w:ilvl="0" w:tplc="0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9" w15:restartNumberingAfterBreak="0">
    <w:nsid w:val="42D116AC"/>
    <w:multiLevelType w:val="multilevel"/>
    <w:tmpl w:val="056E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0" w15:restartNumberingAfterBreak="0">
    <w:nsid w:val="46514F88"/>
    <w:multiLevelType w:val="multilevel"/>
    <w:tmpl w:val="A4AE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1" w15:restartNumberingAfterBreak="0">
    <w:nsid w:val="46AD1E47"/>
    <w:multiLevelType w:val="hybridMultilevel"/>
    <w:tmpl w:val="D1E25CC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2" w15:restartNumberingAfterBreak="0">
    <w:nsid w:val="46C825F5"/>
    <w:multiLevelType w:val="multilevel"/>
    <w:tmpl w:val="CA56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3" w15:restartNumberingAfterBreak="0">
    <w:nsid w:val="47001E8B"/>
    <w:multiLevelType w:val="multilevel"/>
    <w:tmpl w:val="C04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4" w15:restartNumberingAfterBreak="0">
    <w:nsid w:val="470B2B4A"/>
    <w:multiLevelType w:val="multilevel"/>
    <w:tmpl w:val="F60606FC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hint="default" w:ascii="Courier New" w:hAnsi="Courier New"/>
        <w:sz w:val="20"/>
      </w:rPr>
    </w:lvl>
  </w:abstractNum>
  <w:abstractNum w:abstractNumId="95" w15:restartNumberingAfterBreak="0">
    <w:nsid w:val="47FD7830"/>
    <w:multiLevelType w:val="multilevel"/>
    <w:tmpl w:val="4C8E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6" w15:restartNumberingAfterBreak="0">
    <w:nsid w:val="48B05A97"/>
    <w:multiLevelType w:val="multilevel"/>
    <w:tmpl w:val="2D94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7" w15:restartNumberingAfterBreak="0">
    <w:nsid w:val="4AEE5B8C"/>
    <w:multiLevelType w:val="multilevel"/>
    <w:tmpl w:val="A356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8" w15:restartNumberingAfterBreak="0">
    <w:nsid w:val="4B0256A7"/>
    <w:multiLevelType w:val="multilevel"/>
    <w:tmpl w:val="0744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9" w15:restartNumberingAfterBreak="0">
    <w:nsid w:val="4B716605"/>
    <w:multiLevelType w:val="multilevel"/>
    <w:tmpl w:val="557268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00" w15:restartNumberingAfterBreak="0">
    <w:nsid w:val="4F2D479C"/>
    <w:multiLevelType w:val="multilevel"/>
    <w:tmpl w:val="EAA4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1" w15:restartNumberingAfterBreak="0">
    <w:nsid w:val="5054664E"/>
    <w:multiLevelType w:val="multilevel"/>
    <w:tmpl w:val="F6D6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2" w15:restartNumberingAfterBreak="0">
    <w:nsid w:val="50604389"/>
    <w:multiLevelType w:val="multilevel"/>
    <w:tmpl w:val="7ED6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3" w15:restartNumberingAfterBreak="0">
    <w:nsid w:val="506D2FC5"/>
    <w:multiLevelType w:val="multilevel"/>
    <w:tmpl w:val="BBAE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4" w15:restartNumberingAfterBreak="0">
    <w:nsid w:val="5136435E"/>
    <w:multiLevelType w:val="multilevel"/>
    <w:tmpl w:val="B6161108"/>
    <w:lvl w:ilvl="0">
      <w:start w:val="1"/>
      <w:numFmt w:val="decimal"/>
      <w:suff w:val="space"/>
      <w:lvlText w:val="%1. "/>
      <w:lvlJc w:val="left"/>
      <w:pPr>
        <w:ind w:left="3516" w:hanging="680"/>
      </w:pPr>
      <w:rPr>
        <w:rFonts w:hint="default" w:ascii="Times New Roman" w:hAnsi="Times New Roman"/>
        <w:b/>
        <w:i w:val="0"/>
        <w:color w:val="auto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680" w:hanging="680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680" w:hanging="680"/>
      </w:pPr>
      <w:rPr>
        <w:rFonts w:hint="default" w:ascii="Times New Roman" w:hAnsi="Times New Roman"/>
        <w:b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862" w:hanging="862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-"/>
      <w:lvlJc w:val="left"/>
      <w:pPr>
        <w:ind w:left="1009" w:hanging="1009"/>
      </w:pPr>
      <w:rPr>
        <w:rFonts w:hint="default" w:ascii="Verdana" w:hAnsi="Verdana"/>
        <w:b/>
        <w:i w:val="0"/>
        <w:caps w:val="0"/>
        <w:strike w:val="0"/>
        <w:dstrike w:val="0"/>
        <w:vanish w:val="0"/>
        <w:color w:val="80808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-"/>
      <w:lvlJc w:val="left"/>
      <w:pPr>
        <w:ind w:left="1151" w:hanging="1151"/>
      </w:pPr>
      <w:rPr>
        <w:rFonts w:hint="default" w:ascii="Verdana" w:hAnsi="Verdana"/>
        <w:b/>
        <w:i w:val="0"/>
        <w:color w:val="808080"/>
        <w:sz w:val="18"/>
      </w:rPr>
    </w:lvl>
    <w:lvl w:ilvl="6">
      <w:start w:val="1"/>
      <w:numFmt w:val="decimal"/>
      <w:suff w:val="space"/>
      <w:lvlText w:val="%1.%2.%3.%4.%5.%6.%7.-"/>
      <w:lvlJc w:val="left"/>
      <w:pPr>
        <w:ind w:left="1298" w:hanging="1298"/>
      </w:pPr>
      <w:rPr>
        <w:rFonts w:hint="default" w:ascii="Verdana" w:hAnsi="Verdana"/>
        <w:b/>
        <w:i w:val="0"/>
        <w:color w:val="808080"/>
        <w:sz w:val="18"/>
      </w:rPr>
    </w:lvl>
    <w:lvl w:ilvl="7">
      <w:start w:val="1"/>
      <w:numFmt w:val="decimal"/>
      <w:suff w:val="space"/>
      <w:lvlText w:val="%1.%2.%3.%4.%5.%6.%7.%8.-"/>
      <w:lvlJc w:val="left"/>
      <w:pPr>
        <w:ind w:left="1440" w:hanging="1440"/>
      </w:pPr>
      <w:rPr>
        <w:rFonts w:hint="default" w:ascii="Verdana" w:hAnsi="Verdana"/>
        <w:b/>
        <w:i w:val="0"/>
        <w:color w:val="808080"/>
        <w:sz w:val="18"/>
      </w:rPr>
    </w:lvl>
    <w:lvl w:ilvl="8">
      <w:start w:val="1"/>
      <w:numFmt w:val="decimal"/>
      <w:suff w:val="space"/>
      <w:lvlText w:val="%1.%2.%3.%4.%5.%6.%7.%8.%9.-"/>
      <w:lvlJc w:val="left"/>
      <w:pPr>
        <w:ind w:left="1582" w:hanging="1582"/>
      </w:pPr>
      <w:rPr>
        <w:rFonts w:hint="default" w:ascii="Verdana" w:hAnsi="Verdana"/>
        <w:b/>
        <w:i w:val="0"/>
        <w:color w:val="808080"/>
        <w:sz w:val="18"/>
      </w:rPr>
    </w:lvl>
  </w:abstractNum>
  <w:abstractNum w:abstractNumId="105" w15:restartNumberingAfterBreak="0">
    <w:nsid w:val="51FE39CA"/>
    <w:multiLevelType w:val="hybridMultilevel"/>
    <w:tmpl w:val="83B07A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6" w15:restartNumberingAfterBreak="0">
    <w:nsid w:val="52AC5935"/>
    <w:multiLevelType w:val="multilevel"/>
    <w:tmpl w:val="345C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7" w15:restartNumberingAfterBreak="0">
    <w:nsid w:val="547D758E"/>
    <w:multiLevelType w:val="hybridMultilevel"/>
    <w:tmpl w:val="48FEB69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8" w15:restartNumberingAfterBreak="0">
    <w:nsid w:val="54CC69C3"/>
    <w:multiLevelType w:val="multilevel"/>
    <w:tmpl w:val="67A4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9" w15:restartNumberingAfterBreak="0">
    <w:nsid w:val="552B22F7"/>
    <w:multiLevelType w:val="multilevel"/>
    <w:tmpl w:val="2382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0" w15:restartNumberingAfterBreak="0">
    <w:nsid w:val="55F84F8C"/>
    <w:multiLevelType w:val="multilevel"/>
    <w:tmpl w:val="DCFC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1" w15:restartNumberingAfterBreak="0">
    <w:nsid w:val="56565DB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2" w15:restartNumberingAfterBreak="0">
    <w:nsid w:val="56FA0AD4"/>
    <w:multiLevelType w:val="multilevel"/>
    <w:tmpl w:val="123E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3" w15:restartNumberingAfterBreak="0">
    <w:nsid w:val="577A2BB8"/>
    <w:multiLevelType w:val="multilevel"/>
    <w:tmpl w:val="CA7E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4" w15:restartNumberingAfterBreak="0">
    <w:nsid w:val="57DB41D3"/>
    <w:multiLevelType w:val="hybridMultilevel"/>
    <w:tmpl w:val="DD0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5" w15:restartNumberingAfterBreak="0">
    <w:nsid w:val="57DD0917"/>
    <w:multiLevelType w:val="multilevel"/>
    <w:tmpl w:val="BCB0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6" w15:restartNumberingAfterBreak="0">
    <w:nsid w:val="5820016A"/>
    <w:multiLevelType w:val="multilevel"/>
    <w:tmpl w:val="F31A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7" w15:restartNumberingAfterBreak="0">
    <w:nsid w:val="589F0785"/>
    <w:multiLevelType w:val="hybridMultilevel"/>
    <w:tmpl w:val="75B62CF8"/>
    <w:lvl w:ilvl="0" w:tplc="5272706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1" w:tplc="5272706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 w:eastAsia="Times New Roman" w:cs="Times New Roman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18" w15:restartNumberingAfterBreak="0">
    <w:nsid w:val="59E97982"/>
    <w:multiLevelType w:val="hybridMultilevel"/>
    <w:tmpl w:val="A19A23C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9" w15:restartNumberingAfterBreak="0">
    <w:nsid w:val="5AF10C56"/>
    <w:multiLevelType w:val="multilevel"/>
    <w:tmpl w:val="CDAA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0" w15:restartNumberingAfterBreak="0">
    <w:nsid w:val="5B145A27"/>
    <w:multiLevelType w:val="multilevel"/>
    <w:tmpl w:val="96CA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1" w15:restartNumberingAfterBreak="0">
    <w:nsid w:val="5B563C57"/>
    <w:multiLevelType w:val="multilevel"/>
    <w:tmpl w:val="1C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2" w15:restartNumberingAfterBreak="0">
    <w:nsid w:val="5CBC5CD4"/>
    <w:multiLevelType w:val="hybridMultilevel"/>
    <w:tmpl w:val="DD42C9C2"/>
    <w:lvl w:ilvl="0" w:tplc="0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3" w15:restartNumberingAfterBreak="0">
    <w:nsid w:val="5CDB7768"/>
    <w:multiLevelType w:val="multilevel"/>
    <w:tmpl w:val="3082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4" w15:restartNumberingAfterBreak="0">
    <w:nsid w:val="5CF0304A"/>
    <w:multiLevelType w:val="hybridMultilevel"/>
    <w:tmpl w:val="73F88EF8"/>
    <w:lvl w:ilvl="0" w:tplc="0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5" w15:restartNumberingAfterBreak="0">
    <w:nsid w:val="5DB408F3"/>
    <w:multiLevelType w:val="multilevel"/>
    <w:tmpl w:val="14B49D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FED432E"/>
    <w:multiLevelType w:val="multilevel"/>
    <w:tmpl w:val="F88C9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02958F4"/>
    <w:multiLevelType w:val="multilevel"/>
    <w:tmpl w:val="7E4A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8" w15:restartNumberingAfterBreak="0">
    <w:nsid w:val="607E0718"/>
    <w:multiLevelType w:val="multilevel"/>
    <w:tmpl w:val="C12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9" w15:restartNumberingAfterBreak="0">
    <w:nsid w:val="63BA1C30"/>
    <w:multiLevelType w:val="multilevel"/>
    <w:tmpl w:val="46C6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0" w15:restartNumberingAfterBreak="0">
    <w:nsid w:val="64403A59"/>
    <w:multiLevelType w:val="multilevel"/>
    <w:tmpl w:val="2AB4BF92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hint="default" w:ascii="Courier New" w:hAnsi="Courier New"/>
        <w:sz w:val="20"/>
      </w:rPr>
    </w:lvl>
  </w:abstractNum>
  <w:abstractNum w:abstractNumId="131" w15:restartNumberingAfterBreak="0">
    <w:nsid w:val="64C805F2"/>
    <w:multiLevelType w:val="multilevel"/>
    <w:tmpl w:val="92D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2" w15:restartNumberingAfterBreak="0">
    <w:nsid w:val="65471845"/>
    <w:multiLevelType w:val="hybridMultilevel"/>
    <w:tmpl w:val="72CED34A"/>
    <w:lvl w:ilvl="0" w:tplc="0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3" w15:restartNumberingAfterBreak="0">
    <w:nsid w:val="65C92EC4"/>
    <w:multiLevelType w:val="multilevel"/>
    <w:tmpl w:val="8142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4" w15:restartNumberingAfterBreak="0">
    <w:nsid w:val="66812E29"/>
    <w:multiLevelType w:val="multilevel"/>
    <w:tmpl w:val="F72C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5" w15:restartNumberingAfterBreak="0">
    <w:nsid w:val="66D66B89"/>
    <w:multiLevelType w:val="multilevel"/>
    <w:tmpl w:val="6698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6" w15:restartNumberingAfterBreak="0">
    <w:nsid w:val="670452EA"/>
    <w:multiLevelType w:val="multilevel"/>
    <w:tmpl w:val="5FD8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7" w15:restartNumberingAfterBreak="0">
    <w:nsid w:val="676C65E4"/>
    <w:multiLevelType w:val="hybridMultilevel"/>
    <w:tmpl w:val="4A7E141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8" w15:restartNumberingAfterBreak="0">
    <w:nsid w:val="67B310D3"/>
    <w:multiLevelType w:val="multilevel"/>
    <w:tmpl w:val="21CC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9" w15:restartNumberingAfterBreak="0">
    <w:nsid w:val="680858EB"/>
    <w:multiLevelType w:val="multilevel"/>
    <w:tmpl w:val="D6C2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0" w15:restartNumberingAfterBreak="0">
    <w:nsid w:val="6BD80306"/>
    <w:multiLevelType w:val="multilevel"/>
    <w:tmpl w:val="6CF6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1" w15:restartNumberingAfterBreak="0">
    <w:nsid w:val="6BFC6A73"/>
    <w:multiLevelType w:val="multilevel"/>
    <w:tmpl w:val="293E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2" w15:restartNumberingAfterBreak="0">
    <w:nsid w:val="6C3F06B6"/>
    <w:multiLevelType w:val="multilevel"/>
    <w:tmpl w:val="5846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3" w15:restartNumberingAfterBreak="0">
    <w:nsid w:val="6CC34CDB"/>
    <w:multiLevelType w:val="multilevel"/>
    <w:tmpl w:val="66203D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44" w15:restartNumberingAfterBreak="0">
    <w:nsid w:val="6CFC4240"/>
    <w:multiLevelType w:val="multilevel"/>
    <w:tmpl w:val="A832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5" w15:restartNumberingAfterBreak="0">
    <w:nsid w:val="6DD4272E"/>
    <w:multiLevelType w:val="multilevel"/>
    <w:tmpl w:val="90F2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6" w15:restartNumberingAfterBreak="0">
    <w:nsid w:val="70A000B1"/>
    <w:multiLevelType w:val="hybridMultilevel"/>
    <w:tmpl w:val="5EF2C38A"/>
    <w:lvl w:ilvl="0" w:tplc="0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7" w15:restartNumberingAfterBreak="0">
    <w:nsid w:val="711C1DB8"/>
    <w:multiLevelType w:val="multilevel"/>
    <w:tmpl w:val="CBCAA5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48" w15:restartNumberingAfterBreak="0">
    <w:nsid w:val="724F1721"/>
    <w:multiLevelType w:val="multilevel"/>
    <w:tmpl w:val="F130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9" w15:restartNumberingAfterBreak="0">
    <w:nsid w:val="72DF1431"/>
    <w:multiLevelType w:val="hybridMultilevel"/>
    <w:tmpl w:val="B14425F2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40407A5"/>
    <w:multiLevelType w:val="hybridMultilevel"/>
    <w:tmpl w:val="C916DB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1" w15:restartNumberingAfterBreak="0">
    <w:nsid w:val="741E7905"/>
    <w:multiLevelType w:val="multilevel"/>
    <w:tmpl w:val="EE0A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2" w15:restartNumberingAfterBreak="0">
    <w:nsid w:val="751F0783"/>
    <w:multiLevelType w:val="multilevel"/>
    <w:tmpl w:val="94AE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3" w15:restartNumberingAfterBreak="0">
    <w:nsid w:val="760F6113"/>
    <w:multiLevelType w:val="multilevel"/>
    <w:tmpl w:val="CD76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4" w15:restartNumberingAfterBreak="0">
    <w:nsid w:val="76557995"/>
    <w:multiLevelType w:val="multilevel"/>
    <w:tmpl w:val="4C96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5" w15:restartNumberingAfterBreak="0">
    <w:nsid w:val="76D812C5"/>
    <w:multiLevelType w:val="multilevel"/>
    <w:tmpl w:val="7B32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6" w15:restartNumberingAfterBreak="0">
    <w:nsid w:val="77041541"/>
    <w:multiLevelType w:val="multilevel"/>
    <w:tmpl w:val="0076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7" w15:restartNumberingAfterBreak="0">
    <w:nsid w:val="774266A8"/>
    <w:multiLevelType w:val="multilevel"/>
    <w:tmpl w:val="32CE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8" w15:restartNumberingAfterBreak="0">
    <w:nsid w:val="786B7F5D"/>
    <w:multiLevelType w:val="multilevel"/>
    <w:tmpl w:val="B338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9" w15:restartNumberingAfterBreak="0">
    <w:nsid w:val="78A77775"/>
    <w:multiLevelType w:val="hybridMultilevel"/>
    <w:tmpl w:val="264C98E0"/>
    <w:lvl w:ilvl="0" w:tplc="0C0A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160" w15:restartNumberingAfterBreak="0">
    <w:nsid w:val="797669CF"/>
    <w:multiLevelType w:val="multilevel"/>
    <w:tmpl w:val="14F6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1" w15:restartNumberingAfterBreak="0">
    <w:nsid w:val="79951603"/>
    <w:multiLevelType w:val="hybridMultilevel"/>
    <w:tmpl w:val="25F46A3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2" w15:restartNumberingAfterBreak="0">
    <w:nsid w:val="7BB807A8"/>
    <w:multiLevelType w:val="hybridMultilevel"/>
    <w:tmpl w:val="CA3CFBF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3" w15:restartNumberingAfterBreak="0">
    <w:nsid w:val="7CDB4247"/>
    <w:multiLevelType w:val="multilevel"/>
    <w:tmpl w:val="9D76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4" w15:restartNumberingAfterBreak="0">
    <w:nsid w:val="7D421207"/>
    <w:multiLevelType w:val="multilevel"/>
    <w:tmpl w:val="9A4E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5" w15:restartNumberingAfterBreak="0">
    <w:nsid w:val="7D8950C0"/>
    <w:multiLevelType w:val="hybridMultilevel"/>
    <w:tmpl w:val="249CC3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6" w15:restartNumberingAfterBreak="0">
    <w:nsid w:val="7DDE13B1"/>
    <w:multiLevelType w:val="multilevel"/>
    <w:tmpl w:val="26C2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7" w15:restartNumberingAfterBreak="0">
    <w:nsid w:val="7F647A40"/>
    <w:multiLevelType w:val="multilevel"/>
    <w:tmpl w:val="65A4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8" w15:restartNumberingAfterBreak="0">
    <w:nsid w:val="7FB053C4"/>
    <w:multiLevelType w:val="hybridMultilevel"/>
    <w:tmpl w:val="927C24AA"/>
    <w:lvl w:ilvl="0" w:tplc="0C0A0003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 w:cs="Courier New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72">
    <w:abstractNumId w:val="170"/>
  </w:num>
  <w:num w:numId="171">
    <w:abstractNumId w:val="169"/>
  </w:num>
  <w:num w:numId="1" w16cid:durableId="1489446310">
    <w:abstractNumId w:val="55"/>
  </w:num>
  <w:num w:numId="2" w16cid:durableId="314577688">
    <w:abstractNumId w:val="165"/>
  </w:num>
  <w:num w:numId="3" w16cid:durableId="1167942835">
    <w:abstractNumId w:val="91"/>
  </w:num>
  <w:num w:numId="4" w16cid:durableId="2099011596">
    <w:abstractNumId w:val="117"/>
  </w:num>
  <w:num w:numId="5" w16cid:durableId="1915505496">
    <w:abstractNumId w:val="70"/>
  </w:num>
  <w:num w:numId="6" w16cid:durableId="1010252370">
    <w:abstractNumId w:val="104"/>
  </w:num>
  <w:num w:numId="7" w16cid:durableId="242224379">
    <w:abstractNumId w:val="86"/>
  </w:num>
  <w:num w:numId="8" w16cid:durableId="828205084">
    <w:abstractNumId w:val="105"/>
  </w:num>
  <w:num w:numId="9" w16cid:durableId="1407266905">
    <w:abstractNumId w:val="150"/>
  </w:num>
  <w:num w:numId="10" w16cid:durableId="1919055779">
    <w:abstractNumId w:val="74"/>
  </w:num>
  <w:num w:numId="11" w16cid:durableId="1815483935">
    <w:abstractNumId w:val="82"/>
  </w:num>
  <w:num w:numId="12" w16cid:durableId="1338311814">
    <w:abstractNumId w:val="37"/>
  </w:num>
  <w:num w:numId="13" w16cid:durableId="882249067">
    <w:abstractNumId w:val="34"/>
  </w:num>
  <w:num w:numId="14" w16cid:durableId="1751268647">
    <w:abstractNumId w:val="65"/>
  </w:num>
  <w:num w:numId="15" w16cid:durableId="879131333">
    <w:abstractNumId w:val="149"/>
  </w:num>
  <w:num w:numId="16" w16cid:durableId="529954671">
    <w:abstractNumId w:val="159"/>
  </w:num>
  <w:num w:numId="17" w16cid:durableId="557591807">
    <w:abstractNumId w:val="111"/>
  </w:num>
  <w:num w:numId="18" w16cid:durableId="2130856421">
    <w:abstractNumId w:val="111"/>
  </w:num>
  <w:num w:numId="19" w16cid:durableId="705640032">
    <w:abstractNumId w:val="140"/>
  </w:num>
  <w:num w:numId="20" w16cid:durableId="852573181">
    <w:abstractNumId w:val="127"/>
  </w:num>
  <w:num w:numId="21" w16cid:durableId="515583397">
    <w:abstractNumId w:val="18"/>
  </w:num>
  <w:num w:numId="22" w16cid:durableId="1544291066">
    <w:abstractNumId w:val="61"/>
  </w:num>
  <w:num w:numId="23" w16cid:durableId="1908683004">
    <w:abstractNumId w:val="72"/>
  </w:num>
  <w:num w:numId="24" w16cid:durableId="1707828950">
    <w:abstractNumId w:val="126"/>
  </w:num>
  <w:num w:numId="25" w16cid:durableId="1975016204">
    <w:abstractNumId w:val="125"/>
  </w:num>
  <w:num w:numId="26" w16cid:durableId="313415321">
    <w:abstractNumId w:val="54"/>
  </w:num>
  <w:num w:numId="27" w16cid:durableId="1648244195">
    <w:abstractNumId w:val="23"/>
  </w:num>
  <w:num w:numId="28" w16cid:durableId="169639348">
    <w:abstractNumId w:val="139"/>
  </w:num>
  <w:num w:numId="29" w16cid:durableId="963004937">
    <w:abstractNumId w:val="101"/>
  </w:num>
  <w:num w:numId="30" w16cid:durableId="2001348827">
    <w:abstractNumId w:val="84"/>
  </w:num>
  <w:num w:numId="31" w16cid:durableId="60830380">
    <w:abstractNumId w:val="39"/>
  </w:num>
  <w:num w:numId="32" w16cid:durableId="897932867">
    <w:abstractNumId w:val="20"/>
  </w:num>
  <w:num w:numId="33" w16cid:durableId="1889102656">
    <w:abstractNumId w:val="67"/>
  </w:num>
  <w:num w:numId="34" w16cid:durableId="1081870779">
    <w:abstractNumId w:val="59"/>
  </w:num>
  <w:num w:numId="35" w16cid:durableId="2137289592">
    <w:abstractNumId w:val="12"/>
  </w:num>
  <w:num w:numId="36" w16cid:durableId="579217933">
    <w:abstractNumId w:val="71"/>
  </w:num>
  <w:num w:numId="37" w16cid:durableId="1939101546">
    <w:abstractNumId w:val="58"/>
  </w:num>
  <w:num w:numId="38" w16cid:durableId="1244413880">
    <w:abstractNumId w:val="51"/>
  </w:num>
  <w:num w:numId="39" w16cid:durableId="814953345">
    <w:abstractNumId w:val="142"/>
  </w:num>
  <w:num w:numId="40" w16cid:durableId="525751640">
    <w:abstractNumId w:val="135"/>
  </w:num>
  <w:num w:numId="41" w16cid:durableId="1775323284">
    <w:abstractNumId w:val="138"/>
  </w:num>
  <w:num w:numId="42" w16cid:durableId="491989058">
    <w:abstractNumId w:val="166"/>
  </w:num>
  <w:num w:numId="43" w16cid:durableId="581182679">
    <w:abstractNumId w:val="33"/>
  </w:num>
  <w:num w:numId="44" w16cid:durableId="247740724">
    <w:abstractNumId w:val="76"/>
  </w:num>
  <w:num w:numId="45" w16cid:durableId="888301503">
    <w:abstractNumId w:val="156"/>
  </w:num>
  <w:num w:numId="46" w16cid:durableId="1437097146">
    <w:abstractNumId w:val="143"/>
  </w:num>
  <w:num w:numId="47" w16cid:durableId="605817582">
    <w:abstractNumId w:val="36"/>
  </w:num>
  <w:num w:numId="48" w16cid:durableId="2118942362">
    <w:abstractNumId w:val="28"/>
  </w:num>
  <w:num w:numId="49" w16cid:durableId="957835324">
    <w:abstractNumId w:val="134"/>
  </w:num>
  <w:num w:numId="50" w16cid:durableId="353112337">
    <w:abstractNumId w:val="57"/>
  </w:num>
  <w:num w:numId="51" w16cid:durableId="1974826826">
    <w:abstractNumId w:val="11"/>
  </w:num>
  <w:num w:numId="52" w16cid:durableId="520362534">
    <w:abstractNumId w:val="5"/>
  </w:num>
  <w:num w:numId="53" w16cid:durableId="1420365911">
    <w:abstractNumId w:val="45"/>
  </w:num>
  <w:num w:numId="54" w16cid:durableId="58751383">
    <w:abstractNumId w:val="3"/>
  </w:num>
  <w:num w:numId="55" w16cid:durableId="1514883191">
    <w:abstractNumId w:val="2"/>
  </w:num>
  <w:num w:numId="56" w16cid:durableId="1064446933">
    <w:abstractNumId w:val="49"/>
  </w:num>
  <w:num w:numId="57" w16cid:durableId="1472556795">
    <w:abstractNumId w:val="41"/>
  </w:num>
  <w:num w:numId="58" w16cid:durableId="1918123904">
    <w:abstractNumId w:val="141"/>
  </w:num>
  <w:num w:numId="59" w16cid:durableId="1115101227">
    <w:abstractNumId w:val="47"/>
  </w:num>
  <w:num w:numId="60" w16cid:durableId="1290239790">
    <w:abstractNumId w:val="85"/>
  </w:num>
  <w:num w:numId="61" w16cid:durableId="1414354245">
    <w:abstractNumId w:val="24"/>
  </w:num>
  <w:num w:numId="62" w16cid:durableId="244346661">
    <w:abstractNumId w:val="130"/>
  </w:num>
  <w:num w:numId="63" w16cid:durableId="959916748">
    <w:abstractNumId w:val="94"/>
  </w:num>
  <w:num w:numId="64" w16cid:durableId="381636490">
    <w:abstractNumId w:val="128"/>
  </w:num>
  <w:num w:numId="65" w16cid:durableId="554976272">
    <w:abstractNumId w:val="115"/>
  </w:num>
  <w:num w:numId="66" w16cid:durableId="1497498117">
    <w:abstractNumId w:val="157"/>
  </w:num>
  <w:num w:numId="67" w16cid:durableId="717051507">
    <w:abstractNumId w:val="131"/>
  </w:num>
  <w:num w:numId="68" w16cid:durableId="926839340">
    <w:abstractNumId w:val="15"/>
  </w:num>
  <w:num w:numId="69" w16cid:durableId="1164320224">
    <w:abstractNumId w:val="63"/>
  </w:num>
  <w:num w:numId="70" w16cid:durableId="1584411184">
    <w:abstractNumId w:val="0"/>
  </w:num>
  <w:num w:numId="71" w16cid:durableId="286475966">
    <w:abstractNumId w:val="40"/>
  </w:num>
  <w:num w:numId="72" w16cid:durableId="461778007">
    <w:abstractNumId w:val="147"/>
  </w:num>
  <w:num w:numId="73" w16cid:durableId="1401368827">
    <w:abstractNumId w:val="1"/>
  </w:num>
  <w:num w:numId="74" w16cid:durableId="1329092437">
    <w:abstractNumId w:val="151"/>
  </w:num>
  <w:num w:numId="75" w16cid:durableId="837813817">
    <w:abstractNumId w:val="116"/>
  </w:num>
  <w:num w:numId="76" w16cid:durableId="1681545037">
    <w:abstractNumId w:val="10"/>
  </w:num>
  <w:num w:numId="77" w16cid:durableId="1691254701">
    <w:abstractNumId w:val="120"/>
  </w:num>
  <w:num w:numId="78" w16cid:durableId="1862474531">
    <w:abstractNumId w:val="167"/>
  </w:num>
  <w:num w:numId="79" w16cid:durableId="1294482860">
    <w:abstractNumId w:val="80"/>
  </w:num>
  <w:num w:numId="80" w16cid:durableId="692730227">
    <w:abstractNumId w:val="27"/>
  </w:num>
  <w:num w:numId="81" w16cid:durableId="551619475">
    <w:abstractNumId w:val="164"/>
  </w:num>
  <w:num w:numId="82" w16cid:durableId="631401031">
    <w:abstractNumId w:val="99"/>
  </w:num>
  <w:num w:numId="83" w16cid:durableId="2050714817">
    <w:abstractNumId w:val="48"/>
  </w:num>
  <w:num w:numId="84" w16cid:durableId="75829508">
    <w:abstractNumId w:val="64"/>
  </w:num>
  <w:num w:numId="85" w16cid:durableId="197203875">
    <w:abstractNumId w:val="98"/>
  </w:num>
  <w:num w:numId="86" w16cid:durableId="2042705075">
    <w:abstractNumId w:val="119"/>
  </w:num>
  <w:num w:numId="87" w16cid:durableId="123549645">
    <w:abstractNumId w:val="68"/>
  </w:num>
  <w:num w:numId="88" w16cid:durableId="2142730001">
    <w:abstractNumId w:val="73"/>
  </w:num>
  <w:num w:numId="89" w16cid:durableId="118571450">
    <w:abstractNumId w:val="42"/>
  </w:num>
  <w:num w:numId="90" w16cid:durableId="1074543693">
    <w:abstractNumId w:val="144"/>
  </w:num>
  <w:num w:numId="91" w16cid:durableId="52776391">
    <w:abstractNumId w:val="78"/>
  </w:num>
  <w:num w:numId="92" w16cid:durableId="124855893">
    <w:abstractNumId w:val="17"/>
  </w:num>
  <w:num w:numId="93" w16cid:durableId="1404765157">
    <w:abstractNumId w:val="13"/>
  </w:num>
  <w:num w:numId="94" w16cid:durableId="133110477">
    <w:abstractNumId w:val="83"/>
  </w:num>
  <w:num w:numId="95" w16cid:durableId="1376271423">
    <w:abstractNumId w:val="60"/>
  </w:num>
  <w:num w:numId="96" w16cid:durableId="192230092">
    <w:abstractNumId w:val="133"/>
  </w:num>
  <w:num w:numId="97" w16cid:durableId="1771048141">
    <w:abstractNumId w:val="103"/>
  </w:num>
  <w:num w:numId="98" w16cid:durableId="1060979413">
    <w:abstractNumId w:val="4"/>
  </w:num>
  <w:num w:numId="99" w16cid:durableId="468012310">
    <w:abstractNumId w:val="158"/>
  </w:num>
  <w:num w:numId="100" w16cid:durableId="324208795">
    <w:abstractNumId w:val="29"/>
  </w:num>
  <w:num w:numId="101" w16cid:durableId="1343707473">
    <w:abstractNumId w:val="109"/>
  </w:num>
  <w:num w:numId="102" w16cid:durableId="1143963341">
    <w:abstractNumId w:val="112"/>
  </w:num>
  <w:num w:numId="103" w16cid:durableId="1571843149">
    <w:abstractNumId w:val="25"/>
  </w:num>
  <w:num w:numId="104" w16cid:durableId="240412252">
    <w:abstractNumId w:val="52"/>
  </w:num>
  <w:num w:numId="105" w16cid:durableId="583489381">
    <w:abstractNumId w:val="7"/>
  </w:num>
  <w:num w:numId="106" w16cid:durableId="2040666810">
    <w:abstractNumId w:val="136"/>
  </w:num>
  <w:num w:numId="107" w16cid:durableId="354310901">
    <w:abstractNumId w:val="106"/>
  </w:num>
  <w:num w:numId="108" w16cid:durableId="569509293">
    <w:abstractNumId w:val="30"/>
  </w:num>
  <w:num w:numId="109" w16cid:durableId="1600872727">
    <w:abstractNumId w:val="148"/>
  </w:num>
  <w:num w:numId="110" w16cid:durableId="1769276365">
    <w:abstractNumId w:val="168"/>
  </w:num>
  <w:num w:numId="111" w16cid:durableId="1954752581">
    <w:abstractNumId w:val="121"/>
  </w:num>
  <w:num w:numId="112" w16cid:durableId="557788039">
    <w:abstractNumId w:val="50"/>
  </w:num>
  <w:num w:numId="113" w16cid:durableId="628825138">
    <w:abstractNumId w:val="66"/>
  </w:num>
  <w:num w:numId="114" w16cid:durableId="1453011757">
    <w:abstractNumId w:val="14"/>
  </w:num>
  <w:num w:numId="115" w16cid:durableId="145703948">
    <w:abstractNumId w:val="108"/>
  </w:num>
  <w:num w:numId="116" w16cid:durableId="999891888">
    <w:abstractNumId w:val="92"/>
  </w:num>
  <w:num w:numId="117" w16cid:durableId="1436710662">
    <w:abstractNumId w:val="97"/>
  </w:num>
  <w:num w:numId="118" w16cid:durableId="28187367">
    <w:abstractNumId w:val="56"/>
  </w:num>
  <w:num w:numId="119" w16cid:durableId="1003236917">
    <w:abstractNumId w:val="38"/>
  </w:num>
  <w:num w:numId="120" w16cid:durableId="1387794653">
    <w:abstractNumId w:val="90"/>
  </w:num>
  <w:num w:numId="121" w16cid:durableId="708190866">
    <w:abstractNumId w:val="89"/>
  </w:num>
  <w:num w:numId="122" w16cid:durableId="1650939112">
    <w:abstractNumId w:val="163"/>
  </w:num>
  <w:num w:numId="123" w16cid:durableId="546334707">
    <w:abstractNumId w:val="35"/>
  </w:num>
  <w:num w:numId="124" w16cid:durableId="882597829">
    <w:abstractNumId w:val="46"/>
  </w:num>
  <w:num w:numId="125" w16cid:durableId="1377855400">
    <w:abstractNumId w:val="145"/>
  </w:num>
  <w:num w:numId="126" w16cid:durableId="1622110248">
    <w:abstractNumId w:val="96"/>
  </w:num>
  <w:num w:numId="127" w16cid:durableId="1984236519">
    <w:abstractNumId w:val="129"/>
  </w:num>
  <w:num w:numId="128" w16cid:durableId="1445349895">
    <w:abstractNumId w:val="44"/>
  </w:num>
  <w:num w:numId="129" w16cid:durableId="792138329">
    <w:abstractNumId w:val="113"/>
  </w:num>
  <w:num w:numId="130" w16cid:durableId="455412088">
    <w:abstractNumId w:val="110"/>
  </w:num>
  <w:num w:numId="131" w16cid:durableId="1792436939">
    <w:abstractNumId w:val="153"/>
  </w:num>
  <w:num w:numId="132" w16cid:durableId="802426291">
    <w:abstractNumId w:val="95"/>
  </w:num>
  <w:num w:numId="133" w16cid:durableId="829175400">
    <w:abstractNumId w:val="100"/>
  </w:num>
  <w:num w:numId="134" w16cid:durableId="1903056367">
    <w:abstractNumId w:val="160"/>
  </w:num>
  <w:num w:numId="135" w16cid:durableId="1998415830">
    <w:abstractNumId w:val="79"/>
  </w:num>
  <w:num w:numId="136" w16cid:durableId="1267735867">
    <w:abstractNumId w:val="155"/>
  </w:num>
  <w:num w:numId="137" w16cid:durableId="495852075">
    <w:abstractNumId w:val="62"/>
  </w:num>
  <w:num w:numId="138" w16cid:durableId="710154413">
    <w:abstractNumId w:val="93"/>
  </w:num>
  <w:num w:numId="139" w16cid:durableId="1535077704">
    <w:abstractNumId w:val="123"/>
  </w:num>
  <w:num w:numId="140" w16cid:durableId="643853186">
    <w:abstractNumId w:val="154"/>
  </w:num>
  <w:num w:numId="141" w16cid:durableId="967055356">
    <w:abstractNumId w:val="81"/>
  </w:num>
  <w:num w:numId="142" w16cid:durableId="1441796810">
    <w:abstractNumId w:val="9"/>
  </w:num>
  <w:num w:numId="143" w16cid:durableId="103036876">
    <w:abstractNumId w:val="32"/>
  </w:num>
  <w:num w:numId="144" w16cid:durableId="1361054356">
    <w:abstractNumId w:val="16"/>
  </w:num>
  <w:num w:numId="145" w16cid:durableId="130369104">
    <w:abstractNumId w:val="31"/>
  </w:num>
  <w:num w:numId="146" w16cid:durableId="880901400">
    <w:abstractNumId w:val="21"/>
  </w:num>
  <w:num w:numId="147" w16cid:durableId="1425227454">
    <w:abstractNumId w:val="152"/>
  </w:num>
  <w:num w:numId="148" w16cid:durableId="1286892762">
    <w:abstractNumId w:val="43"/>
  </w:num>
  <w:num w:numId="149" w16cid:durableId="935136438">
    <w:abstractNumId w:val="19"/>
  </w:num>
  <w:num w:numId="150" w16cid:durableId="1726560408">
    <w:abstractNumId w:val="26"/>
  </w:num>
  <w:num w:numId="151" w16cid:durableId="1358392260">
    <w:abstractNumId w:val="75"/>
  </w:num>
  <w:num w:numId="152" w16cid:durableId="129446039">
    <w:abstractNumId w:val="87"/>
  </w:num>
  <w:num w:numId="153" w16cid:durableId="992568412">
    <w:abstractNumId w:val="8"/>
  </w:num>
  <w:num w:numId="154" w16cid:durableId="1476996318">
    <w:abstractNumId w:val="102"/>
  </w:num>
  <w:num w:numId="155" w16cid:durableId="61300191">
    <w:abstractNumId w:val="107"/>
  </w:num>
  <w:num w:numId="156" w16cid:durableId="199779683">
    <w:abstractNumId w:val="118"/>
  </w:num>
  <w:num w:numId="157" w16cid:durableId="1257589750">
    <w:abstractNumId w:val="161"/>
  </w:num>
  <w:num w:numId="158" w16cid:durableId="1576670672">
    <w:abstractNumId w:val="6"/>
  </w:num>
  <w:num w:numId="159" w16cid:durableId="257717616">
    <w:abstractNumId w:val="53"/>
  </w:num>
  <w:num w:numId="160" w16cid:durableId="435441266">
    <w:abstractNumId w:val="77"/>
  </w:num>
  <w:num w:numId="161" w16cid:durableId="517037571">
    <w:abstractNumId w:val="162"/>
  </w:num>
  <w:num w:numId="162" w16cid:durableId="1445267166">
    <w:abstractNumId w:val="137"/>
  </w:num>
  <w:num w:numId="163" w16cid:durableId="649410545">
    <w:abstractNumId w:val="114"/>
  </w:num>
  <w:num w:numId="164" w16cid:durableId="1377388251">
    <w:abstractNumId w:val="146"/>
  </w:num>
  <w:num w:numId="165" w16cid:durableId="67847035">
    <w:abstractNumId w:val="124"/>
  </w:num>
  <w:num w:numId="166" w16cid:durableId="90779221">
    <w:abstractNumId w:val="132"/>
  </w:num>
  <w:num w:numId="167" w16cid:durableId="1097098410">
    <w:abstractNumId w:val="88"/>
  </w:num>
  <w:num w:numId="168" w16cid:durableId="449515333">
    <w:abstractNumId w:val="22"/>
  </w:num>
  <w:num w:numId="169" w16cid:durableId="2108697393">
    <w:abstractNumId w:val="69"/>
  </w:num>
  <w:num w:numId="170" w16cid:durableId="636571800">
    <w:abstractNumId w:val="122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>
      <o:colormru v:ext="edit" colors="lime,#9f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6E"/>
    <w:rsid w:val="00000268"/>
    <w:rsid w:val="00003BCC"/>
    <w:rsid w:val="0000491E"/>
    <w:rsid w:val="000074BD"/>
    <w:rsid w:val="000118D3"/>
    <w:rsid w:val="00012A4B"/>
    <w:rsid w:val="00023C38"/>
    <w:rsid w:val="00025945"/>
    <w:rsid w:val="000315C3"/>
    <w:rsid w:val="000325D2"/>
    <w:rsid w:val="00035252"/>
    <w:rsid w:val="00035CE2"/>
    <w:rsid w:val="00037F06"/>
    <w:rsid w:val="000413CF"/>
    <w:rsid w:val="00050DCD"/>
    <w:rsid w:val="000563CE"/>
    <w:rsid w:val="00064C01"/>
    <w:rsid w:val="00071938"/>
    <w:rsid w:val="00077AB8"/>
    <w:rsid w:val="000810D3"/>
    <w:rsid w:val="000841B4"/>
    <w:rsid w:val="00087A6E"/>
    <w:rsid w:val="0009741D"/>
    <w:rsid w:val="000A1A4A"/>
    <w:rsid w:val="000A51F1"/>
    <w:rsid w:val="000A5378"/>
    <w:rsid w:val="000A64BC"/>
    <w:rsid w:val="000A7F20"/>
    <w:rsid w:val="000B6554"/>
    <w:rsid w:val="000B6A5F"/>
    <w:rsid w:val="000C2C20"/>
    <w:rsid w:val="000C4199"/>
    <w:rsid w:val="000C6018"/>
    <w:rsid w:val="000D6B2D"/>
    <w:rsid w:val="000D70AD"/>
    <w:rsid w:val="000E666E"/>
    <w:rsid w:val="000E77C5"/>
    <w:rsid w:val="000F13C0"/>
    <w:rsid w:val="000F57FB"/>
    <w:rsid w:val="000F6999"/>
    <w:rsid w:val="001061FB"/>
    <w:rsid w:val="0010627E"/>
    <w:rsid w:val="00114D35"/>
    <w:rsid w:val="0011739E"/>
    <w:rsid w:val="00117825"/>
    <w:rsid w:val="00120EAA"/>
    <w:rsid w:val="00123C9F"/>
    <w:rsid w:val="001257E9"/>
    <w:rsid w:val="001320AD"/>
    <w:rsid w:val="00133351"/>
    <w:rsid w:val="0013558C"/>
    <w:rsid w:val="00136BF9"/>
    <w:rsid w:val="00146FDA"/>
    <w:rsid w:val="001474A3"/>
    <w:rsid w:val="00151036"/>
    <w:rsid w:val="00153242"/>
    <w:rsid w:val="001532E0"/>
    <w:rsid w:val="00154FEC"/>
    <w:rsid w:val="00155C1A"/>
    <w:rsid w:val="00160629"/>
    <w:rsid w:val="001611B9"/>
    <w:rsid w:val="001621AF"/>
    <w:rsid w:val="00166741"/>
    <w:rsid w:val="00172360"/>
    <w:rsid w:val="00173FFA"/>
    <w:rsid w:val="00176691"/>
    <w:rsid w:val="00180B6E"/>
    <w:rsid w:val="00181611"/>
    <w:rsid w:val="0019102F"/>
    <w:rsid w:val="001946B7"/>
    <w:rsid w:val="00197C1F"/>
    <w:rsid w:val="001A298F"/>
    <w:rsid w:val="001A523F"/>
    <w:rsid w:val="001B23D7"/>
    <w:rsid w:val="001B2F0B"/>
    <w:rsid w:val="001C289F"/>
    <w:rsid w:val="001C6E8F"/>
    <w:rsid w:val="001C705F"/>
    <w:rsid w:val="001D37CB"/>
    <w:rsid w:val="001D7957"/>
    <w:rsid w:val="001E3FE9"/>
    <w:rsid w:val="001E4AF1"/>
    <w:rsid w:val="001F213D"/>
    <w:rsid w:val="001F2276"/>
    <w:rsid w:val="001F5D2E"/>
    <w:rsid w:val="00202963"/>
    <w:rsid w:val="002061C0"/>
    <w:rsid w:val="00211400"/>
    <w:rsid w:val="00212297"/>
    <w:rsid w:val="002177B9"/>
    <w:rsid w:val="00217DFC"/>
    <w:rsid w:val="002271DC"/>
    <w:rsid w:val="00232081"/>
    <w:rsid w:val="002331B3"/>
    <w:rsid w:val="002354F0"/>
    <w:rsid w:val="00236FE3"/>
    <w:rsid w:val="00242F46"/>
    <w:rsid w:val="0024595E"/>
    <w:rsid w:val="0024D58E"/>
    <w:rsid w:val="002502B7"/>
    <w:rsid w:val="00253731"/>
    <w:rsid w:val="0025687A"/>
    <w:rsid w:val="0025694F"/>
    <w:rsid w:val="00256D3D"/>
    <w:rsid w:val="002661FD"/>
    <w:rsid w:val="002804D1"/>
    <w:rsid w:val="00282F3A"/>
    <w:rsid w:val="00283951"/>
    <w:rsid w:val="00284D0D"/>
    <w:rsid w:val="0028613E"/>
    <w:rsid w:val="00290371"/>
    <w:rsid w:val="00290FCB"/>
    <w:rsid w:val="00291456"/>
    <w:rsid w:val="002924E4"/>
    <w:rsid w:val="002926D9"/>
    <w:rsid w:val="00292D0F"/>
    <w:rsid w:val="00295F41"/>
    <w:rsid w:val="002A5601"/>
    <w:rsid w:val="002A58BA"/>
    <w:rsid w:val="002B089F"/>
    <w:rsid w:val="002B189C"/>
    <w:rsid w:val="002B35DA"/>
    <w:rsid w:val="002B556F"/>
    <w:rsid w:val="002C23F4"/>
    <w:rsid w:val="002C57E5"/>
    <w:rsid w:val="002C65DD"/>
    <w:rsid w:val="002C6952"/>
    <w:rsid w:val="002D061C"/>
    <w:rsid w:val="002D537F"/>
    <w:rsid w:val="002D56B4"/>
    <w:rsid w:val="002D73B9"/>
    <w:rsid w:val="002E2E8A"/>
    <w:rsid w:val="002E318E"/>
    <w:rsid w:val="002E5C58"/>
    <w:rsid w:val="002E6842"/>
    <w:rsid w:val="002E7E42"/>
    <w:rsid w:val="002F1478"/>
    <w:rsid w:val="002F2C45"/>
    <w:rsid w:val="002F3795"/>
    <w:rsid w:val="002F554C"/>
    <w:rsid w:val="002F5B1C"/>
    <w:rsid w:val="00300383"/>
    <w:rsid w:val="00302084"/>
    <w:rsid w:val="003036AA"/>
    <w:rsid w:val="00312627"/>
    <w:rsid w:val="00314AB3"/>
    <w:rsid w:val="00317824"/>
    <w:rsid w:val="00317E81"/>
    <w:rsid w:val="0032037B"/>
    <w:rsid w:val="00331A69"/>
    <w:rsid w:val="00335740"/>
    <w:rsid w:val="0034156B"/>
    <w:rsid w:val="003420D3"/>
    <w:rsid w:val="003429F1"/>
    <w:rsid w:val="00342C24"/>
    <w:rsid w:val="003458BE"/>
    <w:rsid w:val="003506A1"/>
    <w:rsid w:val="00350F80"/>
    <w:rsid w:val="003511BB"/>
    <w:rsid w:val="003515EA"/>
    <w:rsid w:val="0035507A"/>
    <w:rsid w:val="00356DBA"/>
    <w:rsid w:val="00360783"/>
    <w:rsid w:val="00364F61"/>
    <w:rsid w:val="00371EAF"/>
    <w:rsid w:val="0037513C"/>
    <w:rsid w:val="00375207"/>
    <w:rsid w:val="00383FCB"/>
    <w:rsid w:val="003859E2"/>
    <w:rsid w:val="00386EB8"/>
    <w:rsid w:val="003927DF"/>
    <w:rsid w:val="00397076"/>
    <w:rsid w:val="003A55A8"/>
    <w:rsid w:val="003B1E9B"/>
    <w:rsid w:val="003C26B3"/>
    <w:rsid w:val="003C6101"/>
    <w:rsid w:val="003D156B"/>
    <w:rsid w:val="003D4DC0"/>
    <w:rsid w:val="003D73AE"/>
    <w:rsid w:val="003D777B"/>
    <w:rsid w:val="003E0EA1"/>
    <w:rsid w:val="003E3C81"/>
    <w:rsid w:val="003E55B5"/>
    <w:rsid w:val="003E7CDB"/>
    <w:rsid w:val="003F38BE"/>
    <w:rsid w:val="003F5B7B"/>
    <w:rsid w:val="00400CEE"/>
    <w:rsid w:val="00400F2A"/>
    <w:rsid w:val="0040528E"/>
    <w:rsid w:val="00405635"/>
    <w:rsid w:val="00406265"/>
    <w:rsid w:val="00414208"/>
    <w:rsid w:val="00415E9D"/>
    <w:rsid w:val="004168C5"/>
    <w:rsid w:val="00417435"/>
    <w:rsid w:val="00421ABA"/>
    <w:rsid w:val="00422496"/>
    <w:rsid w:val="00424903"/>
    <w:rsid w:val="0042648F"/>
    <w:rsid w:val="004274EB"/>
    <w:rsid w:val="00427C52"/>
    <w:rsid w:val="004327B7"/>
    <w:rsid w:val="00432828"/>
    <w:rsid w:val="00440BF1"/>
    <w:rsid w:val="00452C69"/>
    <w:rsid w:val="0045442B"/>
    <w:rsid w:val="0046306B"/>
    <w:rsid w:val="00470AB7"/>
    <w:rsid w:val="00477E05"/>
    <w:rsid w:val="00480AA5"/>
    <w:rsid w:val="0048286F"/>
    <w:rsid w:val="00485F1D"/>
    <w:rsid w:val="00487731"/>
    <w:rsid w:val="00487F22"/>
    <w:rsid w:val="004928D6"/>
    <w:rsid w:val="0049326E"/>
    <w:rsid w:val="004935C8"/>
    <w:rsid w:val="004971DB"/>
    <w:rsid w:val="004A21E6"/>
    <w:rsid w:val="004A2359"/>
    <w:rsid w:val="004A412B"/>
    <w:rsid w:val="004B6026"/>
    <w:rsid w:val="004C044A"/>
    <w:rsid w:val="004C352A"/>
    <w:rsid w:val="004C7035"/>
    <w:rsid w:val="004D12DD"/>
    <w:rsid w:val="004D1DCB"/>
    <w:rsid w:val="004D37F1"/>
    <w:rsid w:val="004D546D"/>
    <w:rsid w:val="004E3883"/>
    <w:rsid w:val="004E6D53"/>
    <w:rsid w:val="004F03D0"/>
    <w:rsid w:val="004F3431"/>
    <w:rsid w:val="004F43E2"/>
    <w:rsid w:val="004F60CF"/>
    <w:rsid w:val="005054EF"/>
    <w:rsid w:val="005100A7"/>
    <w:rsid w:val="00515967"/>
    <w:rsid w:val="00515CA6"/>
    <w:rsid w:val="00516A33"/>
    <w:rsid w:val="00521E5E"/>
    <w:rsid w:val="005272F3"/>
    <w:rsid w:val="00527FD3"/>
    <w:rsid w:val="00530395"/>
    <w:rsid w:val="00532AE0"/>
    <w:rsid w:val="00532C64"/>
    <w:rsid w:val="00545208"/>
    <w:rsid w:val="00547EDE"/>
    <w:rsid w:val="00555CDF"/>
    <w:rsid w:val="0056258C"/>
    <w:rsid w:val="00563A72"/>
    <w:rsid w:val="005677B7"/>
    <w:rsid w:val="00571FC6"/>
    <w:rsid w:val="00574586"/>
    <w:rsid w:val="00577CE4"/>
    <w:rsid w:val="0058262E"/>
    <w:rsid w:val="00582FEB"/>
    <w:rsid w:val="00584114"/>
    <w:rsid w:val="0059588E"/>
    <w:rsid w:val="005A190B"/>
    <w:rsid w:val="005A3F5F"/>
    <w:rsid w:val="005A5BA2"/>
    <w:rsid w:val="005A748F"/>
    <w:rsid w:val="005B1EB3"/>
    <w:rsid w:val="005B2785"/>
    <w:rsid w:val="005B397D"/>
    <w:rsid w:val="005B5ADA"/>
    <w:rsid w:val="005C0E43"/>
    <w:rsid w:val="005C26AD"/>
    <w:rsid w:val="005C3DEC"/>
    <w:rsid w:val="005C4AD1"/>
    <w:rsid w:val="005D2B10"/>
    <w:rsid w:val="005D66CB"/>
    <w:rsid w:val="005D7C9B"/>
    <w:rsid w:val="005E1649"/>
    <w:rsid w:val="005E2265"/>
    <w:rsid w:val="005F50FE"/>
    <w:rsid w:val="00600C45"/>
    <w:rsid w:val="00602AE9"/>
    <w:rsid w:val="0060648F"/>
    <w:rsid w:val="00607F4B"/>
    <w:rsid w:val="00617864"/>
    <w:rsid w:val="00623A97"/>
    <w:rsid w:val="006250A1"/>
    <w:rsid w:val="0062612B"/>
    <w:rsid w:val="0062635C"/>
    <w:rsid w:val="00632971"/>
    <w:rsid w:val="00637E3C"/>
    <w:rsid w:val="00642BFC"/>
    <w:rsid w:val="006437C2"/>
    <w:rsid w:val="006470E7"/>
    <w:rsid w:val="00647323"/>
    <w:rsid w:val="006475C1"/>
    <w:rsid w:val="00654B18"/>
    <w:rsid w:val="00663831"/>
    <w:rsid w:val="00671070"/>
    <w:rsid w:val="00671EF4"/>
    <w:rsid w:val="00672DFB"/>
    <w:rsid w:val="0068449F"/>
    <w:rsid w:val="00684CCB"/>
    <w:rsid w:val="006857C7"/>
    <w:rsid w:val="00694942"/>
    <w:rsid w:val="006A35C5"/>
    <w:rsid w:val="006A79D1"/>
    <w:rsid w:val="006B6897"/>
    <w:rsid w:val="006C11DA"/>
    <w:rsid w:val="006C1319"/>
    <w:rsid w:val="006C2673"/>
    <w:rsid w:val="006C4FB7"/>
    <w:rsid w:val="006C630C"/>
    <w:rsid w:val="006C663B"/>
    <w:rsid w:val="006C68DE"/>
    <w:rsid w:val="006D14C9"/>
    <w:rsid w:val="006D1834"/>
    <w:rsid w:val="006D50AF"/>
    <w:rsid w:val="006E26DF"/>
    <w:rsid w:val="006E32DF"/>
    <w:rsid w:val="006E5371"/>
    <w:rsid w:val="006E55A9"/>
    <w:rsid w:val="006E6427"/>
    <w:rsid w:val="006F38B9"/>
    <w:rsid w:val="006F4524"/>
    <w:rsid w:val="006F63F8"/>
    <w:rsid w:val="007009CD"/>
    <w:rsid w:val="00701BFD"/>
    <w:rsid w:val="0070463F"/>
    <w:rsid w:val="0070546E"/>
    <w:rsid w:val="00707589"/>
    <w:rsid w:val="00707F0E"/>
    <w:rsid w:val="0071244F"/>
    <w:rsid w:val="00712F0E"/>
    <w:rsid w:val="00715DC5"/>
    <w:rsid w:val="00716E30"/>
    <w:rsid w:val="0072583A"/>
    <w:rsid w:val="00731EC0"/>
    <w:rsid w:val="00733290"/>
    <w:rsid w:val="00733E13"/>
    <w:rsid w:val="007361A7"/>
    <w:rsid w:val="007404BD"/>
    <w:rsid w:val="00740F69"/>
    <w:rsid w:val="00742B67"/>
    <w:rsid w:val="007501FB"/>
    <w:rsid w:val="0075068D"/>
    <w:rsid w:val="007517C4"/>
    <w:rsid w:val="00753BBD"/>
    <w:rsid w:val="00755D5A"/>
    <w:rsid w:val="007563D5"/>
    <w:rsid w:val="00757892"/>
    <w:rsid w:val="00757ACE"/>
    <w:rsid w:val="00765CD5"/>
    <w:rsid w:val="007665D6"/>
    <w:rsid w:val="00770D75"/>
    <w:rsid w:val="00771068"/>
    <w:rsid w:val="00772F04"/>
    <w:rsid w:val="00773156"/>
    <w:rsid w:val="00781DBB"/>
    <w:rsid w:val="00787F62"/>
    <w:rsid w:val="00791386"/>
    <w:rsid w:val="00792C81"/>
    <w:rsid w:val="007960E0"/>
    <w:rsid w:val="007A5F13"/>
    <w:rsid w:val="007B356C"/>
    <w:rsid w:val="007B3D3A"/>
    <w:rsid w:val="007C0E7D"/>
    <w:rsid w:val="007C2F72"/>
    <w:rsid w:val="007C35F0"/>
    <w:rsid w:val="007C538C"/>
    <w:rsid w:val="007E13C9"/>
    <w:rsid w:val="007E73E8"/>
    <w:rsid w:val="007F0C5B"/>
    <w:rsid w:val="007F5040"/>
    <w:rsid w:val="007F598D"/>
    <w:rsid w:val="0080210D"/>
    <w:rsid w:val="00805982"/>
    <w:rsid w:val="0081101D"/>
    <w:rsid w:val="00813801"/>
    <w:rsid w:val="0081483B"/>
    <w:rsid w:val="0081647A"/>
    <w:rsid w:val="00816CE9"/>
    <w:rsid w:val="008255B9"/>
    <w:rsid w:val="008256B0"/>
    <w:rsid w:val="0082785B"/>
    <w:rsid w:val="00827BF9"/>
    <w:rsid w:val="00831287"/>
    <w:rsid w:val="00837721"/>
    <w:rsid w:val="00841AF0"/>
    <w:rsid w:val="008424D7"/>
    <w:rsid w:val="008424DA"/>
    <w:rsid w:val="00843FB7"/>
    <w:rsid w:val="008452FE"/>
    <w:rsid w:val="0084588D"/>
    <w:rsid w:val="008539E4"/>
    <w:rsid w:val="00856A34"/>
    <w:rsid w:val="00857FA2"/>
    <w:rsid w:val="0087283D"/>
    <w:rsid w:val="00874353"/>
    <w:rsid w:val="00876303"/>
    <w:rsid w:val="008763AE"/>
    <w:rsid w:val="00877FE3"/>
    <w:rsid w:val="008824FE"/>
    <w:rsid w:val="008917FA"/>
    <w:rsid w:val="008938DD"/>
    <w:rsid w:val="00897715"/>
    <w:rsid w:val="008A15F8"/>
    <w:rsid w:val="008A2536"/>
    <w:rsid w:val="008B12AD"/>
    <w:rsid w:val="008B6FE7"/>
    <w:rsid w:val="008B7536"/>
    <w:rsid w:val="008C0EFE"/>
    <w:rsid w:val="008C725B"/>
    <w:rsid w:val="008D16F2"/>
    <w:rsid w:val="008D457E"/>
    <w:rsid w:val="008D7659"/>
    <w:rsid w:val="008E01FD"/>
    <w:rsid w:val="008E2377"/>
    <w:rsid w:val="008E7E2A"/>
    <w:rsid w:val="008F05B5"/>
    <w:rsid w:val="008F0E3D"/>
    <w:rsid w:val="008F396B"/>
    <w:rsid w:val="008F3D03"/>
    <w:rsid w:val="008F6905"/>
    <w:rsid w:val="008F7E73"/>
    <w:rsid w:val="00901228"/>
    <w:rsid w:val="00902CEE"/>
    <w:rsid w:val="00902F55"/>
    <w:rsid w:val="009030D1"/>
    <w:rsid w:val="00905D23"/>
    <w:rsid w:val="00910A07"/>
    <w:rsid w:val="00923BCA"/>
    <w:rsid w:val="00927A74"/>
    <w:rsid w:val="00927E3D"/>
    <w:rsid w:val="0093527A"/>
    <w:rsid w:val="0093799D"/>
    <w:rsid w:val="00945810"/>
    <w:rsid w:val="0094685A"/>
    <w:rsid w:val="009573EF"/>
    <w:rsid w:val="0095772E"/>
    <w:rsid w:val="0096164E"/>
    <w:rsid w:val="00961D1E"/>
    <w:rsid w:val="00965FBA"/>
    <w:rsid w:val="009749BC"/>
    <w:rsid w:val="00977D1D"/>
    <w:rsid w:val="00980239"/>
    <w:rsid w:val="00983EBC"/>
    <w:rsid w:val="00984770"/>
    <w:rsid w:val="009A0237"/>
    <w:rsid w:val="009B4A65"/>
    <w:rsid w:val="009B78E3"/>
    <w:rsid w:val="009C2570"/>
    <w:rsid w:val="009C26C4"/>
    <w:rsid w:val="009C4DDA"/>
    <w:rsid w:val="009C69CF"/>
    <w:rsid w:val="009C6A57"/>
    <w:rsid w:val="009D131C"/>
    <w:rsid w:val="009D1FB7"/>
    <w:rsid w:val="009D31BA"/>
    <w:rsid w:val="009D78D2"/>
    <w:rsid w:val="009E51A0"/>
    <w:rsid w:val="009E6F37"/>
    <w:rsid w:val="009F056A"/>
    <w:rsid w:val="009F1382"/>
    <w:rsid w:val="009F1435"/>
    <w:rsid w:val="009F32D3"/>
    <w:rsid w:val="009F42C3"/>
    <w:rsid w:val="009F4572"/>
    <w:rsid w:val="00A045CE"/>
    <w:rsid w:val="00A04D57"/>
    <w:rsid w:val="00A11431"/>
    <w:rsid w:val="00A12D96"/>
    <w:rsid w:val="00A1413D"/>
    <w:rsid w:val="00A161F6"/>
    <w:rsid w:val="00A16A41"/>
    <w:rsid w:val="00A20571"/>
    <w:rsid w:val="00A2521E"/>
    <w:rsid w:val="00A26BF1"/>
    <w:rsid w:val="00A319AF"/>
    <w:rsid w:val="00A335ED"/>
    <w:rsid w:val="00A341D7"/>
    <w:rsid w:val="00A47344"/>
    <w:rsid w:val="00A54D0C"/>
    <w:rsid w:val="00A55B10"/>
    <w:rsid w:val="00A57201"/>
    <w:rsid w:val="00A60EDF"/>
    <w:rsid w:val="00A618A5"/>
    <w:rsid w:val="00A63541"/>
    <w:rsid w:val="00A64B8D"/>
    <w:rsid w:val="00A671DB"/>
    <w:rsid w:val="00A7023A"/>
    <w:rsid w:val="00A73C84"/>
    <w:rsid w:val="00A758FB"/>
    <w:rsid w:val="00A81A5A"/>
    <w:rsid w:val="00A82DAF"/>
    <w:rsid w:val="00A8553E"/>
    <w:rsid w:val="00A91973"/>
    <w:rsid w:val="00A950D2"/>
    <w:rsid w:val="00A97709"/>
    <w:rsid w:val="00AA47E2"/>
    <w:rsid w:val="00AA7542"/>
    <w:rsid w:val="00AB302A"/>
    <w:rsid w:val="00AB4239"/>
    <w:rsid w:val="00AB7AD5"/>
    <w:rsid w:val="00AC3489"/>
    <w:rsid w:val="00AD1294"/>
    <w:rsid w:val="00AD52F4"/>
    <w:rsid w:val="00AD5656"/>
    <w:rsid w:val="00AD5E53"/>
    <w:rsid w:val="00AE54DD"/>
    <w:rsid w:val="00AF0998"/>
    <w:rsid w:val="00B00ED3"/>
    <w:rsid w:val="00B076E6"/>
    <w:rsid w:val="00B23C98"/>
    <w:rsid w:val="00B2571C"/>
    <w:rsid w:val="00B26885"/>
    <w:rsid w:val="00B33185"/>
    <w:rsid w:val="00B33792"/>
    <w:rsid w:val="00B33FBA"/>
    <w:rsid w:val="00B44575"/>
    <w:rsid w:val="00B46788"/>
    <w:rsid w:val="00B5149A"/>
    <w:rsid w:val="00B53C9E"/>
    <w:rsid w:val="00B57BC5"/>
    <w:rsid w:val="00B701E3"/>
    <w:rsid w:val="00B703AC"/>
    <w:rsid w:val="00B764FF"/>
    <w:rsid w:val="00B8722F"/>
    <w:rsid w:val="00B9041B"/>
    <w:rsid w:val="00B90CFE"/>
    <w:rsid w:val="00B94F96"/>
    <w:rsid w:val="00BA7A08"/>
    <w:rsid w:val="00BB3D04"/>
    <w:rsid w:val="00BB5336"/>
    <w:rsid w:val="00BB7988"/>
    <w:rsid w:val="00BC4099"/>
    <w:rsid w:val="00BC4941"/>
    <w:rsid w:val="00BD7B4D"/>
    <w:rsid w:val="00BF3413"/>
    <w:rsid w:val="00BF4079"/>
    <w:rsid w:val="00BF7324"/>
    <w:rsid w:val="00C026AA"/>
    <w:rsid w:val="00C05AB7"/>
    <w:rsid w:val="00C103E4"/>
    <w:rsid w:val="00C11AF6"/>
    <w:rsid w:val="00C13C06"/>
    <w:rsid w:val="00C14686"/>
    <w:rsid w:val="00C17354"/>
    <w:rsid w:val="00C22E38"/>
    <w:rsid w:val="00C24507"/>
    <w:rsid w:val="00C32C26"/>
    <w:rsid w:val="00C436A3"/>
    <w:rsid w:val="00C448C8"/>
    <w:rsid w:val="00C47725"/>
    <w:rsid w:val="00C500CC"/>
    <w:rsid w:val="00C517EA"/>
    <w:rsid w:val="00C519A4"/>
    <w:rsid w:val="00C54FDE"/>
    <w:rsid w:val="00C62C27"/>
    <w:rsid w:val="00C73FB0"/>
    <w:rsid w:val="00C76BA1"/>
    <w:rsid w:val="00C833E8"/>
    <w:rsid w:val="00C83CCA"/>
    <w:rsid w:val="00C87820"/>
    <w:rsid w:val="00C87C65"/>
    <w:rsid w:val="00C95F1C"/>
    <w:rsid w:val="00CA1C0A"/>
    <w:rsid w:val="00CA2D6A"/>
    <w:rsid w:val="00CA2DF0"/>
    <w:rsid w:val="00CA3C06"/>
    <w:rsid w:val="00CA3D31"/>
    <w:rsid w:val="00CA52D1"/>
    <w:rsid w:val="00CA772D"/>
    <w:rsid w:val="00CA7823"/>
    <w:rsid w:val="00CB081A"/>
    <w:rsid w:val="00CB19CC"/>
    <w:rsid w:val="00CB3B2C"/>
    <w:rsid w:val="00CC743B"/>
    <w:rsid w:val="00CD1A07"/>
    <w:rsid w:val="00CD1BB0"/>
    <w:rsid w:val="00CD5045"/>
    <w:rsid w:val="00CE05C4"/>
    <w:rsid w:val="00CE133D"/>
    <w:rsid w:val="00CE1A00"/>
    <w:rsid w:val="00CE31BF"/>
    <w:rsid w:val="00CE56E6"/>
    <w:rsid w:val="00CF04DF"/>
    <w:rsid w:val="00CF05E7"/>
    <w:rsid w:val="00CF20D6"/>
    <w:rsid w:val="00CF47A2"/>
    <w:rsid w:val="00CF689B"/>
    <w:rsid w:val="00CF76DD"/>
    <w:rsid w:val="00D03BFC"/>
    <w:rsid w:val="00D04305"/>
    <w:rsid w:val="00D05802"/>
    <w:rsid w:val="00D0631C"/>
    <w:rsid w:val="00D11081"/>
    <w:rsid w:val="00D119BE"/>
    <w:rsid w:val="00D13001"/>
    <w:rsid w:val="00D133F5"/>
    <w:rsid w:val="00D228E9"/>
    <w:rsid w:val="00D258AE"/>
    <w:rsid w:val="00D26221"/>
    <w:rsid w:val="00D26F19"/>
    <w:rsid w:val="00D36BF8"/>
    <w:rsid w:val="00D416FA"/>
    <w:rsid w:val="00D4626F"/>
    <w:rsid w:val="00D46A31"/>
    <w:rsid w:val="00D5316B"/>
    <w:rsid w:val="00D54A69"/>
    <w:rsid w:val="00D6482F"/>
    <w:rsid w:val="00D64874"/>
    <w:rsid w:val="00D6792E"/>
    <w:rsid w:val="00D70122"/>
    <w:rsid w:val="00D76877"/>
    <w:rsid w:val="00D868F9"/>
    <w:rsid w:val="00D87C22"/>
    <w:rsid w:val="00D95A60"/>
    <w:rsid w:val="00DA5EEC"/>
    <w:rsid w:val="00DA7F28"/>
    <w:rsid w:val="00DB5868"/>
    <w:rsid w:val="00DB5B9E"/>
    <w:rsid w:val="00DB7851"/>
    <w:rsid w:val="00DD067D"/>
    <w:rsid w:val="00DD4BC0"/>
    <w:rsid w:val="00DD727D"/>
    <w:rsid w:val="00DF2E85"/>
    <w:rsid w:val="00DF3097"/>
    <w:rsid w:val="00DF3A87"/>
    <w:rsid w:val="00E019D3"/>
    <w:rsid w:val="00E034C5"/>
    <w:rsid w:val="00E07A14"/>
    <w:rsid w:val="00E10167"/>
    <w:rsid w:val="00E1787F"/>
    <w:rsid w:val="00E23B5D"/>
    <w:rsid w:val="00E3381D"/>
    <w:rsid w:val="00E36259"/>
    <w:rsid w:val="00E404F2"/>
    <w:rsid w:val="00E438EF"/>
    <w:rsid w:val="00E4743D"/>
    <w:rsid w:val="00E55A6F"/>
    <w:rsid w:val="00E62DA6"/>
    <w:rsid w:val="00E65BA9"/>
    <w:rsid w:val="00E66A4E"/>
    <w:rsid w:val="00E705E1"/>
    <w:rsid w:val="00E7414B"/>
    <w:rsid w:val="00E82A34"/>
    <w:rsid w:val="00E8717F"/>
    <w:rsid w:val="00E94624"/>
    <w:rsid w:val="00EA4011"/>
    <w:rsid w:val="00EA6991"/>
    <w:rsid w:val="00EB10AB"/>
    <w:rsid w:val="00EB1313"/>
    <w:rsid w:val="00EB34CC"/>
    <w:rsid w:val="00EB5BF6"/>
    <w:rsid w:val="00EC5489"/>
    <w:rsid w:val="00EC75B6"/>
    <w:rsid w:val="00ED2383"/>
    <w:rsid w:val="00ED33A6"/>
    <w:rsid w:val="00ED5B30"/>
    <w:rsid w:val="00ED7A49"/>
    <w:rsid w:val="00EE054B"/>
    <w:rsid w:val="00EE14B6"/>
    <w:rsid w:val="00EE176C"/>
    <w:rsid w:val="00EE3151"/>
    <w:rsid w:val="00EE5EFD"/>
    <w:rsid w:val="00EE6149"/>
    <w:rsid w:val="00EE7EFF"/>
    <w:rsid w:val="00EF580D"/>
    <w:rsid w:val="00EF78CE"/>
    <w:rsid w:val="00F1296F"/>
    <w:rsid w:val="00F136C8"/>
    <w:rsid w:val="00F165FD"/>
    <w:rsid w:val="00F17CDE"/>
    <w:rsid w:val="00F2265D"/>
    <w:rsid w:val="00F2636E"/>
    <w:rsid w:val="00F265C5"/>
    <w:rsid w:val="00F266CC"/>
    <w:rsid w:val="00F31F3C"/>
    <w:rsid w:val="00F348EA"/>
    <w:rsid w:val="00F36D15"/>
    <w:rsid w:val="00F42A99"/>
    <w:rsid w:val="00F458CA"/>
    <w:rsid w:val="00F46C7C"/>
    <w:rsid w:val="00F47A7A"/>
    <w:rsid w:val="00F512EB"/>
    <w:rsid w:val="00F5365A"/>
    <w:rsid w:val="00F5424F"/>
    <w:rsid w:val="00F577ED"/>
    <w:rsid w:val="00F63D22"/>
    <w:rsid w:val="00F67AF0"/>
    <w:rsid w:val="00F70832"/>
    <w:rsid w:val="00F74048"/>
    <w:rsid w:val="00F74118"/>
    <w:rsid w:val="00F76AB3"/>
    <w:rsid w:val="00F77AFE"/>
    <w:rsid w:val="00F77CB9"/>
    <w:rsid w:val="00F86088"/>
    <w:rsid w:val="00F869B3"/>
    <w:rsid w:val="00F86E9B"/>
    <w:rsid w:val="00F90AC4"/>
    <w:rsid w:val="00F92B24"/>
    <w:rsid w:val="00F9312E"/>
    <w:rsid w:val="00F958D9"/>
    <w:rsid w:val="00F97C4D"/>
    <w:rsid w:val="00FA4913"/>
    <w:rsid w:val="00FB2431"/>
    <w:rsid w:val="00FB56F0"/>
    <w:rsid w:val="00FB5C23"/>
    <w:rsid w:val="00FC298E"/>
    <w:rsid w:val="00FC4E5A"/>
    <w:rsid w:val="00FC50B2"/>
    <w:rsid w:val="00FC7119"/>
    <w:rsid w:val="00FD06FD"/>
    <w:rsid w:val="00FD3868"/>
    <w:rsid w:val="00FD7E9B"/>
    <w:rsid w:val="00FE1726"/>
    <w:rsid w:val="00FE38DE"/>
    <w:rsid w:val="00FE621F"/>
    <w:rsid w:val="00FE65EF"/>
    <w:rsid w:val="00FF4613"/>
    <w:rsid w:val="00FF4D2F"/>
    <w:rsid w:val="00FF5F30"/>
    <w:rsid w:val="012CDE05"/>
    <w:rsid w:val="012CDE05"/>
    <w:rsid w:val="02F01B77"/>
    <w:rsid w:val="04951A44"/>
    <w:rsid w:val="0499B25C"/>
    <w:rsid w:val="04FE76B8"/>
    <w:rsid w:val="0756EF2C"/>
    <w:rsid w:val="08BB41EE"/>
    <w:rsid w:val="09D2084B"/>
    <w:rsid w:val="0DEFAADD"/>
    <w:rsid w:val="128E2756"/>
    <w:rsid w:val="13202C29"/>
    <w:rsid w:val="1B0CC430"/>
    <w:rsid w:val="1C4CEB88"/>
    <w:rsid w:val="1ED77FF3"/>
    <w:rsid w:val="1ED77FF3"/>
    <w:rsid w:val="1EE65D56"/>
    <w:rsid w:val="257DE736"/>
    <w:rsid w:val="257DE736"/>
    <w:rsid w:val="26C3DF7F"/>
    <w:rsid w:val="28A08D8A"/>
    <w:rsid w:val="2AD5A75B"/>
    <w:rsid w:val="2E70389B"/>
    <w:rsid w:val="31728D87"/>
    <w:rsid w:val="332C8939"/>
    <w:rsid w:val="332C8939"/>
    <w:rsid w:val="34C837EA"/>
    <w:rsid w:val="35F9890B"/>
    <w:rsid w:val="38939BA9"/>
    <w:rsid w:val="396462FF"/>
    <w:rsid w:val="3A938961"/>
    <w:rsid w:val="3EE79F51"/>
    <w:rsid w:val="4047869C"/>
    <w:rsid w:val="405D6C29"/>
    <w:rsid w:val="41E1FA1F"/>
    <w:rsid w:val="44EAE4C1"/>
    <w:rsid w:val="45599385"/>
    <w:rsid w:val="4DEC65D7"/>
    <w:rsid w:val="57A070D8"/>
    <w:rsid w:val="593973EF"/>
    <w:rsid w:val="5C824362"/>
    <w:rsid w:val="6609D500"/>
    <w:rsid w:val="6B087F81"/>
    <w:rsid w:val="72684F7B"/>
    <w:rsid w:val="73CB3E75"/>
    <w:rsid w:val="753BFF41"/>
    <w:rsid w:val="7606F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lime,#9f6"/>
    </o:shapedefaults>
    <o:shapelayout v:ext="edit">
      <o:idmap v:ext="edit" data="2"/>
    </o:shapelayout>
  </w:shapeDefaults>
  <w:decimalSymbol w:val="."/>
  <w:listSeparator w:val=","/>
  <w14:docId w14:val="15F146C5"/>
  <w15:chartTrackingRefBased/>
  <w15:docId w15:val="{EBD5D3A0-C3E3-431A-863F-9EAB1C6B65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036AA"/>
    <w:rPr>
      <w:rFonts w:ascii="Times New Roman" w:hAnsi="Times New Roman"/>
      <w:sz w:val="24"/>
      <w:szCs w:val="24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036AA"/>
    <w:pPr>
      <w:keepNext/>
      <w:numPr>
        <w:numId w:val="17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36AA"/>
    <w:pPr>
      <w:keepNext/>
      <w:numPr>
        <w:ilvl w:val="1"/>
        <w:numId w:val="17"/>
      </w:numPr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36AA"/>
    <w:pPr>
      <w:keepNext/>
      <w:numPr>
        <w:ilvl w:val="2"/>
        <w:numId w:val="17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036AA"/>
    <w:pPr>
      <w:keepNext/>
      <w:numPr>
        <w:ilvl w:val="3"/>
        <w:numId w:val="1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036AA"/>
    <w:pPr>
      <w:numPr>
        <w:ilvl w:val="4"/>
        <w:numId w:val="1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036AA"/>
    <w:pPr>
      <w:numPr>
        <w:ilvl w:val="5"/>
        <w:numId w:val="1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036AA"/>
    <w:pPr>
      <w:numPr>
        <w:ilvl w:val="6"/>
        <w:numId w:val="17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036AA"/>
    <w:pPr>
      <w:numPr>
        <w:ilvl w:val="7"/>
        <w:numId w:val="1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036AA"/>
    <w:pPr>
      <w:numPr>
        <w:ilvl w:val="8"/>
        <w:numId w:val="17"/>
      </w:numPr>
      <w:spacing w:before="240" w:after="60"/>
      <w:outlineLvl w:val="8"/>
    </w:pPr>
    <w:rPr>
      <w:rFonts w:ascii="Cambria" w:hAnsi="Cambria" w:cs="Arial"/>
      <w:sz w:val="22"/>
      <w:szCs w:val="2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table" w:styleId="Tablaconcuadrcula">
    <w:name w:val="Table Grid"/>
    <w:basedOn w:val="Tablanormal"/>
    <w:rsid w:val="00D6482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rsid w:val="00C026A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B302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C4199"/>
  </w:style>
  <w:style w:type="character" w:styleId="Hipervnculo">
    <w:name w:val="Hyperlink"/>
    <w:uiPriority w:val="99"/>
    <w:rsid w:val="003E3C81"/>
    <w:rPr>
      <w:b/>
      <w:sz w:val="24"/>
    </w:rPr>
  </w:style>
  <w:style w:type="paragraph" w:styleId="TDC1">
    <w:name w:val="toc 1"/>
    <w:basedOn w:val="Normal"/>
    <w:next w:val="Normal"/>
    <w:autoRedefine/>
    <w:uiPriority w:val="39"/>
    <w:rsid w:val="00FB5C23"/>
    <w:pPr>
      <w:tabs>
        <w:tab w:val="left" w:pos="284"/>
        <w:tab w:val="right" w:leader="dot" w:pos="8494"/>
      </w:tabs>
      <w:spacing w:before="120" w:after="120"/>
    </w:pPr>
    <w:rPr>
      <w:b/>
      <w:bCs/>
      <w:iCs/>
      <w:smallCaps/>
    </w:rPr>
  </w:style>
  <w:style w:type="paragraph" w:styleId="TDC2">
    <w:name w:val="toc 2"/>
    <w:basedOn w:val="Normal"/>
    <w:next w:val="Normal"/>
    <w:autoRedefine/>
    <w:uiPriority w:val="39"/>
    <w:rsid w:val="00FB5C23"/>
    <w:pPr>
      <w:tabs>
        <w:tab w:val="left" w:pos="709"/>
        <w:tab w:val="right" w:leader="dot" w:pos="8494"/>
      </w:tabs>
      <w:ind w:left="284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rsid w:val="00FB5C23"/>
    <w:pPr>
      <w:ind w:left="709"/>
    </w:pPr>
    <w:rPr>
      <w:b/>
      <w:smallCaps/>
    </w:rPr>
  </w:style>
  <w:style w:type="paragraph" w:styleId="Textonotapie">
    <w:name w:val="footnote text"/>
    <w:basedOn w:val="Normal"/>
    <w:semiHidden/>
    <w:rsid w:val="00071938"/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FB5C23"/>
    <w:pPr>
      <w:ind w:left="709"/>
    </w:pPr>
    <w:rPr>
      <w:b/>
      <w:smallCaps/>
    </w:rPr>
  </w:style>
  <w:style w:type="paragraph" w:styleId="TDC5">
    <w:name w:val="toc 5"/>
    <w:basedOn w:val="Normal"/>
    <w:next w:val="Normal"/>
    <w:autoRedefine/>
    <w:semiHidden/>
    <w:rsid w:val="006E55A9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6E55A9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6E55A9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6E55A9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6E55A9"/>
    <w:pPr>
      <w:ind w:left="1920"/>
    </w:pPr>
    <w:rPr>
      <w:sz w:val="20"/>
      <w:szCs w:val="20"/>
    </w:rPr>
  </w:style>
  <w:style w:type="paragraph" w:styleId="Mapadeldocumento">
    <w:name w:val="Document Map"/>
    <w:basedOn w:val="Normal"/>
    <w:semiHidden/>
    <w:rsid w:val="005B5AD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tulodeDocumento" w:customStyle="1">
    <w:name w:val="Título de Documento"/>
    <w:basedOn w:val="Normal"/>
    <w:next w:val="Normal"/>
    <w:autoRedefine/>
    <w:rsid w:val="00F42A99"/>
    <w:pPr>
      <w:spacing w:before="480" w:after="480"/>
      <w:jc w:val="center"/>
    </w:pPr>
    <w:rPr>
      <w:b/>
      <w:i/>
      <w:caps/>
      <w:sz w:val="40"/>
      <w:szCs w:val="40"/>
    </w:rPr>
  </w:style>
  <w:style w:type="character" w:styleId="Refdenotaalpie">
    <w:name w:val="footnote reference"/>
    <w:semiHidden/>
    <w:rsid w:val="00071938"/>
    <w:rPr>
      <w:vertAlign w:val="superscript"/>
    </w:rPr>
  </w:style>
  <w:style w:type="paragraph" w:styleId="Textoindependiente2">
    <w:name w:val="Body Text 2"/>
    <w:basedOn w:val="Normal"/>
    <w:rsid w:val="00E36259"/>
    <w:pPr>
      <w:spacing w:before="120" w:after="120" w:line="480" w:lineRule="auto"/>
    </w:pPr>
    <w:rPr>
      <w:rFonts w:ascii="Verdana" w:hAnsi="Verdana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3036AA"/>
    <w:pPr>
      <w:ind w:left="720"/>
      <w:contextualSpacing/>
    </w:pPr>
  </w:style>
  <w:style w:type="paragraph" w:styleId="Epgrafe">
    <w:name w:val="Epígrafe"/>
    <w:basedOn w:val="Normal"/>
    <w:next w:val="Normal"/>
    <w:unhideWhenUsed/>
    <w:rsid w:val="001D7957"/>
    <w:rPr>
      <w:b/>
      <w:bCs/>
      <w:sz w:val="20"/>
      <w:szCs w:val="20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rsid w:val="003036AA"/>
    <w:pPr>
      <w:outlineLvl w:val="9"/>
    </w:pPr>
    <w:rPr>
      <w:rFonts w:cs="Times New Roman"/>
    </w:rPr>
  </w:style>
  <w:style w:type="character" w:styleId="Ttulo1Car" w:customStyle="1">
    <w:name w:val="Título 1 Car"/>
    <w:link w:val="Ttulo1"/>
    <w:uiPriority w:val="9"/>
    <w:rsid w:val="003036AA"/>
    <w:rPr>
      <w:rFonts w:ascii="Times New Roman" w:hAnsi="Times New Roman" w:cs="Arial"/>
      <w:b/>
      <w:bCs/>
      <w:kern w:val="32"/>
      <w:sz w:val="32"/>
      <w:szCs w:val="32"/>
      <w:lang w:val="en-US" w:eastAsia="en-US" w:bidi="en-US"/>
    </w:rPr>
  </w:style>
  <w:style w:type="character" w:styleId="Ttulo2Car" w:customStyle="1">
    <w:name w:val="Título 2 Car"/>
    <w:link w:val="Ttulo2"/>
    <w:uiPriority w:val="9"/>
    <w:rsid w:val="003036AA"/>
    <w:rPr>
      <w:rFonts w:ascii="Cambria" w:hAnsi="Cambria" w:cs="Arial"/>
      <w:b/>
      <w:bCs/>
      <w:i/>
      <w:iCs/>
      <w:sz w:val="28"/>
      <w:szCs w:val="28"/>
      <w:lang w:val="en-US" w:eastAsia="en-US" w:bidi="en-US"/>
    </w:rPr>
  </w:style>
  <w:style w:type="character" w:styleId="Ttulo3Car" w:customStyle="1">
    <w:name w:val="Título 3 Car"/>
    <w:link w:val="Ttulo3"/>
    <w:uiPriority w:val="9"/>
    <w:rsid w:val="003036AA"/>
    <w:rPr>
      <w:rFonts w:ascii="Cambria" w:hAnsi="Cambria" w:cs="Arial"/>
      <w:b/>
      <w:bCs/>
      <w:sz w:val="26"/>
      <w:szCs w:val="26"/>
      <w:lang w:val="en-US" w:eastAsia="en-US" w:bidi="en-US"/>
    </w:rPr>
  </w:style>
  <w:style w:type="character" w:styleId="Ttulo4Car" w:customStyle="1">
    <w:name w:val="Título 4 Car"/>
    <w:link w:val="Ttulo4"/>
    <w:uiPriority w:val="9"/>
    <w:rsid w:val="003036AA"/>
    <w:rPr>
      <w:rFonts w:ascii="Times New Roman" w:hAnsi="Times New Roman"/>
      <w:b/>
      <w:bCs/>
      <w:sz w:val="28"/>
      <w:szCs w:val="28"/>
      <w:lang w:val="en-US" w:eastAsia="en-US" w:bidi="en-US"/>
    </w:rPr>
  </w:style>
  <w:style w:type="character" w:styleId="Ttulo5Car" w:customStyle="1">
    <w:name w:val="Título 5 Car"/>
    <w:link w:val="Ttulo5"/>
    <w:uiPriority w:val="9"/>
    <w:rsid w:val="003036AA"/>
    <w:rPr>
      <w:rFonts w:ascii="Times New Roman" w:hAnsi="Times New Roman"/>
      <w:b/>
      <w:bCs/>
      <w:i/>
      <w:iCs/>
      <w:sz w:val="26"/>
      <w:szCs w:val="26"/>
      <w:lang w:val="en-US" w:eastAsia="en-US" w:bidi="en-US"/>
    </w:rPr>
  </w:style>
  <w:style w:type="character" w:styleId="Ttulo6Car" w:customStyle="1">
    <w:name w:val="Título 6 Car"/>
    <w:link w:val="Ttulo6"/>
    <w:uiPriority w:val="9"/>
    <w:rsid w:val="003036AA"/>
    <w:rPr>
      <w:rFonts w:ascii="Times New Roman" w:hAnsi="Times New Roman"/>
      <w:b/>
      <w:bCs/>
      <w:sz w:val="22"/>
      <w:szCs w:val="22"/>
      <w:lang w:val="en-US" w:eastAsia="en-US" w:bidi="en-US"/>
    </w:rPr>
  </w:style>
  <w:style w:type="character" w:styleId="Ttulo7Car" w:customStyle="1">
    <w:name w:val="Título 7 Car"/>
    <w:link w:val="Ttulo7"/>
    <w:uiPriority w:val="9"/>
    <w:rsid w:val="003036AA"/>
    <w:rPr>
      <w:rFonts w:ascii="Times New Roman" w:hAnsi="Times New Roman"/>
      <w:sz w:val="24"/>
      <w:szCs w:val="24"/>
      <w:lang w:val="en-US" w:eastAsia="en-US" w:bidi="en-US"/>
    </w:rPr>
  </w:style>
  <w:style w:type="character" w:styleId="Ttulo8Car" w:customStyle="1">
    <w:name w:val="Título 8 Car"/>
    <w:link w:val="Ttulo8"/>
    <w:uiPriority w:val="9"/>
    <w:rsid w:val="003036AA"/>
    <w:rPr>
      <w:rFonts w:ascii="Times New Roman" w:hAnsi="Times New Roman"/>
      <w:i/>
      <w:iCs/>
      <w:sz w:val="24"/>
      <w:szCs w:val="24"/>
      <w:lang w:val="en-US" w:eastAsia="en-US" w:bidi="en-US"/>
    </w:rPr>
  </w:style>
  <w:style w:type="character" w:styleId="Ttulo9Car" w:customStyle="1">
    <w:name w:val="Título 9 Car"/>
    <w:link w:val="Ttulo9"/>
    <w:uiPriority w:val="9"/>
    <w:rsid w:val="003036AA"/>
    <w:rPr>
      <w:rFonts w:ascii="Cambria" w:hAnsi="Cambria" w:cs="Arial"/>
      <w:sz w:val="22"/>
      <w:szCs w:val="22"/>
      <w:lang w:val="en-US" w:eastAsia="en-US"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3036A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TtuloCar" w:customStyle="1">
    <w:name w:val="Título Car"/>
    <w:link w:val="Ttulo"/>
    <w:uiPriority w:val="10"/>
    <w:rsid w:val="003036AA"/>
    <w:rPr>
      <w:rFonts w:ascii="Cambria" w:hAnsi="Cambria" w:eastAsia="Times New Roman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036AA"/>
    <w:pPr>
      <w:spacing w:after="60"/>
      <w:jc w:val="center"/>
      <w:outlineLvl w:val="1"/>
    </w:pPr>
    <w:rPr>
      <w:rFonts w:ascii="Cambria" w:hAnsi="Cambria"/>
    </w:rPr>
  </w:style>
  <w:style w:type="character" w:styleId="SubttuloCar" w:customStyle="1">
    <w:name w:val="Subtítulo Car"/>
    <w:link w:val="Subttulo"/>
    <w:uiPriority w:val="11"/>
    <w:rsid w:val="003036AA"/>
    <w:rPr>
      <w:rFonts w:ascii="Cambria" w:hAnsi="Cambria" w:eastAsia="Times New Roman"/>
      <w:sz w:val="24"/>
      <w:szCs w:val="24"/>
    </w:rPr>
  </w:style>
  <w:style w:type="character" w:styleId="Textoennegrita">
    <w:name w:val="Strong"/>
    <w:uiPriority w:val="22"/>
    <w:qFormat/>
    <w:rsid w:val="003036AA"/>
    <w:rPr>
      <w:b/>
      <w:bCs/>
    </w:rPr>
  </w:style>
  <w:style w:type="character" w:styleId="nfasis">
    <w:name w:val="Emphasis"/>
    <w:uiPriority w:val="20"/>
    <w:qFormat/>
    <w:rsid w:val="003036AA"/>
    <w:rPr>
      <w:rFonts w:ascii="Calibri" w:hAnsi="Calibri"/>
      <w:b/>
      <w:i/>
      <w:iCs/>
    </w:rPr>
  </w:style>
  <w:style w:type="paragraph" w:styleId="Sinespaciado">
    <w:name w:val="No Spacing"/>
    <w:basedOn w:val="Normal"/>
    <w:uiPriority w:val="1"/>
    <w:qFormat/>
    <w:rsid w:val="003036AA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3036AA"/>
    <w:rPr>
      <w:i/>
    </w:rPr>
  </w:style>
  <w:style w:type="character" w:styleId="CitaCar" w:customStyle="1">
    <w:name w:val="Cita Car"/>
    <w:link w:val="Cita"/>
    <w:uiPriority w:val="29"/>
    <w:rsid w:val="003036AA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36AA"/>
    <w:pPr>
      <w:ind w:left="720" w:right="720"/>
    </w:pPr>
    <w:rPr>
      <w:b/>
      <w:i/>
      <w:szCs w:val="22"/>
    </w:rPr>
  </w:style>
  <w:style w:type="character" w:styleId="CitadestacadaCar" w:customStyle="1">
    <w:name w:val="Cita destacada Car"/>
    <w:link w:val="Citadestacada"/>
    <w:uiPriority w:val="30"/>
    <w:rsid w:val="003036AA"/>
    <w:rPr>
      <w:b/>
      <w:i/>
      <w:sz w:val="24"/>
    </w:rPr>
  </w:style>
  <w:style w:type="character" w:styleId="nfasissutil">
    <w:name w:val="Subtle Emphasis"/>
    <w:uiPriority w:val="19"/>
    <w:qFormat/>
    <w:rsid w:val="003036AA"/>
    <w:rPr>
      <w:i/>
      <w:color w:val="5A5A5A"/>
    </w:rPr>
  </w:style>
  <w:style w:type="character" w:styleId="nfasisintenso">
    <w:name w:val="Intense Emphasis"/>
    <w:uiPriority w:val="21"/>
    <w:qFormat/>
    <w:rsid w:val="003036AA"/>
    <w:rPr>
      <w:b/>
      <w:i/>
      <w:sz w:val="24"/>
      <w:szCs w:val="24"/>
      <w:u w:val="single"/>
    </w:rPr>
  </w:style>
  <w:style w:type="character" w:styleId="Referenciasutil">
    <w:name w:val="Subtle Reference"/>
    <w:uiPriority w:val="31"/>
    <w:qFormat/>
    <w:rsid w:val="003036AA"/>
    <w:rPr>
      <w:sz w:val="24"/>
      <w:szCs w:val="24"/>
      <w:u w:val="single"/>
    </w:rPr>
  </w:style>
  <w:style w:type="character" w:styleId="Referenciaintensa">
    <w:name w:val="Intense Reference"/>
    <w:uiPriority w:val="32"/>
    <w:qFormat/>
    <w:rsid w:val="003036AA"/>
    <w:rPr>
      <w:b/>
      <w:sz w:val="24"/>
      <w:u w:val="single"/>
    </w:rPr>
  </w:style>
  <w:style w:type="character" w:styleId="Ttulodellibro">
    <w:name w:val="Book Title"/>
    <w:uiPriority w:val="33"/>
    <w:qFormat/>
    <w:rsid w:val="003036AA"/>
    <w:rPr>
      <w:rFonts w:ascii="Cambria" w:hAnsi="Cambria" w:eastAsia="Times New Roman"/>
      <w:b/>
      <w:i/>
      <w:sz w:val="24"/>
      <w:szCs w:val="24"/>
    </w:rPr>
  </w:style>
  <w:style w:type="paragraph" w:styleId="Textodeglobo">
    <w:name w:val="Balloon Text"/>
    <w:basedOn w:val="Normal"/>
    <w:link w:val="TextodegloboCar"/>
    <w:rsid w:val="00F63D22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rsid w:val="00F63D22"/>
    <w:rPr>
      <w:rFonts w:ascii="Tahoma" w:hAnsi="Tahoma" w:cs="Tahoma"/>
      <w:sz w:val="16"/>
      <w:szCs w:val="16"/>
      <w:lang w:val="en-US" w:eastAsia="en-US" w:bidi="en-US"/>
    </w:rPr>
  </w:style>
  <w:style w:type="character" w:styleId="Refdecomentario">
    <w:name w:val="annotation reference"/>
    <w:rsid w:val="00F7083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70832"/>
    <w:rPr>
      <w:sz w:val="20"/>
      <w:szCs w:val="20"/>
    </w:rPr>
  </w:style>
  <w:style w:type="character" w:styleId="TextocomentarioCar" w:customStyle="1">
    <w:name w:val="Texto comentario Car"/>
    <w:link w:val="Textocomentario"/>
    <w:rsid w:val="00F70832"/>
    <w:rPr>
      <w:rFonts w:ascii="Times New Roman" w:hAnsi="Times New Roman"/>
      <w:lang w:val="en-US" w:eastAsia="en-US" w:bidi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70832"/>
    <w:rPr>
      <w:b/>
      <w:bCs/>
    </w:rPr>
  </w:style>
  <w:style w:type="character" w:styleId="AsuntodelcomentarioCar" w:customStyle="1">
    <w:name w:val="Asunto del comentario Car"/>
    <w:link w:val="Asuntodelcomentario"/>
    <w:rsid w:val="00F70832"/>
    <w:rPr>
      <w:rFonts w:ascii="Times New Roman" w:hAnsi="Times New Roman"/>
      <w:b/>
      <w:bCs/>
      <w:lang w:val="en-US" w:eastAsia="en-US" w:bidi="en-US"/>
    </w:rPr>
  </w:style>
  <w:style w:type="paragraph" w:styleId="paragraph" w:customStyle="1">
    <w:name w:val="paragraph"/>
    <w:basedOn w:val="Normal"/>
    <w:rsid w:val="006E32DF"/>
    <w:pPr>
      <w:spacing w:before="100" w:beforeAutospacing="1" w:after="100" w:afterAutospacing="1"/>
    </w:pPr>
    <w:rPr>
      <w:lang w:val="es-ES" w:eastAsia="ko-KR" w:bidi="ar-SA"/>
    </w:rPr>
  </w:style>
  <w:style w:type="character" w:styleId="normaltextrun" w:customStyle="1">
    <w:name w:val="normaltextrun"/>
    <w:basedOn w:val="Fuentedeprrafopredeter"/>
    <w:rsid w:val="006E32DF"/>
  </w:style>
  <w:style w:type="character" w:styleId="eop" w:customStyle="1">
    <w:name w:val="eop"/>
    <w:basedOn w:val="Fuentedeprrafopredeter"/>
    <w:rsid w:val="006E32DF"/>
  </w:style>
  <w:style w:type="character" w:styleId="Mencinsinresolver">
    <w:name w:val="Unresolved Mention"/>
    <w:uiPriority w:val="99"/>
    <w:semiHidden/>
    <w:unhideWhenUsed/>
    <w:rsid w:val="006E3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3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45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748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48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image" Target="media/image2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1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footer" Target="footer3.xml" Id="rId14" /><Relationship Type="http://schemas.openxmlformats.org/officeDocument/2006/relationships/footer" Target="footer4.xml" Id="R43e7dcb1cc744023" /><Relationship Type="http://schemas.microsoft.com/office/2020/10/relationships/intelligence" Target="intelligence2.xml" Id="R8f2705567da34a15" /><Relationship Type="http://schemas.openxmlformats.org/officeDocument/2006/relationships/header" Target="header3.xml" Id="R2798af9681fa4cf3" /><Relationship Type="http://schemas.openxmlformats.org/officeDocument/2006/relationships/header" Target="header4.xml" Id="R44f812b5e180404f" /><Relationship Type="http://schemas.openxmlformats.org/officeDocument/2006/relationships/header" Target="header5.xml" Id="Rf88c12c2aacc4bd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\proyectos\PEIXE%20VERDE\CALIDAD\NUEVO%20PLAN%20DE%20CALIDAD\CONTROL%20DOCUMENTACION\PV_PLT_09_014_07_PLANTILLA%20DE%20ACTA%20DE%20REUN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E2447-E056-48CA-AE89-E5BC1B62D1D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PV_PLT_09_014_07_PLANTILLA DE ACTA DE REUNION.dot</ap:Template>
  <ap:Application>Microsoft Word for the web</ap:Application>
  <ap:DocSecurity>0</ap:DocSecurity>
  <ap:ScaleCrop>false</ap:ScaleCrop>
  <ap:Company>Dark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NOMBRE</dc:title>
  <dc:subject/>
  <dc:creator>joaquin.trinanes@usc.es</dc:creator>
  <keywords/>
  <lastModifiedBy>pérez gonzález lucía</lastModifiedBy>
  <revision>9</revision>
  <lastPrinted>2010-11-25T00:59:00.0000000Z</lastPrinted>
  <dcterms:created xsi:type="dcterms:W3CDTF">2025-02-13T15:06:00.0000000Z</dcterms:created>
  <dcterms:modified xsi:type="dcterms:W3CDTF">2025-02-19T18:23:15.0228503Z</dcterms:modified>
</coreProperties>
</file>